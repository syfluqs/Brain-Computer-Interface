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98432739" w:displacedByCustomXml="next"/>
    <w:bookmarkEnd w:id="0" w:displacedByCustomXml="next"/>
    <w:sdt>
      <w:sdtPr>
        <w:rPr>
          <w:rFonts w:eastAsiaTheme="minorEastAsia" w:cstheme="minorBidi"/>
          <w:caps w:val="0"/>
          <w:color w:val="auto"/>
          <w:sz w:val="24"/>
          <w:szCs w:val="22"/>
        </w:rPr>
        <w:id w:val="-1410150343"/>
        <w:docPartObj>
          <w:docPartGallery w:val="Cover Pages"/>
          <w:docPartUnique/>
        </w:docPartObj>
      </w:sdtPr>
      <w:sdtEndPr>
        <w:rPr>
          <w:noProof/>
          <w:color w:val="775F55" w:themeColor="text2"/>
          <w:sz w:val="32"/>
          <w:szCs w:val="32"/>
        </w:rPr>
      </w:sdtEndPr>
      <w:sdtContent>
        <w:p w:rsidR="00E450B7" w:rsidRPr="006B5899" w:rsidRDefault="00E450B7" w:rsidP="00983CAF">
          <w:pPr>
            <w:pStyle w:val="Title"/>
            <w:ind w:left="360"/>
            <w:jc w:val="center"/>
          </w:pPr>
          <w:r>
            <w:rPr>
              <w:noProof/>
            </w:rPr>
            <mc:AlternateContent>
              <mc:Choice Requires="wpg">
                <w:drawing>
                  <wp:anchor distT="0" distB="0" distL="114300" distR="114300" simplePos="0" relativeHeight="251665408" behindDoc="0" locked="0" layoutInCell="1" allowOverlap="1">
                    <wp:simplePos x="0" y="0"/>
                    <wp:positionH relativeFrom="column">
                      <wp:posOffset>47625</wp:posOffset>
                    </wp:positionH>
                    <wp:positionV relativeFrom="paragraph">
                      <wp:posOffset>5638800</wp:posOffset>
                    </wp:positionV>
                    <wp:extent cx="5848350" cy="2038350"/>
                    <wp:effectExtent l="0" t="0" r="0" b="0"/>
                    <wp:wrapNone/>
                    <wp:docPr id="8" name="Group 8"/>
                    <wp:cNvGraphicFramePr/>
                    <a:graphic xmlns:a="http://schemas.openxmlformats.org/drawingml/2006/main">
                      <a:graphicData uri="http://schemas.microsoft.com/office/word/2010/wordprocessingGroup">
                        <wpg:wgp>
                          <wpg:cNvGrpSpPr/>
                          <wpg:grpSpPr>
                            <a:xfrm>
                              <a:off x="0" y="0"/>
                              <a:ext cx="5848350" cy="2038350"/>
                              <a:chOff x="0" y="0"/>
                              <a:chExt cx="5848350" cy="1733550"/>
                            </a:xfrm>
                          </wpg:grpSpPr>
                          <wps:wsp>
                            <wps:cNvPr id="5" name="Text Box 5"/>
                            <wps:cNvSpPr txBox="1"/>
                            <wps:spPr>
                              <a:xfrm>
                                <a:off x="0" y="0"/>
                                <a:ext cx="2219325" cy="1733550"/>
                              </a:xfrm>
                              <a:prstGeom prst="rect">
                                <a:avLst/>
                              </a:prstGeom>
                              <a:solidFill>
                                <a:schemeClr val="lt1"/>
                              </a:solidFill>
                              <a:ln w="6350">
                                <a:noFill/>
                              </a:ln>
                            </wps:spPr>
                            <wps:txbx>
                              <w:txbxContent>
                                <w:p w:rsidR="002079F4" w:rsidRPr="00F2302D" w:rsidRDefault="002079F4">
                                  <w:pPr>
                                    <w:ind w:left="0"/>
                                    <w:rPr>
                                      <w:rFonts w:cs="Times New Roman"/>
                                      <w:b/>
                                      <w:szCs w:val="24"/>
                                    </w:rPr>
                                  </w:pPr>
                                  <w:r w:rsidRPr="00F2302D">
                                    <w:rPr>
                                      <w:rFonts w:cs="Times New Roman"/>
                                      <w:b/>
                                      <w:szCs w:val="24"/>
                                    </w:rPr>
                                    <w:t>Under the Guidance of:</w:t>
                                  </w:r>
                                </w:p>
                                <w:p w:rsidR="002079F4" w:rsidRPr="00F2302D" w:rsidRDefault="002079F4">
                                  <w:pPr>
                                    <w:ind w:left="0"/>
                                    <w:rPr>
                                      <w:rFonts w:cs="Times New Roman"/>
                                      <w:szCs w:val="24"/>
                                    </w:rPr>
                                  </w:pPr>
                                  <w:r w:rsidRPr="00F2302D">
                                    <w:rPr>
                                      <w:rFonts w:cs="Times New Roman"/>
                                      <w:szCs w:val="24"/>
                                    </w:rPr>
                                    <w:t>Mr. Anshul Kumar</w:t>
                                  </w:r>
                                </w:p>
                                <w:p w:rsidR="002079F4" w:rsidRPr="00F2302D" w:rsidRDefault="002079F4">
                                  <w:pPr>
                                    <w:ind w:left="0"/>
                                    <w:rPr>
                                      <w:rFonts w:cs="Times New Roman"/>
                                      <w:szCs w:val="24"/>
                                    </w:rPr>
                                  </w:pPr>
                                  <w:r w:rsidRPr="00F2302D">
                                    <w:rPr>
                                      <w:rFonts w:cs="Times New Roman"/>
                                      <w:szCs w:val="24"/>
                                    </w:rPr>
                                    <w:t>Assistant Professor</w:t>
                                  </w:r>
                                </w:p>
                                <w:p w:rsidR="002079F4" w:rsidRPr="00F2302D" w:rsidRDefault="002079F4">
                                  <w:pPr>
                                    <w:ind w:left="0"/>
                                    <w:rPr>
                                      <w:rFonts w:cs="Times New Roman"/>
                                      <w:szCs w:val="24"/>
                                    </w:rPr>
                                  </w:pPr>
                                  <w:r w:rsidRPr="00F2302D">
                                    <w:rPr>
                                      <w:rFonts w:cs="Times New Roman"/>
                                      <w:szCs w:val="24"/>
                                    </w:rPr>
                                    <w:t>ECE Department</w:t>
                                  </w:r>
                                </w:p>
                                <w:p w:rsidR="002079F4" w:rsidRPr="00F2302D" w:rsidRDefault="002079F4">
                                  <w:pPr>
                                    <w:ind w:left="0"/>
                                    <w:rPr>
                                      <w:rFonts w:cs="Times New Roman"/>
                                    </w:rPr>
                                  </w:pPr>
                                  <w:r w:rsidRPr="00F2302D">
                                    <w:rPr>
                                      <w:rFonts w:cs="Times New Roman"/>
                                      <w:szCs w:val="24"/>
                                    </w:rPr>
                                    <w:t>PEC University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838575" y="0"/>
                                <a:ext cx="2009775" cy="1733550"/>
                              </a:xfrm>
                              <a:prstGeom prst="rect">
                                <a:avLst/>
                              </a:prstGeom>
                              <a:solidFill>
                                <a:schemeClr val="lt1"/>
                              </a:solidFill>
                              <a:ln w="6350">
                                <a:noFill/>
                              </a:ln>
                            </wps:spPr>
                            <wps:txbx>
                              <w:txbxContent>
                                <w:p w:rsidR="002079F4" w:rsidRPr="00F2302D" w:rsidRDefault="002079F4" w:rsidP="00983CAF">
                                  <w:pPr>
                                    <w:ind w:left="0"/>
                                    <w:jc w:val="right"/>
                                    <w:rPr>
                                      <w:rFonts w:cs="Times New Roman"/>
                                      <w:b/>
                                      <w:szCs w:val="24"/>
                                    </w:rPr>
                                  </w:pPr>
                                  <w:r w:rsidRPr="00F2302D">
                                    <w:rPr>
                                      <w:rFonts w:cs="Times New Roman"/>
                                      <w:b/>
                                      <w:szCs w:val="24"/>
                                    </w:rPr>
                                    <w:t>Submitted by:</w:t>
                                  </w:r>
                                </w:p>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4652F3">
                                  <w:pPr>
                                    <w:ind w:left="0"/>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 o:spid="_x0000_s1026" style="position:absolute;left:0;text-align:left;margin-left:3.75pt;margin-top:444pt;width:460.5pt;height:160.5pt;z-index:251665408;mso-width-relative:margin;mso-height-relative:margin" coordsize="58483,17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">
                    <v:shapetype id="_x0000_t202" coordsize="21600,21600" o:spt="202" path="m,l,21600r21600,l21600,xe">
                      <v:stroke joinstyle="miter"/>
                      <v:path gradientshapeok="t" o:connecttype="rect"/>
                    </v:shapetype>
                    <v:shape id="Text Box 5" o:spid="_x0000_s1027" type="#_x0000_t202" style="position:absolute;width:22193;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2079F4" w:rsidRPr="00F2302D" w:rsidRDefault="002079F4">
                            <w:pPr>
                              <w:ind w:left="0"/>
                              <w:rPr>
                                <w:rFonts w:cs="Times New Roman"/>
                                <w:b/>
                                <w:szCs w:val="24"/>
                              </w:rPr>
                            </w:pPr>
                            <w:r w:rsidRPr="00F2302D">
                              <w:rPr>
                                <w:rFonts w:cs="Times New Roman"/>
                                <w:b/>
                                <w:szCs w:val="24"/>
                              </w:rPr>
                              <w:t>Under the Guidance of:</w:t>
                            </w:r>
                          </w:p>
                          <w:p w:rsidR="002079F4" w:rsidRPr="00F2302D" w:rsidRDefault="002079F4">
                            <w:pPr>
                              <w:ind w:left="0"/>
                              <w:rPr>
                                <w:rFonts w:cs="Times New Roman"/>
                                <w:szCs w:val="24"/>
                              </w:rPr>
                            </w:pPr>
                            <w:r w:rsidRPr="00F2302D">
                              <w:rPr>
                                <w:rFonts w:cs="Times New Roman"/>
                                <w:szCs w:val="24"/>
                              </w:rPr>
                              <w:t>Mr. Anshul Kumar</w:t>
                            </w:r>
                          </w:p>
                          <w:p w:rsidR="002079F4" w:rsidRPr="00F2302D" w:rsidRDefault="002079F4">
                            <w:pPr>
                              <w:ind w:left="0"/>
                              <w:rPr>
                                <w:rFonts w:cs="Times New Roman"/>
                                <w:szCs w:val="24"/>
                              </w:rPr>
                            </w:pPr>
                            <w:r w:rsidRPr="00F2302D">
                              <w:rPr>
                                <w:rFonts w:cs="Times New Roman"/>
                                <w:szCs w:val="24"/>
                              </w:rPr>
                              <w:t>Assistant Professor</w:t>
                            </w:r>
                          </w:p>
                          <w:p w:rsidR="002079F4" w:rsidRPr="00F2302D" w:rsidRDefault="002079F4">
                            <w:pPr>
                              <w:ind w:left="0"/>
                              <w:rPr>
                                <w:rFonts w:cs="Times New Roman"/>
                                <w:szCs w:val="24"/>
                              </w:rPr>
                            </w:pPr>
                            <w:r w:rsidRPr="00F2302D">
                              <w:rPr>
                                <w:rFonts w:cs="Times New Roman"/>
                                <w:szCs w:val="24"/>
                              </w:rPr>
                              <w:t>ECE Department</w:t>
                            </w:r>
                          </w:p>
                          <w:p w:rsidR="002079F4" w:rsidRPr="00F2302D" w:rsidRDefault="002079F4">
                            <w:pPr>
                              <w:ind w:left="0"/>
                              <w:rPr>
                                <w:rFonts w:cs="Times New Roman"/>
                              </w:rPr>
                            </w:pPr>
                            <w:r w:rsidRPr="00F2302D">
                              <w:rPr>
                                <w:rFonts w:cs="Times New Roman"/>
                                <w:szCs w:val="24"/>
                              </w:rPr>
                              <w:t>PEC University of Technology</w:t>
                            </w:r>
                          </w:p>
                        </w:txbxContent>
                      </v:textbox>
                    </v:shape>
                    <v:shape id="Text Box 6" o:spid="_x0000_s1028" type="#_x0000_t202" style="position:absolute;left:38385;width:20098;height:1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white [3201]" stroked="f" strokeweight=".5pt">
                      <v:textbox>
                        <w:txbxContent>
                          <w:p w:rsidR="002079F4" w:rsidRPr="00F2302D" w:rsidRDefault="002079F4" w:rsidP="00983CAF">
                            <w:pPr>
                              <w:ind w:left="0"/>
                              <w:jc w:val="right"/>
                              <w:rPr>
                                <w:rFonts w:cs="Times New Roman"/>
                                <w:b/>
                                <w:szCs w:val="24"/>
                              </w:rPr>
                            </w:pPr>
                            <w:r w:rsidRPr="00F2302D">
                              <w:rPr>
                                <w:rFonts w:cs="Times New Roman"/>
                                <w:b/>
                                <w:szCs w:val="24"/>
                              </w:rPr>
                              <w:t>Submitted by:</w:t>
                            </w:r>
                          </w:p>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4652F3">
                            <w:pPr>
                              <w:ind w:left="0"/>
                              <w:rPr>
                                <w:rFonts w:cs="Times New Roman"/>
                              </w:rPr>
                            </w:pPr>
                          </w:p>
                        </w:txbxContent>
                      </v:textbox>
                    </v:shape>
                  </v:group>
                </w:pict>
              </mc:Fallback>
            </mc:AlternateContent>
          </w:r>
          <w:r w:rsidR="00F2302D">
            <w:rPr>
              <w:noProof/>
            </w:rPr>
            <mc:AlternateContent>
              <mc:Choice Requires="wps">
                <w:drawing>
                  <wp:anchor distT="0" distB="0" distL="114300" distR="114300" simplePos="0" relativeHeight="251666432" behindDoc="0" locked="0" layoutInCell="1" allowOverlap="1">
                    <wp:simplePos x="0" y="0"/>
                    <wp:positionH relativeFrom="column">
                      <wp:posOffset>-38100</wp:posOffset>
                    </wp:positionH>
                    <wp:positionV relativeFrom="paragraph">
                      <wp:posOffset>7677150</wp:posOffset>
                    </wp:positionV>
                    <wp:extent cx="6400800" cy="86677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6400800" cy="866775"/>
                            </a:xfrm>
                            <a:prstGeom prst="rect">
                              <a:avLst/>
                            </a:prstGeom>
                            <a:solidFill>
                              <a:schemeClr val="lt1"/>
                            </a:solidFill>
                            <a:ln w="6350">
                              <a:noFill/>
                            </a:ln>
                          </wps:spPr>
                          <wps:txbx>
                            <w:txbxContent>
                              <w:p w:rsidR="002079F4" w:rsidRPr="00061575" w:rsidRDefault="002079F4" w:rsidP="00F2302D">
                                <w:pPr>
                                  <w:spacing w:after="0" w:line="360" w:lineRule="auto"/>
                                  <w:jc w:val="center"/>
                                  <w:rPr>
                                    <w:rFonts w:cs="Times New Roman"/>
                                    <w:b/>
                                    <w:szCs w:val="24"/>
                                  </w:rPr>
                                </w:pPr>
                                <w:r w:rsidRPr="00061575">
                                  <w:rPr>
                                    <w:rFonts w:cs="Times New Roman"/>
                                    <w:b/>
                                    <w:szCs w:val="24"/>
                                  </w:rPr>
                                  <w:t>Department of Electronics and Communication Engineering</w:t>
                                </w:r>
                              </w:p>
                              <w:p w:rsidR="002079F4" w:rsidRPr="00061575" w:rsidRDefault="002079F4" w:rsidP="00F2302D">
                                <w:pPr>
                                  <w:spacing w:after="0" w:line="360" w:lineRule="auto"/>
                                  <w:jc w:val="center"/>
                                  <w:rPr>
                                    <w:rFonts w:cs="Times New Roman"/>
                                    <w:b/>
                                    <w:szCs w:val="24"/>
                                  </w:rPr>
                                </w:pPr>
                                <w:r w:rsidRPr="00061575">
                                  <w:rPr>
                                    <w:rFonts w:cs="Times New Roman"/>
                                    <w:b/>
                                    <w:szCs w:val="24"/>
                                  </w:rPr>
                                  <w:t>PEC University of Technology, Chandigarh</w:t>
                                </w:r>
                              </w:p>
                              <w:p w:rsidR="002079F4" w:rsidRDefault="002079F4" w:rsidP="00F2302D">
                                <w:pPr>
                                  <w:spacing w:after="0" w:line="360" w:lineRule="auto"/>
                                  <w:jc w:val="center"/>
                                  <w:rPr>
                                    <w:rFonts w:cs="Times New Roman"/>
                                    <w:szCs w:val="24"/>
                                  </w:rPr>
                                </w:pPr>
                                <w:r>
                                  <w:rPr>
                                    <w:rFonts w:cs="Times New Roman"/>
                                    <w:szCs w:val="24"/>
                                  </w:rPr>
                                  <w:t>August to November,</w:t>
                                </w:r>
                                <w:r w:rsidRPr="00061575">
                                  <w:rPr>
                                    <w:rFonts w:cs="Times New Roman"/>
                                    <w:szCs w:val="24"/>
                                  </w:rPr>
                                  <w:t xml:space="preserve"> 201</w:t>
                                </w:r>
                                <w:r>
                                  <w:rPr>
                                    <w:rFonts w:cs="Times New Roman"/>
                                    <w:szCs w:val="24"/>
                                  </w:rPr>
                                  <w:t>7</w:t>
                                </w:r>
                              </w:p>
                              <w:p w:rsidR="002079F4" w:rsidRDefault="002079F4" w:rsidP="00F2302D">
                                <w:pPr>
                                  <w:spacing w:after="0"/>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29" type="#_x0000_t202" style="position:absolute;left:0;text-align:left;margin-left:-3pt;margin-top:604.5pt;width:7in;height:68.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" fillcolor="white [3201]" stroked="f" strokeweight=".5pt">
                    <v:textbox>
                      <w:txbxContent>
                        <w:p w:rsidR="002079F4" w:rsidRPr="00061575" w:rsidRDefault="002079F4" w:rsidP="00F2302D">
                          <w:pPr>
                            <w:spacing w:after="0" w:line="360" w:lineRule="auto"/>
                            <w:jc w:val="center"/>
                            <w:rPr>
                              <w:rFonts w:cs="Times New Roman"/>
                              <w:b/>
                              <w:szCs w:val="24"/>
                            </w:rPr>
                          </w:pPr>
                          <w:r w:rsidRPr="00061575">
                            <w:rPr>
                              <w:rFonts w:cs="Times New Roman"/>
                              <w:b/>
                              <w:szCs w:val="24"/>
                            </w:rPr>
                            <w:t>Department of Electronics and Communication Engineering</w:t>
                          </w:r>
                        </w:p>
                        <w:p w:rsidR="002079F4" w:rsidRPr="00061575" w:rsidRDefault="002079F4" w:rsidP="00F2302D">
                          <w:pPr>
                            <w:spacing w:after="0" w:line="360" w:lineRule="auto"/>
                            <w:jc w:val="center"/>
                            <w:rPr>
                              <w:rFonts w:cs="Times New Roman"/>
                              <w:b/>
                              <w:szCs w:val="24"/>
                            </w:rPr>
                          </w:pPr>
                          <w:r w:rsidRPr="00061575">
                            <w:rPr>
                              <w:rFonts w:cs="Times New Roman"/>
                              <w:b/>
                              <w:szCs w:val="24"/>
                            </w:rPr>
                            <w:t>PEC University of Technology, Chandigarh</w:t>
                          </w:r>
                        </w:p>
                        <w:p w:rsidR="002079F4" w:rsidRDefault="002079F4" w:rsidP="00F2302D">
                          <w:pPr>
                            <w:spacing w:after="0" w:line="360" w:lineRule="auto"/>
                            <w:jc w:val="center"/>
                            <w:rPr>
                              <w:rFonts w:cs="Times New Roman"/>
                              <w:szCs w:val="24"/>
                            </w:rPr>
                          </w:pPr>
                          <w:r>
                            <w:rPr>
                              <w:rFonts w:cs="Times New Roman"/>
                              <w:szCs w:val="24"/>
                            </w:rPr>
                            <w:t>August to November,</w:t>
                          </w:r>
                          <w:r w:rsidRPr="00061575">
                            <w:rPr>
                              <w:rFonts w:cs="Times New Roman"/>
                              <w:szCs w:val="24"/>
                            </w:rPr>
                            <w:t xml:space="preserve"> 201</w:t>
                          </w:r>
                          <w:r>
                            <w:rPr>
                              <w:rFonts w:cs="Times New Roman"/>
                              <w:szCs w:val="24"/>
                            </w:rPr>
                            <w:t>7</w:t>
                          </w:r>
                        </w:p>
                        <w:p w:rsidR="002079F4" w:rsidRDefault="002079F4" w:rsidP="00F2302D">
                          <w:pPr>
                            <w:spacing w:after="0"/>
                            <w:ind w:left="0"/>
                          </w:pPr>
                        </w:p>
                      </w:txbxContent>
                    </v:textbox>
                  </v:shape>
                </w:pict>
              </mc:Fallback>
            </mc:AlternateContent>
          </w:r>
          <w:r w:rsidR="004652F3">
            <w:rPr>
              <w:noProof/>
            </w:rPr>
            <mc:AlternateContent>
              <mc:Choice Requires="wps">
                <w:drawing>
                  <wp:anchor distT="0" distB="0" distL="114300" distR="114300" simplePos="0" relativeHeight="251661312" behindDoc="0" locked="0" layoutInCell="1" allowOverlap="1">
                    <wp:simplePos x="0" y="0"/>
                    <wp:positionH relativeFrom="column">
                      <wp:posOffset>47625</wp:posOffset>
                    </wp:positionH>
                    <wp:positionV relativeFrom="paragraph">
                      <wp:posOffset>0</wp:posOffset>
                    </wp:positionV>
                    <wp:extent cx="5899150" cy="5448300"/>
                    <wp:effectExtent l="0" t="0" r="6350" b="0"/>
                    <wp:wrapNone/>
                    <wp:docPr id="2" name="Text Box 2"/>
                    <wp:cNvGraphicFramePr/>
                    <a:graphic xmlns:a="http://schemas.openxmlformats.org/drawingml/2006/main">
                      <a:graphicData uri="http://schemas.microsoft.com/office/word/2010/wordprocessingShape">
                        <wps:wsp>
                          <wps:cNvSpPr txBox="1"/>
                          <wps:spPr>
                            <a:xfrm>
                              <a:off x="0" y="0"/>
                              <a:ext cx="5899150" cy="5448300"/>
                            </a:xfrm>
                            <a:prstGeom prst="rect">
                              <a:avLst/>
                            </a:prstGeom>
                            <a:solidFill>
                              <a:schemeClr val="lt1"/>
                            </a:solidFill>
                            <a:ln w="6350">
                              <a:noFill/>
                            </a:ln>
                          </wps:spPr>
                          <wps:txbx>
                            <w:txbxContent>
                              <w:sdt>
                                <w:sdtPr>
                                  <w:rPr>
                                    <w:rFonts w:cs="Times New Roman"/>
                                  </w:rPr>
                                  <w:alias w:val="Title"/>
                                  <w:tag w:val=""/>
                                  <w:id w:val="-1364747280"/>
                                  <w:dataBinding w:prefixMappings="xmlns:ns0='http://purl.org/dc/elements/1.1/' xmlns:ns1='http://schemas.openxmlformats.org/package/2006/metadata/core-properties' " w:xpath="/ns1:coreProperties[1]/ns0:title[1]" w:storeItemID="{6C3C8BC8-F283-45AE-878A-BAB7291924A1}"/>
                                  <w:text/>
                                </w:sdtPr>
                                <w:sdtContent>
                                  <w:p w:rsidR="002079F4" w:rsidRPr="00F2302D" w:rsidRDefault="002079F4" w:rsidP="004652F3">
                                    <w:pPr>
                                      <w:pStyle w:val="Title"/>
                                      <w:jc w:val="center"/>
                                      <w:rPr>
                                        <w:rFonts w:cs="Times New Roman"/>
                                      </w:rPr>
                                    </w:pPr>
                                    <w:r w:rsidRPr="00F2302D">
                                      <w:rPr>
                                        <w:rFonts w:cs="Times New Roman"/>
                                      </w:rPr>
                                      <w:t>Thought Recognition using Brain Computer Interface</w:t>
                                    </w:r>
                                  </w:p>
                                </w:sdtContent>
                              </w:sdt>
                              <w:p w:rsidR="002079F4" w:rsidRPr="00F2302D" w:rsidRDefault="002079F4" w:rsidP="004652F3">
                                <w:pPr>
                                  <w:pStyle w:val="Logo"/>
                                  <w:jc w:val="center"/>
                                  <w:rPr>
                                    <w:rFonts w:cs="Times New Roman"/>
                                  </w:rPr>
                                </w:pPr>
                              </w:p>
                              <w:p w:rsidR="002079F4" w:rsidRPr="00F2302D" w:rsidRDefault="002079F4" w:rsidP="004652F3">
                                <w:pPr>
                                  <w:pStyle w:val="Logo"/>
                                  <w:jc w:val="center"/>
                                  <w:rPr>
                                    <w:rFonts w:cs="Times New Roman"/>
                                  </w:rPr>
                                </w:pPr>
                                <w:r w:rsidRPr="00F2302D">
                                  <w:rPr>
                                    <w:rFonts w:cs="Times New Roman"/>
                                  </w:rPr>
                                  <w:drawing>
                                    <wp:inline distT="0" distB="0" distL="0" distR="0" wp14:anchorId="0B06804B" wp14:editId="780938DD">
                                      <wp:extent cx="1781175" cy="890270"/>
                                      <wp:effectExtent l="0" t="0" r="9525" b="5080"/>
                                      <wp:docPr id="3" name="Picture 3"/>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
                                                <a:extLst>
                                                  <a:ext uri="{28A0092B-C50C-407E-A947-70E740481C1C}">
                                                    <a14:useLocalDpi xmlns:a14="http://schemas.microsoft.com/office/drawing/2010/main" val="0"/>
                                                  </a:ext>
                                                </a:extLst>
                                              </a:blip>
                                              <a:srcRect l="8975" t="13968" r="78205" b="74629"/>
                                              <a:stretch/>
                                            </pic:blipFill>
                                            <pic:spPr bwMode="auto">
                                              <a:xfrm>
                                                <a:off x="0" y="0"/>
                                                <a:ext cx="1781175" cy="890270"/>
                                              </a:xfrm>
                                              <a:prstGeom prst="rect">
                                                <a:avLst/>
                                              </a:prstGeom>
                                              <a:ln>
                                                <a:noFill/>
                                              </a:ln>
                                              <a:extLst>
                                                <a:ext uri="{53640926-AAD7-44D8-BBD7-CCE9431645EC}">
                                                  <a14:shadowObscured xmlns:a14="http://schemas.microsoft.com/office/drawing/2010/main"/>
                                                </a:ext>
                                              </a:extLst>
                                            </pic:spPr>
                                          </pic:pic>
                                        </a:graphicData>
                                      </a:graphic>
                                    </wp:inline>
                                  </w:drawing>
                                </w:r>
                              </w:p>
                              <w:p w:rsidR="002079F4" w:rsidRPr="00F2302D" w:rsidRDefault="002079F4" w:rsidP="004652F3">
                                <w:pPr>
                                  <w:pStyle w:val="Logo"/>
                                  <w:jc w:val="center"/>
                                  <w:rPr>
                                    <w:rFonts w:cs="Times New Roman"/>
                                    <w:sz w:val="44"/>
                                  </w:rPr>
                                </w:pPr>
                                <w:r w:rsidRPr="00F2302D">
                                  <w:rPr>
                                    <w:rFonts w:cs="Times New Roman"/>
                                    <w:sz w:val="44"/>
                                  </w:rPr>
                                  <w:t>CAPSTONE PROJECT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30" type="#_x0000_t202" style="position:absolute;left:0;text-align:left;margin-left:3.75pt;margin-top:0;width:464.5pt;height:42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" fillcolor="white [3201]" stroked="f" strokeweight=".5pt">
                    <v:textbox>
                      <w:txbxContent>
                        <w:sdt>
                          <w:sdtPr>
                            <w:rPr>
                              <w:rFonts w:cs="Times New Roman"/>
                            </w:rPr>
                            <w:alias w:val="Title"/>
                            <w:tag w:val=""/>
                            <w:id w:val="-1364747280"/>
                            <w:dataBinding w:prefixMappings="xmlns:ns0='http://purl.org/dc/elements/1.1/' xmlns:ns1='http://schemas.openxmlformats.org/package/2006/metadata/core-properties' " w:xpath="/ns1:coreProperties[1]/ns0:title[1]" w:storeItemID="{6C3C8BC8-F283-45AE-878A-BAB7291924A1}"/>
                            <w:text/>
                          </w:sdtPr>
                          <w:sdtContent>
                            <w:p w:rsidR="002079F4" w:rsidRPr="00F2302D" w:rsidRDefault="002079F4" w:rsidP="004652F3">
                              <w:pPr>
                                <w:pStyle w:val="Title"/>
                                <w:jc w:val="center"/>
                                <w:rPr>
                                  <w:rFonts w:cs="Times New Roman"/>
                                </w:rPr>
                              </w:pPr>
                              <w:r w:rsidRPr="00F2302D">
                                <w:rPr>
                                  <w:rFonts w:cs="Times New Roman"/>
                                </w:rPr>
                                <w:t>Thought Recognition using Brain Computer Interface</w:t>
                              </w:r>
                            </w:p>
                          </w:sdtContent>
                        </w:sdt>
                        <w:p w:rsidR="002079F4" w:rsidRPr="00F2302D" w:rsidRDefault="002079F4" w:rsidP="004652F3">
                          <w:pPr>
                            <w:pStyle w:val="Logo"/>
                            <w:jc w:val="center"/>
                            <w:rPr>
                              <w:rFonts w:cs="Times New Roman"/>
                            </w:rPr>
                          </w:pPr>
                        </w:p>
                        <w:p w:rsidR="002079F4" w:rsidRPr="00F2302D" w:rsidRDefault="002079F4" w:rsidP="004652F3">
                          <w:pPr>
                            <w:pStyle w:val="Logo"/>
                            <w:jc w:val="center"/>
                            <w:rPr>
                              <w:rFonts w:cs="Times New Roman"/>
                            </w:rPr>
                          </w:pPr>
                          <w:r w:rsidRPr="00F2302D">
                            <w:rPr>
                              <w:rFonts w:cs="Times New Roman"/>
                            </w:rPr>
                            <w:drawing>
                              <wp:inline distT="0" distB="0" distL="0" distR="0" wp14:anchorId="0B06804B" wp14:editId="780938DD">
                                <wp:extent cx="1781175" cy="890270"/>
                                <wp:effectExtent l="0" t="0" r="9525" b="5080"/>
                                <wp:docPr id="3" name="Picture 3"/>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9">
                                          <a:extLst>
                                            <a:ext uri="{28A0092B-C50C-407E-A947-70E740481C1C}">
                                              <a14:useLocalDpi xmlns:a14="http://schemas.microsoft.com/office/drawing/2010/main" val="0"/>
                                            </a:ext>
                                          </a:extLst>
                                        </a:blip>
                                        <a:srcRect l="8975" t="13968" r="78205" b="74629"/>
                                        <a:stretch/>
                                      </pic:blipFill>
                                      <pic:spPr bwMode="auto">
                                        <a:xfrm>
                                          <a:off x="0" y="0"/>
                                          <a:ext cx="1781175" cy="890270"/>
                                        </a:xfrm>
                                        <a:prstGeom prst="rect">
                                          <a:avLst/>
                                        </a:prstGeom>
                                        <a:ln>
                                          <a:noFill/>
                                        </a:ln>
                                        <a:extLst>
                                          <a:ext uri="{53640926-AAD7-44D8-BBD7-CCE9431645EC}">
                                            <a14:shadowObscured xmlns:a14="http://schemas.microsoft.com/office/drawing/2010/main"/>
                                          </a:ext>
                                        </a:extLst>
                                      </pic:spPr>
                                    </pic:pic>
                                  </a:graphicData>
                                </a:graphic>
                              </wp:inline>
                            </w:drawing>
                          </w:r>
                        </w:p>
                        <w:p w:rsidR="002079F4" w:rsidRPr="00F2302D" w:rsidRDefault="002079F4" w:rsidP="004652F3">
                          <w:pPr>
                            <w:pStyle w:val="Logo"/>
                            <w:jc w:val="center"/>
                            <w:rPr>
                              <w:rFonts w:cs="Times New Roman"/>
                              <w:sz w:val="44"/>
                            </w:rPr>
                          </w:pPr>
                          <w:r w:rsidRPr="00F2302D">
                            <w:rPr>
                              <w:rFonts w:cs="Times New Roman"/>
                              <w:sz w:val="44"/>
                            </w:rPr>
                            <w:t>CAPSTONE PROJECT REPORT</w:t>
                          </w:r>
                        </w:p>
                      </w:txbxContent>
                    </v:textbox>
                  </v:shape>
                </w:pict>
              </mc:Fallback>
            </mc:AlternateContent>
          </w:r>
          <w:r w:rsidR="002814CB">
            <w:rPr>
              <w:noProof/>
            </w:rPr>
            <mc:AlternateContent>
              <mc:Choice Requires="wps">
                <w:drawing>
                  <wp:anchor distT="0" distB="0" distL="114300" distR="114300" simplePos="0" relativeHeight="251659264" behindDoc="0" locked="1" layoutInCell="1" allowOverlap="1">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79F4" w:rsidRDefault="002079F4">
                                <w:pPr>
                                  <w:pStyle w:val="Logo"/>
                                </w:pPr>
                              </w:p>
                              <w:p w:rsidR="002079F4" w:rsidRDefault="002079F4" w:rsidP="004652F3">
                                <w:pPr>
                                  <w:pStyle w:val="Title"/>
                                  <w:jc w:val="center"/>
                                </w:pPr>
                              </w:p>
                              <w:p w:rsidR="002079F4" w:rsidRDefault="002079F4">
                                <w:pPr>
                                  <w:pStyle w:val="Subtitle"/>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31" type="#_x0000_t202" alt="Title and subtitle" style="position:absolute;left:0;text-align:left;margin-left:383.7pt;margin-top:360.45pt;width:434.9pt;height:41.4pt;z-index:251659264;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" filled="f" stroked="f" strokeweight=".5pt">
                    <v:textbox inset="0,0,0,0">
                      <w:txbxContent>
                        <w:p w:rsidR="002079F4" w:rsidRDefault="002079F4">
                          <w:pPr>
                            <w:pStyle w:val="Logo"/>
                          </w:pPr>
                        </w:p>
                        <w:p w:rsidR="002079F4" w:rsidRDefault="002079F4" w:rsidP="004652F3">
                          <w:pPr>
                            <w:pStyle w:val="Title"/>
                            <w:jc w:val="center"/>
                          </w:pPr>
                        </w:p>
                        <w:p w:rsidR="002079F4" w:rsidRDefault="002079F4">
                          <w:pPr>
                            <w:pStyle w:val="Subtitle"/>
                          </w:pPr>
                        </w:p>
                      </w:txbxContent>
                    </v:textbox>
                    <w10:wrap type="square" anchorx="margin" anchory="page"/>
                    <w10:anchorlock/>
                  </v:shape>
                </w:pict>
              </mc:Fallback>
            </mc:AlternateContent>
          </w:r>
          <w:r>
            <w:rPr>
              <w:noProof/>
              <w:color w:val="775F55" w:themeColor="text2"/>
              <w:sz w:val="32"/>
              <w:szCs w:val="32"/>
            </w:rPr>
            <w:br w:type="page"/>
          </w:r>
          <w:r w:rsidRPr="00E450B7">
            <w:rPr>
              <w:b/>
              <w:color w:val="auto"/>
              <w:sz w:val="28"/>
              <w:szCs w:val="28"/>
            </w:rPr>
            <w:lastRenderedPageBreak/>
            <w:t>DECLARATION</w:t>
          </w: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spacing w:line="360" w:lineRule="auto"/>
            <w:ind w:left="360"/>
            <w:jc w:val="both"/>
            <w:rPr>
              <w:rFonts w:cs="Times New Roman"/>
              <w:b/>
              <w:szCs w:val="24"/>
            </w:rPr>
          </w:pPr>
          <w:r w:rsidRPr="006B5899">
            <w:rPr>
              <w:rFonts w:cs="Times New Roman"/>
              <w:szCs w:val="24"/>
            </w:rPr>
            <w:t xml:space="preserve">We, hereby, declare that the project work entitled </w:t>
          </w:r>
          <w:r>
            <w:rPr>
              <w:rFonts w:cs="Times New Roman"/>
              <w:b/>
              <w:szCs w:val="24"/>
            </w:rPr>
            <w:t>“Thought Recognition using Brain Computing Interface</w:t>
          </w:r>
          <w:r w:rsidRPr="006B5899">
            <w:rPr>
              <w:rFonts w:cs="Times New Roman"/>
              <w:b/>
              <w:szCs w:val="24"/>
            </w:rPr>
            <w:t>”</w:t>
          </w:r>
          <w:r w:rsidRPr="006B5899">
            <w:rPr>
              <w:rFonts w:cs="Times New Roman"/>
              <w:szCs w:val="24"/>
            </w:rPr>
            <w:t xml:space="preserve"> is an authentic record of our own work carried out as a requirement of six months Capstone Project for the award of degree of B.E. Electronics and Communication Engineering, PEC University of Technology, Chandigarh, under the guidance of </w:t>
          </w:r>
          <w:r>
            <w:rPr>
              <w:rFonts w:cs="Times New Roman"/>
              <w:b/>
              <w:szCs w:val="24"/>
            </w:rPr>
            <w:t>Mr. Anshul Kumar</w:t>
          </w:r>
          <w:r w:rsidRPr="006B5899">
            <w:rPr>
              <w:rFonts w:cs="Times New Roman"/>
              <w:szCs w:val="24"/>
            </w:rPr>
            <w:t xml:space="preserve">, from </w:t>
          </w:r>
          <w:r>
            <w:rPr>
              <w:rFonts w:cs="Times New Roman"/>
              <w:szCs w:val="24"/>
            </w:rPr>
            <w:t>August to November,</w:t>
          </w:r>
          <w:r w:rsidRPr="00061575">
            <w:rPr>
              <w:rFonts w:cs="Times New Roman"/>
              <w:szCs w:val="24"/>
            </w:rPr>
            <w:t xml:space="preserve"> 201</w:t>
          </w:r>
          <w:r>
            <w:rPr>
              <w:rFonts w:cs="Times New Roman"/>
              <w:szCs w:val="24"/>
            </w:rPr>
            <w:t>7</w:t>
          </w:r>
          <w:r w:rsidRPr="006B5899">
            <w:rPr>
              <w:rFonts w:cs="Times New Roman"/>
              <w:szCs w:val="24"/>
            </w:rPr>
            <w:t>.</w:t>
          </w:r>
        </w:p>
        <w:p w:rsidR="00E450B7" w:rsidRPr="006B5899"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68480" behindDoc="0" locked="0" layoutInCell="1" allowOverlap="1" wp14:anchorId="78AFE484" wp14:editId="0EDEA4A0">
                    <wp:simplePos x="0" y="0"/>
                    <wp:positionH relativeFrom="column">
                      <wp:posOffset>3867150</wp:posOffset>
                    </wp:positionH>
                    <wp:positionV relativeFrom="paragraph">
                      <wp:posOffset>150495</wp:posOffset>
                    </wp:positionV>
                    <wp:extent cx="2009775" cy="1733550"/>
                    <wp:effectExtent l="0" t="0" r="9525" b="0"/>
                    <wp:wrapTopAndBottom/>
                    <wp:docPr id="10" name="Text Box 10"/>
                    <wp:cNvGraphicFramePr/>
                    <a:graphic xmlns:a="http://schemas.openxmlformats.org/drawingml/2006/main">
                      <a:graphicData uri="http://schemas.microsoft.com/office/word/2010/wordprocessingShape">
                        <wps:wsp>
                          <wps:cNvSpPr txBox="1"/>
                          <wps:spPr>
                            <a:xfrm>
                              <a:off x="0" y="0"/>
                              <a:ext cx="2009775" cy="1733550"/>
                            </a:xfrm>
                            <a:prstGeom prst="rect">
                              <a:avLst/>
                            </a:prstGeom>
                            <a:solidFill>
                              <a:schemeClr val="lt1"/>
                            </a:solidFill>
                            <a:ln w="6350">
                              <a:noFill/>
                            </a:ln>
                          </wps:spPr>
                          <wps:txb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FE484" id="Text Box 10" o:spid="_x0000_s1032" type="#_x0000_t202" style="position:absolute;left:0;text-align:left;margin-left:304.5pt;margin-top:11.85pt;width:158.25pt;height:13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" fillcolor="white [3201]" stroked="f" strokeweight=".5pt">
                    <v:textbo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v:textbox>
                    <w10:wrap type="topAndBottom"/>
                  </v:shape>
                </w:pict>
              </mc:Fallback>
            </mc:AlternateConten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Date: ___________________</w:t>
          </w: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autoSpaceDE w:val="0"/>
            <w:autoSpaceDN w:val="0"/>
            <w:adjustRightInd w:val="0"/>
            <w:spacing w:after="0" w:line="360" w:lineRule="auto"/>
            <w:ind w:left="360"/>
            <w:jc w:val="both"/>
            <w:rPr>
              <w:rFonts w:cs="Times New Roman"/>
              <w:szCs w:val="24"/>
            </w:rPr>
          </w:pP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Certified that the above statement made by the students is correct to the best of my knowledge and belief.</w: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         </w:t>
          </w:r>
        </w:p>
        <w:p w:rsidR="00E450B7"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70528" behindDoc="0" locked="0" layoutInCell="1" allowOverlap="1" wp14:anchorId="7B007AD6" wp14:editId="5C756B5C">
                    <wp:simplePos x="0" y="0"/>
                    <wp:positionH relativeFrom="column">
                      <wp:posOffset>3657600</wp:posOffset>
                    </wp:positionH>
                    <wp:positionV relativeFrom="paragraph">
                      <wp:posOffset>58420</wp:posOffset>
                    </wp:positionV>
                    <wp:extent cx="2219325" cy="17335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19325" cy="1733550"/>
                            </a:xfrm>
                            <a:prstGeom prst="rect">
                              <a:avLst/>
                            </a:prstGeom>
                            <a:solidFill>
                              <a:schemeClr val="lt1"/>
                            </a:solidFill>
                            <a:ln w="6350">
                              <a:noFill/>
                            </a:ln>
                          </wps:spPr>
                          <wps:txbx>
                            <w:txbxContent>
                              <w:p w:rsidR="002079F4" w:rsidRPr="00F2302D" w:rsidRDefault="002079F4" w:rsidP="00E450B7">
                                <w:pPr>
                                  <w:ind w:left="720" w:hanging="720"/>
                                  <w:jc w:val="right"/>
                                  <w:rPr>
                                    <w:rFonts w:cs="Times New Roman"/>
                                    <w:szCs w:val="24"/>
                                  </w:rPr>
                                </w:pPr>
                                <w:r w:rsidRPr="00F2302D">
                                  <w:rPr>
                                    <w:rFonts w:cs="Times New Roman"/>
                                    <w:szCs w:val="24"/>
                                  </w:rPr>
                                  <w:t>Mr. Anshul Kumar</w:t>
                                </w:r>
                              </w:p>
                              <w:p w:rsidR="002079F4" w:rsidRPr="00F2302D" w:rsidRDefault="002079F4" w:rsidP="00E450B7">
                                <w:pPr>
                                  <w:ind w:left="720" w:hanging="720"/>
                                  <w:jc w:val="right"/>
                                  <w:rPr>
                                    <w:rFonts w:cs="Times New Roman"/>
                                    <w:szCs w:val="24"/>
                                  </w:rPr>
                                </w:pPr>
                                <w:r w:rsidRPr="00F2302D">
                                  <w:rPr>
                                    <w:rFonts w:cs="Times New Roman"/>
                                    <w:szCs w:val="24"/>
                                  </w:rPr>
                                  <w:t>Assistant Professor</w:t>
                                </w:r>
                              </w:p>
                              <w:p w:rsidR="002079F4" w:rsidRPr="00F2302D" w:rsidRDefault="002079F4" w:rsidP="00E450B7">
                                <w:pPr>
                                  <w:ind w:left="720" w:hanging="720"/>
                                  <w:jc w:val="right"/>
                                  <w:rPr>
                                    <w:rFonts w:cs="Times New Roman"/>
                                    <w:szCs w:val="24"/>
                                  </w:rPr>
                                </w:pPr>
                                <w:r w:rsidRPr="00F2302D">
                                  <w:rPr>
                                    <w:rFonts w:cs="Times New Roman"/>
                                    <w:szCs w:val="24"/>
                                  </w:rPr>
                                  <w:t>ECE Department</w:t>
                                </w:r>
                              </w:p>
                              <w:p w:rsidR="002079F4" w:rsidRPr="00F2302D" w:rsidRDefault="002079F4" w:rsidP="00E450B7">
                                <w:pPr>
                                  <w:ind w:left="720" w:hanging="720"/>
                                  <w:jc w:val="right"/>
                                  <w:rPr>
                                    <w:rFonts w:cs="Times New Roman"/>
                                  </w:rPr>
                                </w:pPr>
                                <w:r w:rsidRPr="00F2302D">
                                  <w:rPr>
                                    <w:rFonts w:cs="Times New Roman"/>
                                    <w:szCs w:val="24"/>
                                  </w:rPr>
                                  <w:t>PEC University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007AD6" id="Text Box 11" o:spid="_x0000_s1033" type="#_x0000_t202" style="position:absolute;left:0;text-align:left;margin-left:4in;margin-top:4.6pt;width:174.75pt;height:136.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" fillcolor="white [3201]" stroked="f" strokeweight=".5pt">
                    <v:textbox>
                      <w:txbxContent>
                        <w:p w:rsidR="002079F4" w:rsidRPr="00F2302D" w:rsidRDefault="002079F4" w:rsidP="00E450B7">
                          <w:pPr>
                            <w:ind w:left="720" w:hanging="720"/>
                            <w:jc w:val="right"/>
                            <w:rPr>
                              <w:rFonts w:cs="Times New Roman"/>
                              <w:szCs w:val="24"/>
                            </w:rPr>
                          </w:pPr>
                          <w:r w:rsidRPr="00F2302D">
                            <w:rPr>
                              <w:rFonts w:cs="Times New Roman"/>
                              <w:szCs w:val="24"/>
                            </w:rPr>
                            <w:t>Mr. Anshul Kumar</w:t>
                          </w:r>
                        </w:p>
                        <w:p w:rsidR="002079F4" w:rsidRPr="00F2302D" w:rsidRDefault="002079F4" w:rsidP="00E450B7">
                          <w:pPr>
                            <w:ind w:left="720" w:hanging="720"/>
                            <w:jc w:val="right"/>
                            <w:rPr>
                              <w:rFonts w:cs="Times New Roman"/>
                              <w:szCs w:val="24"/>
                            </w:rPr>
                          </w:pPr>
                          <w:r w:rsidRPr="00F2302D">
                            <w:rPr>
                              <w:rFonts w:cs="Times New Roman"/>
                              <w:szCs w:val="24"/>
                            </w:rPr>
                            <w:t>Assistant Professor</w:t>
                          </w:r>
                        </w:p>
                        <w:p w:rsidR="002079F4" w:rsidRPr="00F2302D" w:rsidRDefault="002079F4" w:rsidP="00E450B7">
                          <w:pPr>
                            <w:ind w:left="720" w:hanging="720"/>
                            <w:jc w:val="right"/>
                            <w:rPr>
                              <w:rFonts w:cs="Times New Roman"/>
                              <w:szCs w:val="24"/>
                            </w:rPr>
                          </w:pPr>
                          <w:r w:rsidRPr="00F2302D">
                            <w:rPr>
                              <w:rFonts w:cs="Times New Roman"/>
                              <w:szCs w:val="24"/>
                            </w:rPr>
                            <w:t>ECE Department</w:t>
                          </w:r>
                        </w:p>
                        <w:p w:rsidR="002079F4" w:rsidRPr="00F2302D" w:rsidRDefault="002079F4" w:rsidP="00E450B7">
                          <w:pPr>
                            <w:ind w:left="720" w:hanging="720"/>
                            <w:jc w:val="right"/>
                            <w:rPr>
                              <w:rFonts w:cs="Times New Roman"/>
                            </w:rPr>
                          </w:pPr>
                          <w:r w:rsidRPr="00F2302D">
                            <w:rPr>
                              <w:rFonts w:cs="Times New Roman"/>
                              <w:szCs w:val="24"/>
                            </w:rPr>
                            <w:t>PEC University of Technology</w:t>
                          </w:r>
                        </w:p>
                      </w:txbxContent>
                    </v:textbox>
                  </v:shape>
                </w:pict>
              </mc:Fallback>
            </mc:AlternateConten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         </w:t>
          </w:r>
        </w:p>
        <w:p w:rsidR="00E450B7" w:rsidRPr="006B5899" w:rsidRDefault="00E450B7" w:rsidP="00983CAF">
          <w:pPr>
            <w:spacing w:after="0" w:line="360" w:lineRule="auto"/>
            <w:ind w:left="360"/>
            <w:jc w:val="both"/>
            <w:rPr>
              <w:rFonts w:cs="Times New Roman"/>
              <w:szCs w:val="24"/>
            </w:rPr>
          </w:pPr>
        </w:p>
        <w:p w:rsidR="00E450B7" w:rsidRDefault="00E450B7" w:rsidP="00983CAF">
          <w:pPr>
            <w:spacing w:after="240" w:line="252" w:lineRule="auto"/>
            <w:ind w:left="360" w:right="0"/>
            <w:rPr>
              <w:rFonts w:cs="Times New Roman"/>
              <w:szCs w:val="24"/>
            </w:rPr>
          </w:pPr>
          <w:r>
            <w:rPr>
              <w:rFonts w:cs="Times New Roman"/>
              <w:szCs w:val="24"/>
            </w:rPr>
            <w:br w:type="page"/>
          </w:r>
        </w:p>
        <w:p w:rsidR="00E450B7" w:rsidRPr="006B5899" w:rsidRDefault="00E450B7" w:rsidP="00983CAF">
          <w:pPr>
            <w:spacing w:after="0" w:line="360" w:lineRule="auto"/>
            <w:ind w:left="360"/>
            <w:jc w:val="center"/>
            <w:rPr>
              <w:rFonts w:cs="Times New Roman"/>
              <w:b/>
              <w:sz w:val="28"/>
              <w:szCs w:val="24"/>
            </w:rPr>
          </w:pPr>
          <w:r w:rsidRPr="006B5899">
            <w:rPr>
              <w:rFonts w:cs="Times New Roman"/>
              <w:b/>
              <w:sz w:val="28"/>
              <w:szCs w:val="24"/>
            </w:rPr>
            <w:lastRenderedPageBreak/>
            <w:t>ACKNOWLEDGEMENT</w:t>
          </w:r>
        </w:p>
        <w:p w:rsidR="00E450B7" w:rsidRPr="006B5899" w:rsidRDefault="00E450B7" w:rsidP="00983CAF">
          <w:pPr>
            <w:spacing w:after="0" w:line="360" w:lineRule="auto"/>
            <w:ind w:left="360"/>
            <w:jc w:val="both"/>
            <w:rPr>
              <w:rFonts w:cs="Times New Roman"/>
              <w:szCs w:val="24"/>
            </w:rPr>
          </w:pPr>
        </w:p>
        <w:p w:rsidR="00E450B7" w:rsidRDefault="00E450B7" w:rsidP="00983CAF">
          <w:pPr>
            <w:spacing w:line="360" w:lineRule="auto"/>
            <w:ind w:left="360"/>
            <w:jc w:val="both"/>
            <w:rPr>
              <w:rFonts w:cs="Times New Roman"/>
              <w:szCs w:val="24"/>
            </w:rPr>
          </w:pPr>
          <w:r w:rsidRPr="006B5899">
            <w:rPr>
              <w:rFonts w:cs="Times New Roman"/>
              <w:szCs w:val="24"/>
            </w:rPr>
            <w:t>We avail this prospect to express our thoughtful sense of sincerity, earnestness and deep gratitude to all those who have performed a vital role in the achievement of the project “</w:t>
          </w:r>
          <w:r>
            <w:rPr>
              <w:rFonts w:cs="Times New Roman"/>
              <w:b/>
              <w:szCs w:val="32"/>
            </w:rPr>
            <w:t>Thought Recognition using Brain Computing Interface</w:t>
          </w:r>
          <w:r>
            <w:rPr>
              <w:rFonts w:cs="Times New Roman"/>
              <w:szCs w:val="24"/>
            </w:rPr>
            <w:t xml:space="preserve">” </w:t>
          </w:r>
          <w:r w:rsidRPr="006B5899">
            <w:rPr>
              <w:rFonts w:cs="Times New Roman"/>
              <w:szCs w:val="24"/>
            </w:rPr>
            <w:t xml:space="preserve">by providing their alacritous guidance and support. </w:t>
          </w:r>
        </w:p>
        <w:p w:rsidR="00E450B7" w:rsidRPr="0042282A" w:rsidRDefault="00E450B7" w:rsidP="00983CAF">
          <w:pPr>
            <w:spacing w:line="360" w:lineRule="auto"/>
            <w:ind w:left="360"/>
            <w:jc w:val="both"/>
            <w:rPr>
              <w:rFonts w:cs="Times New Roman"/>
              <w:szCs w:val="24"/>
            </w:rPr>
          </w:pPr>
          <w:r w:rsidRPr="006B5899">
            <w:rPr>
              <w:rFonts w:cs="Times New Roman"/>
              <w:szCs w:val="24"/>
            </w:rPr>
            <w:t xml:space="preserve">We wish to express our sincere and heartfelt obligation to </w:t>
          </w:r>
          <w:r>
            <w:rPr>
              <w:rFonts w:cs="Times New Roman"/>
              <w:b/>
              <w:szCs w:val="24"/>
            </w:rPr>
            <w:t>Mr. Anshul Kumar</w:t>
          </w:r>
          <w:r w:rsidRPr="006B5899">
            <w:rPr>
              <w:rFonts w:cs="Times New Roman"/>
              <w:szCs w:val="24"/>
            </w:rPr>
            <w:t>, Assistant Professor and Capstone Coordinator for his incessant encouragement and inspiration throughout the project. Without his enduring spur, generous guidance and help, we would not have been able to cope up with the project work.</w:t>
          </w:r>
        </w:p>
        <w:p w:rsidR="00E450B7" w:rsidRPr="006B5899" w:rsidRDefault="00E450B7" w:rsidP="00983CAF">
          <w:pPr>
            <w:autoSpaceDE w:val="0"/>
            <w:autoSpaceDN w:val="0"/>
            <w:adjustRightInd w:val="0"/>
            <w:spacing w:after="0" w:line="360" w:lineRule="auto"/>
            <w:ind w:left="360"/>
            <w:jc w:val="both"/>
            <w:rPr>
              <w:rFonts w:cs="Times New Roman"/>
              <w:szCs w:val="24"/>
            </w:rPr>
          </w:pPr>
          <w:r w:rsidRPr="006B5899">
            <w:rPr>
              <w:rFonts w:cs="Times New Roman"/>
              <w:szCs w:val="24"/>
            </w:rPr>
            <w:t xml:space="preserve">We are also grateful to the college and staff of ECE Department, who taught the fundamentals and gave us an opportunity to take up this project which has been a great learning experience for us. </w:t>
          </w:r>
        </w:p>
        <w:p w:rsidR="00E450B7" w:rsidRDefault="00E450B7" w:rsidP="00983CAF">
          <w:pPr>
            <w:autoSpaceDE w:val="0"/>
            <w:autoSpaceDN w:val="0"/>
            <w:adjustRightInd w:val="0"/>
            <w:spacing w:after="0" w:line="360" w:lineRule="auto"/>
            <w:ind w:left="360"/>
            <w:jc w:val="both"/>
            <w:rPr>
              <w:rFonts w:cs="Times New Roman"/>
              <w:szCs w:val="24"/>
            </w:rPr>
          </w:pPr>
        </w:p>
        <w:p w:rsidR="00E450B7" w:rsidRDefault="00E450B7" w:rsidP="00983CAF">
          <w:pPr>
            <w:autoSpaceDE w:val="0"/>
            <w:autoSpaceDN w:val="0"/>
            <w:adjustRightInd w:val="0"/>
            <w:spacing w:after="0" w:line="360" w:lineRule="auto"/>
            <w:ind w:left="360"/>
            <w:jc w:val="both"/>
            <w:rPr>
              <w:rFonts w:cs="Times New Roman"/>
              <w:szCs w:val="24"/>
            </w:rPr>
          </w:pPr>
          <w:r>
            <w:rPr>
              <w:noProof/>
            </w:rPr>
            <mc:AlternateContent>
              <mc:Choice Requires="wps">
                <w:drawing>
                  <wp:anchor distT="0" distB="0" distL="114300" distR="114300" simplePos="0" relativeHeight="251672576" behindDoc="0" locked="0" layoutInCell="1" allowOverlap="1" wp14:anchorId="56ABDB9C" wp14:editId="1A14E683">
                    <wp:simplePos x="0" y="0"/>
                    <wp:positionH relativeFrom="column">
                      <wp:posOffset>3838575</wp:posOffset>
                    </wp:positionH>
                    <wp:positionV relativeFrom="paragraph">
                      <wp:posOffset>262255</wp:posOffset>
                    </wp:positionV>
                    <wp:extent cx="2009775" cy="173355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09775" cy="1733550"/>
                            </a:xfrm>
                            <a:prstGeom prst="rect">
                              <a:avLst/>
                            </a:prstGeom>
                            <a:solidFill>
                              <a:schemeClr val="lt1"/>
                            </a:solidFill>
                            <a:ln w="6350">
                              <a:noFill/>
                            </a:ln>
                          </wps:spPr>
                          <wps:txb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ABDB9C" id="Text Box 12" o:spid="_x0000_s1034" type="#_x0000_t202" style="position:absolute;left:0;text-align:left;margin-left:302.25pt;margin-top:20.65pt;width:158.25pt;height:13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" fillcolor="white [3201]" stroked="f" strokeweight=".5pt">
                    <v:textbox>
                      <w:txbxContent>
                        <w:p w:rsidR="002079F4" w:rsidRPr="00F2302D" w:rsidRDefault="002079F4" w:rsidP="00E450B7">
                          <w:pPr>
                            <w:ind w:left="0"/>
                            <w:jc w:val="right"/>
                            <w:rPr>
                              <w:rFonts w:cs="Times New Roman"/>
                              <w:b/>
                              <w:szCs w:val="24"/>
                            </w:rPr>
                          </w:pPr>
                          <w:r w:rsidRPr="00F2302D">
                            <w:rPr>
                              <w:rFonts w:cs="Times New Roman"/>
                              <w:szCs w:val="24"/>
                            </w:rPr>
                            <w:t>Aarohi Kumar (14105015)</w:t>
                          </w:r>
                        </w:p>
                        <w:p w:rsidR="002079F4" w:rsidRPr="00F2302D" w:rsidRDefault="002079F4" w:rsidP="00E450B7">
                          <w:pPr>
                            <w:spacing w:after="0" w:line="360" w:lineRule="auto"/>
                            <w:ind w:left="0"/>
                            <w:jc w:val="right"/>
                            <w:rPr>
                              <w:rFonts w:cs="Times New Roman"/>
                              <w:szCs w:val="24"/>
                            </w:rPr>
                          </w:pPr>
                          <w:r w:rsidRPr="00F2302D">
                            <w:rPr>
                              <w:rFonts w:cs="Times New Roman"/>
                              <w:szCs w:val="24"/>
                            </w:rPr>
                            <w:t>Avi Dubey (14105048)</w:t>
                          </w:r>
                        </w:p>
                        <w:p w:rsidR="002079F4" w:rsidRDefault="002079F4" w:rsidP="00E450B7">
                          <w:pPr>
                            <w:spacing w:after="0" w:line="360" w:lineRule="auto"/>
                            <w:ind w:left="0"/>
                            <w:jc w:val="right"/>
                            <w:rPr>
                              <w:rFonts w:cs="Times New Roman"/>
                              <w:szCs w:val="24"/>
                            </w:rPr>
                          </w:pPr>
                          <w:r w:rsidRPr="00F2302D">
                            <w:rPr>
                              <w:rFonts w:cs="Times New Roman"/>
                              <w:szCs w:val="24"/>
                            </w:rPr>
                            <w:t>Karan Thakur (14105058)</w:t>
                          </w:r>
                        </w:p>
                        <w:p w:rsidR="002079F4" w:rsidRPr="00F2302D" w:rsidRDefault="002079F4" w:rsidP="00E450B7">
                          <w:pPr>
                            <w:spacing w:after="0" w:line="360" w:lineRule="auto"/>
                            <w:ind w:left="0"/>
                            <w:jc w:val="right"/>
                            <w:rPr>
                              <w:rFonts w:cs="Times New Roman"/>
                              <w:szCs w:val="24"/>
                            </w:rPr>
                          </w:pPr>
                          <w:r>
                            <w:rPr>
                              <w:rFonts w:cs="Times New Roman"/>
                              <w:szCs w:val="24"/>
                            </w:rPr>
                            <w:t>Abit Tom Alex (14105069)</w:t>
                          </w:r>
                        </w:p>
                        <w:p w:rsidR="002079F4" w:rsidRPr="00F2302D" w:rsidRDefault="002079F4" w:rsidP="00E450B7">
                          <w:pPr>
                            <w:spacing w:after="0" w:line="360" w:lineRule="auto"/>
                            <w:ind w:left="0"/>
                            <w:jc w:val="right"/>
                            <w:rPr>
                              <w:rFonts w:cs="Times New Roman"/>
                              <w:szCs w:val="24"/>
                            </w:rPr>
                          </w:pPr>
                          <w:r w:rsidRPr="00F2302D">
                            <w:rPr>
                              <w:rFonts w:cs="Times New Roman"/>
                              <w:szCs w:val="24"/>
                            </w:rPr>
                            <w:t>Subham Roy (14105071)</w:t>
                          </w:r>
                        </w:p>
                        <w:p w:rsidR="002079F4" w:rsidRPr="00F2302D" w:rsidRDefault="002079F4" w:rsidP="00E450B7">
                          <w:pPr>
                            <w:spacing w:after="0" w:line="360" w:lineRule="auto"/>
                            <w:ind w:left="0"/>
                            <w:jc w:val="right"/>
                            <w:rPr>
                              <w:rFonts w:cs="Times New Roman"/>
                              <w:szCs w:val="24"/>
                            </w:rPr>
                          </w:pPr>
                          <w:r w:rsidRPr="00F2302D">
                            <w:rPr>
                              <w:rFonts w:cs="Times New Roman"/>
                              <w:szCs w:val="24"/>
                            </w:rPr>
                            <w:t>Haider Zulfiqar (14105075)</w:t>
                          </w:r>
                        </w:p>
                        <w:p w:rsidR="002079F4" w:rsidRPr="00F2302D" w:rsidRDefault="002079F4" w:rsidP="00E450B7">
                          <w:pPr>
                            <w:ind w:left="0"/>
                            <w:jc w:val="right"/>
                            <w:rPr>
                              <w:rFonts w:cs="Times New Roman"/>
                            </w:rPr>
                          </w:pPr>
                        </w:p>
                      </w:txbxContent>
                    </v:textbox>
                  </v:shape>
                </w:pict>
              </mc:Fallback>
            </mc:AlternateContent>
          </w:r>
        </w:p>
        <w:p w:rsidR="003F6163" w:rsidRDefault="003F6163">
          <w:pPr>
            <w:spacing w:after="240" w:line="252" w:lineRule="auto"/>
            <w:ind w:left="0" w:right="0"/>
            <w:rPr>
              <w:rFonts w:cs="Times New Roman"/>
              <w:szCs w:val="24"/>
            </w:rPr>
          </w:pPr>
          <w:r>
            <w:rPr>
              <w:rFonts w:cs="Times New Roman"/>
              <w:szCs w:val="24"/>
            </w:rPr>
            <w:br w:type="page"/>
          </w:r>
        </w:p>
        <w:sdt>
          <w:sdtPr>
            <w:rPr>
              <w:rFonts w:eastAsiaTheme="minorEastAsia" w:cstheme="minorBidi"/>
              <w:caps w:val="0"/>
              <w:color w:val="auto"/>
              <w:sz w:val="24"/>
              <w:szCs w:val="22"/>
            </w:rPr>
            <w:id w:val="-692834174"/>
            <w:docPartObj>
              <w:docPartGallery w:val="Table of Contents"/>
              <w:docPartUnique/>
            </w:docPartObj>
          </w:sdtPr>
          <w:sdtEndPr>
            <w:rPr>
              <w:b/>
              <w:bCs/>
              <w:noProof/>
            </w:rPr>
          </w:sdtEndPr>
          <w:sdtContent>
            <w:p w:rsidR="003F6163" w:rsidRDefault="003F6163" w:rsidP="005F7576">
              <w:pPr>
                <w:pStyle w:val="TOCHeading"/>
                <w:ind w:left="0"/>
              </w:pPr>
              <w:r>
                <w:t>TABLE OF Contents</w:t>
              </w:r>
            </w:p>
            <w:p w:rsidR="003F6163" w:rsidRDefault="003F6163">
              <w:pPr>
                <w:pStyle w:val="TOC1"/>
                <w:tabs>
                  <w:tab w:val="left" w:pos="440"/>
                  <w:tab w:val="right" w:leader="dot" w:pos="9016"/>
                </w:tabs>
                <w:rPr>
                  <w:noProof/>
                </w:rPr>
              </w:pPr>
              <w:r>
                <w:fldChar w:fldCharType="begin"/>
              </w:r>
              <w:r>
                <w:instrText xml:space="preserve"> TOC \o "1-3" \h \z \u </w:instrText>
              </w:r>
              <w:r>
                <w:fldChar w:fldCharType="separate"/>
              </w:r>
              <w:hyperlink w:anchor="_Toc498438302" w:history="1">
                <w:r w:rsidRPr="002F249B">
                  <w:rPr>
                    <w:rStyle w:val="Hyperlink"/>
                    <w:noProof/>
                  </w:rPr>
                  <w:t>1</w:t>
                </w:r>
                <w:r>
                  <w:rPr>
                    <w:noProof/>
                  </w:rPr>
                  <w:tab/>
                </w:r>
                <w:r w:rsidRPr="002F249B">
                  <w:rPr>
                    <w:rStyle w:val="Hyperlink"/>
                    <w:noProof/>
                  </w:rPr>
                  <w:t>Abstract</w:t>
                </w:r>
                <w:r>
                  <w:rPr>
                    <w:noProof/>
                    <w:webHidden/>
                  </w:rPr>
                  <w:tab/>
                </w:r>
                <w:r>
                  <w:rPr>
                    <w:noProof/>
                    <w:webHidden/>
                  </w:rPr>
                  <w:fldChar w:fldCharType="begin"/>
                </w:r>
                <w:r>
                  <w:rPr>
                    <w:noProof/>
                    <w:webHidden/>
                  </w:rPr>
                  <w:instrText xml:space="preserve"> PAGEREF _Toc498438302 \h </w:instrText>
                </w:r>
                <w:r>
                  <w:rPr>
                    <w:noProof/>
                    <w:webHidden/>
                  </w:rPr>
                </w:r>
                <w:r>
                  <w:rPr>
                    <w:noProof/>
                    <w:webHidden/>
                  </w:rPr>
                  <w:fldChar w:fldCharType="separate"/>
                </w:r>
                <w:r w:rsidR="00476016">
                  <w:rPr>
                    <w:noProof/>
                    <w:webHidden/>
                  </w:rPr>
                  <w:t>4</w:t>
                </w:r>
                <w:r>
                  <w:rPr>
                    <w:noProof/>
                    <w:webHidden/>
                  </w:rPr>
                  <w:fldChar w:fldCharType="end"/>
                </w:r>
              </w:hyperlink>
            </w:p>
            <w:p w:rsidR="003F6163" w:rsidRDefault="002079F4">
              <w:pPr>
                <w:pStyle w:val="TOC1"/>
                <w:tabs>
                  <w:tab w:val="left" w:pos="440"/>
                  <w:tab w:val="right" w:leader="dot" w:pos="9016"/>
                </w:tabs>
                <w:rPr>
                  <w:noProof/>
                </w:rPr>
              </w:pPr>
              <w:hyperlink w:anchor="_Toc498438303" w:history="1">
                <w:r w:rsidR="003F6163" w:rsidRPr="002F249B">
                  <w:rPr>
                    <w:rStyle w:val="Hyperlink"/>
                    <w:noProof/>
                  </w:rPr>
                  <w:t>2</w:t>
                </w:r>
                <w:r w:rsidR="003F6163">
                  <w:rPr>
                    <w:noProof/>
                  </w:rPr>
                  <w:tab/>
                </w:r>
                <w:r w:rsidR="003F6163">
                  <w:rPr>
                    <w:rStyle w:val="Hyperlink"/>
                    <w:noProof/>
                  </w:rPr>
                  <w:t>Introduction</w:t>
                </w:r>
                <w:r w:rsidR="003F6163">
                  <w:rPr>
                    <w:noProof/>
                    <w:webHidden/>
                  </w:rPr>
                  <w:tab/>
                </w:r>
                <w:r w:rsidR="003F6163">
                  <w:rPr>
                    <w:noProof/>
                    <w:webHidden/>
                  </w:rPr>
                  <w:fldChar w:fldCharType="begin"/>
                </w:r>
                <w:r w:rsidR="003F6163">
                  <w:rPr>
                    <w:noProof/>
                    <w:webHidden/>
                  </w:rPr>
                  <w:instrText xml:space="preserve"> PAGEREF _Toc498438303 \h </w:instrText>
                </w:r>
                <w:r w:rsidR="003F6163">
                  <w:rPr>
                    <w:noProof/>
                    <w:webHidden/>
                  </w:rPr>
                </w:r>
                <w:r w:rsidR="003F6163">
                  <w:rPr>
                    <w:noProof/>
                    <w:webHidden/>
                  </w:rPr>
                  <w:fldChar w:fldCharType="separate"/>
                </w:r>
                <w:r w:rsidR="00476016">
                  <w:rPr>
                    <w:noProof/>
                    <w:webHidden/>
                  </w:rPr>
                  <w:t>6</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04" w:history="1">
                <w:r w:rsidR="003F6163" w:rsidRPr="002F249B">
                  <w:rPr>
                    <w:rStyle w:val="Hyperlink"/>
                    <w:noProof/>
                    <w:color w:val="C18B06" w:themeColor="hyperlink" w:themeShade="BF"/>
                  </w:rPr>
                  <w:t>1.1</w:t>
                </w:r>
                <w:r w:rsidR="003F6163">
                  <w:rPr>
                    <w:noProof/>
                  </w:rPr>
                  <w:tab/>
                </w:r>
                <w:r w:rsidR="003F6163" w:rsidRPr="002F249B">
                  <w:rPr>
                    <w:rStyle w:val="Hyperlink"/>
                    <w:noProof/>
                  </w:rPr>
                  <w:t>Definition</w:t>
                </w:r>
                <w:r w:rsidR="003F6163">
                  <w:rPr>
                    <w:noProof/>
                    <w:webHidden/>
                  </w:rPr>
                  <w:tab/>
                </w:r>
                <w:r w:rsidR="003F6163">
                  <w:rPr>
                    <w:noProof/>
                    <w:webHidden/>
                  </w:rPr>
                  <w:fldChar w:fldCharType="begin"/>
                </w:r>
                <w:r w:rsidR="003F6163">
                  <w:rPr>
                    <w:noProof/>
                    <w:webHidden/>
                  </w:rPr>
                  <w:instrText xml:space="preserve"> PAGEREF _Toc498438304 \h </w:instrText>
                </w:r>
                <w:r w:rsidR="003F6163">
                  <w:rPr>
                    <w:noProof/>
                    <w:webHidden/>
                  </w:rPr>
                </w:r>
                <w:r w:rsidR="003F6163">
                  <w:rPr>
                    <w:noProof/>
                    <w:webHidden/>
                  </w:rPr>
                  <w:fldChar w:fldCharType="separate"/>
                </w:r>
                <w:r w:rsidR="00476016">
                  <w:rPr>
                    <w:noProof/>
                    <w:webHidden/>
                  </w:rPr>
                  <w:t>6</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05" w:history="1">
                <w:r w:rsidR="003F6163" w:rsidRPr="002F249B">
                  <w:rPr>
                    <w:rStyle w:val="Hyperlink"/>
                    <w:noProof/>
                    <w:color w:val="C18B06" w:themeColor="hyperlink" w:themeShade="BF"/>
                  </w:rPr>
                  <w:t>1.2</w:t>
                </w:r>
                <w:r w:rsidR="003F6163">
                  <w:rPr>
                    <w:noProof/>
                  </w:rPr>
                  <w:tab/>
                </w:r>
                <w:r w:rsidR="003F6163" w:rsidRPr="002F249B">
                  <w:rPr>
                    <w:rStyle w:val="Hyperlink"/>
                    <w:noProof/>
                  </w:rPr>
                  <w:t>A basic BCI system</w:t>
                </w:r>
                <w:r w:rsidR="003F6163">
                  <w:rPr>
                    <w:noProof/>
                    <w:webHidden/>
                  </w:rPr>
                  <w:tab/>
                </w:r>
                <w:r w:rsidR="003F6163">
                  <w:rPr>
                    <w:noProof/>
                    <w:webHidden/>
                  </w:rPr>
                  <w:fldChar w:fldCharType="begin"/>
                </w:r>
                <w:r w:rsidR="003F6163">
                  <w:rPr>
                    <w:noProof/>
                    <w:webHidden/>
                  </w:rPr>
                  <w:instrText xml:space="preserve"> PAGEREF _Toc498438305 \h </w:instrText>
                </w:r>
                <w:r w:rsidR="003F6163">
                  <w:rPr>
                    <w:noProof/>
                    <w:webHidden/>
                  </w:rPr>
                </w:r>
                <w:r w:rsidR="003F6163">
                  <w:rPr>
                    <w:noProof/>
                    <w:webHidden/>
                  </w:rPr>
                  <w:fldChar w:fldCharType="separate"/>
                </w:r>
                <w:r w:rsidR="00476016">
                  <w:rPr>
                    <w:noProof/>
                    <w:webHidden/>
                  </w:rPr>
                  <w:t>6</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06" w:history="1">
                <w:r w:rsidR="003F6163" w:rsidRPr="002F249B">
                  <w:rPr>
                    <w:rStyle w:val="Hyperlink"/>
                    <w:noProof/>
                    <w:color w:val="C18B06" w:themeColor="hyperlink" w:themeShade="BF"/>
                  </w:rPr>
                  <w:t>1.3</w:t>
                </w:r>
                <w:r w:rsidR="003F6163">
                  <w:rPr>
                    <w:noProof/>
                  </w:rPr>
                  <w:tab/>
                </w:r>
                <w:r w:rsidR="003F6163" w:rsidRPr="002F249B">
                  <w:rPr>
                    <w:rStyle w:val="Hyperlink"/>
                    <w:noProof/>
                  </w:rPr>
                  <w:t>Types of BCI system</w:t>
                </w:r>
                <w:r w:rsidR="003F6163">
                  <w:rPr>
                    <w:noProof/>
                    <w:webHidden/>
                  </w:rPr>
                  <w:tab/>
                </w:r>
                <w:r w:rsidR="003F6163">
                  <w:rPr>
                    <w:noProof/>
                    <w:webHidden/>
                  </w:rPr>
                  <w:fldChar w:fldCharType="begin"/>
                </w:r>
                <w:r w:rsidR="003F6163">
                  <w:rPr>
                    <w:noProof/>
                    <w:webHidden/>
                  </w:rPr>
                  <w:instrText xml:space="preserve"> PAGEREF _Toc498438306 \h </w:instrText>
                </w:r>
                <w:r w:rsidR="003F6163">
                  <w:rPr>
                    <w:noProof/>
                    <w:webHidden/>
                  </w:rPr>
                </w:r>
                <w:r w:rsidR="003F6163">
                  <w:rPr>
                    <w:noProof/>
                    <w:webHidden/>
                  </w:rPr>
                  <w:fldChar w:fldCharType="separate"/>
                </w:r>
                <w:r w:rsidR="00476016">
                  <w:rPr>
                    <w:noProof/>
                    <w:webHidden/>
                  </w:rPr>
                  <w:t>7</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07" w:history="1">
                <w:r w:rsidR="003F6163" w:rsidRPr="002F249B">
                  <w:rPr>
                    <w:rStyle w:val="Hyperlink"/>
                    <w:noProof/>
                  </w:rPr>
                  <w:t>1.3.1</w:t>
                </w:r>
                <w:r w:rsidR="003F6163">
                  <w:rPr>
                    <w:noProof/>
                  </w:rPr>
                  <w:tab/>
                </w:r>
                <w:r w:rsidR="003F6163" w:rsidRPr="002F249B">
                  <w:rPr>
                    <w:rStyle w:val="Hyperlink"/>
                    <w:noProof/>
                  </w:rPr>
                  <w:t>Classification based on placement of electrodes</w:t>
                </w:r>
                <w:r w:rsidR="003F6163">
                  <w:rPr>
                    <w:noProof/>
                    <w:webHidden/>
                  </w:rPr>
                  <w:tab/>
                </w:r>
                <w:r w:rsidR="003F6163">
                  <w:rPr>
                    <w:noProof/>
                    <w:webHidden/>
                  </w:rPr>
                  <w:fldChar w:fldCharType="begin"/>
                </w:r>
                <w:r w:rsidR="003F6163">
                  <w:rPr>
                    <w:noProof/>
                    <w:webHidden/>
                  </w:rPr>
                  <w:instrText xml:space="preserve"> PAGEREF _Toc498438307 \h </w:instrText>
                </w:r>
                <w:r w:rsidR="003F6163">
                  <w:rPr>
                    <w:noProof/>
                    <w:webHidden/>
                  </w:rPr>
                </w:r>
                <w:r w:rsidR="003F6163">
                  <w:rPr>
                    <w:noProof/>
                    <w:webHidden/>
                  </w:rPr>
                  <w:fldChar w:fldCharType="separate"/>
                </w:r>
                <w:r w:rsidR="00476016">
                  <w:rPr>
                    <w:noProof/>
                    <w:webHidden/>
                  </w:rPr>
                  <w:t>7</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08" w:history="1">
                <w:r w:rsidR="003F6163" w:rsidRPr="002F249B">
                  <w:rPr>
                    <w:rStyle w:val="Hyperlink"/>
                    <w:noProof/>
                  </w:rPr>
                  <w:t>1.3.2</w:t>
                </w:r>
                <w:r w:rsidR="003F6163">
                  <w:rPr>
                    <w:noProof/>
                  </w:rPr>
                  <w:tab/>
                </w:r>
                <w:r w:rsidR="003F6163" w:rsidRPr="002F249B">
                  <w:rPr>
                    <w:rStyle w:val="Hyperlink"/>
                    <w:noProof/>
                  </w:rPr>
                  <w:t>Classification based on type of stimulus</w:t>
                </w:r>
                <w:r w:rsidR="003F6163">
                  <w:rPr>
                    <w:noProof/>
                    <w:webHidden/>
                  </w:rPr>
                  <w:tab/>
                </w:r>
                <w:r w:rsidR="003F6163">
                  <w:rPr>
                    <w:noProof/>
                    <w:webHidden/>
                  </w:rPr>
                  <w:fldChar w:fldCharType="begin"/>
                </w:r>
                <w:r w:rsidR="003F6163">
                  <w:rPr>
                    <w:noProof/>
                    <w:webHidden/>
                  </w:rPr>
                  <w:instrText xml:space="preserve"> PAGEREF _Toc498438308 \h </w:instrText>
                </w:r>
                <w:r w:rsidR="003F6163">
                  <w:rPr>
                    <w:noProof/>
                    <w:webHidden/>
                  </w:rPr>
                </w:r>
                <w:r w:rsidR="003F6163">
                  <w:rPr>
                    <w:noProof/>
                    <w:webHidden/>
                  </w:rPr>
                  <w:fldChar w:fldCharType="separate"/>
                </w:r>
                <w:r w:rsidR="00476016">
                  <w:rPr>
                    <w:noProof/>
                    <w:webHidden/>
                  </w:rPr>
                  <w:t>8</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09" w:history="1">
                <w:r w:rsidR="003F6163" w:rsidRPr="002F249B">
                  <w:rPr>
                    <w:rStyle w:val="Hyperlink"/>
                    <w:noProof/>
                    <w:color w:val="C18B06" w:themeColor="hyperlink" w:themeShade="BF"/>
                  </w:rPr>
                  <w:t>1.4</w:t>
                </w:r>
                <w:r w:rsidR="003F6163">
                  <w:rPr>
                    <w:noProof/>
                  </w:rPr>
                  <w:tab/>
                </w:r>
                <w:r w:rsidR="003F6163" w:rsidRPr="002F249B">
                  <w:rPr>
                    <w:rStyle w:val="Hyperlink"/>
                    <w:noProof/>
                  </w:rPr>
                  <w:t>Bio-Amplifier</w:t>
                </w:r>
                <w:r w:rsidR="003F6163">
                  <w:rPr>
                    <w:noProof/>
                    <w:webHidden/>
                  </w:rPr>
                  <w:tab/>
                </w:r>
                <w:r w:rsidR="003F6163">
                  <w:rPr>
                    <w:noProof/>
                    <w:webHidden/>
                  </w:rPr>
                  <w:fldChar w:fldCharType="begin"/>
                </w:r>
                <w:r w:rsidR="003F6163">
                  <w:rPr>
                    <w:noProof/>
                    <w:webHidden/>
                  </w:rPr>
                  <w:instrText xml:space="preserve"> PAGEREF _Toc498438309 \h </w:instrText>
                </w:r>
                <w:r w:rsidR="003F6163">
                  <w:rPr>
                    <w:noProof/>
                    <w:webHidden/>
                  </w:rPr>
                </w:r>
                <w:r w:rsidR="003F6163">
                  <w:rPr>
                    <w:noProof/>
                    <w:webHidden/>
                  </w:rPr>
                  <w:fldChar w:fldCharType="separate"/>
                </w:r>
                <w:r w:rsidR="00476016">
                  <w:rPr>
                    <w:noProof/>
                    <w:webHidden/>
                  </w:rPr>
                  <w:t>9</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0" w:history="1">
                <w:r w:rsidR="003F6163" w:rsidRPr="002F249B">
                  <w:rPr>
                    <w:rStyle w:val="Hyperlink"/>
                    <w:noProof/>
                    <w:color w:val="C18B06" w:themeColor="hyperlink" w:themeShade="BF"/>
                  </w:rPr>
                  <w:t>1.5</w:t>
                </w:r>
                <w:r w:rsidR="003F6163">
                  <w:rPr>
                    <w:noProof/>
                  </w:rPr>
                  <w:tab/>
                </w:r>
                <w:r w:rsidR="003F6163" w:rsidRPr="002F249B">
                  <w:rPr>
                    <w:rStyle w:val="Hyperlink"/>
                    <w:noProof/>
                    <w:shd w:val="clear" w:color="auto" w:fill="FFFFFF"/>
                  </w:rPr>
                  <w:t>Behavior of an EEG signal</w:t>
                </w:r>
                <w:r w:rsidR="003F6163">
                  <w:rPr>
                    <w:noProof/>
                    <w:webHidden/>
                  </w:rPr>
                  <w:tab/>
                </w:r>
                <w:r w:rsidR="003F6163">
                  <w:rPr>
                    <w:noProof/>
                    <w:webHidden/>
                  </w:rPr>
                  <w:fldChar w:fldCharType="begin"/>
                </w:r>
                <w:r w:rsidR="003F6163">
                  <w:rPr>
                    <w:noProof/>
                    <w:webHidden/>
                  </w:rPr>
                  <w:instrText xml:space="preserve"> PAGEREF _Toc498438310 \h </w:instrText>
                </w:r>
                <w:r w:rsidR="003F6163">
                  <w:rPr>
                    <w:noProof/>
                    <w:webHidden/>
                  </w:rPr>
                </w:r>
                <w:r w:rsidR="003F6163">
                  <w:rPr>
                    <w:noProof/>
                    <w:webHidden/>
                  </w:rPr>
                  <w:fldChar w:fldCharType="separate"/>
                </w:r>
                <w:r w:rsidR="00476016">
                  <w:rPr>
                    <w:noProof/>
                    <w:webHidden/>
                  </w:rPr>
                  <w:t>9</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11" w:history="1">
                <w:r w:rsidR="003F6163" w:rsidRPr="002F249B">
                  <w:rPr>
                    <w:rStyle w:val="Hyperlink"/>
                    <w:noProof/>
                  </w:rPr>
                  <w:t>1.5.1</w:t>
                </w:r>
                <w:r w:rsidR="003F6163">
                  <w:rPr>
                    <w:noProof/>
                  </w:rPr>
                  <w:tab/>
                </w:r>
                <w:r w:rsidR="003F6163" w:rsidRPr="002F249B">
                  <w:rPr>
                    <w:rStyle w:val="Hyperlink"/>
                    <w:noProof/>
                  </w:rPr>
                  <w:t>Occipital Lobe</w:t>
                </w:r>
                <w:r w:rsidR="003F6163">
                  <w:rPr>
                    <w:noProof/>
                    <w:webHidden/>
                  </w:rPr>
                  <w:tab/>
                </w:r>
                <w:r w:rsidR="003F6163">
                  <w:rPr>
                    <w:noProof/>
                    <w:webHidden/>
                  </w:rPr>
                  <w:fldChar w:fldCharType="begin"/>
                </w:r>
                <w:r w:rsidR="003F6163">
                  <w:rPr>
                    <w:noProof/>
                    <w:webHidden/>
                  </w:rPr>
                  <w:instrText xml:space="preserve"> PAGEREF _Toc498438311 \h </w:instrText>
                </w:r>
                <w:r w:rsidR="003F6163">
                  <w:rPr>
                    <w:noProof/>
                    <w:webHidden/>
                  </w:rPr>
                </w:r>
                <w:r w:rsidR="003F6163">
                  <w:rPr>
                    <w:noProof/>
                    <w:webHidden/>
                  </w:rPr>
                  <w:fldChar w:fldCharType="separate"/>
                </w:r>
                <w:r w:rsidR="00476016">
                  <w:rPr>
                    <w:noProof/>
                    <w:webHidden/>
                  </w:rPr>
                  <w:t>12</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2" w:history="1">
                <w:r w:rsidR="003F6163" w:rsidRPr="002F249B">
                  <w:rPr>
                    <w:rStyle w:val="Hyperlink"/>
                    <w:noProof/>
                    <w:color w:val="C18B06" w:themeColor="hyperlink" w:themeShade="BF"/>
                  </w:rPr>
                  <w:t>1.6</w:t>
                </w:r>
                <w:r w:rsidR="003F6163">
                  <w:rPr>
                    <w:noProof/>
                  </w:rPr>
                  <w:tab/>
                </w:r>
                <w:r w:rsidR="003F6163" w:rsidRPr="002F249B">
                  <w:rPr>
                    <w:rStyle w:val="Hyperlink"/>
                    <w:noProof/>
                    <w:shd w:val="clear" w:color="auto" w:fill="FFFFFF"/>
                  </w:rPr>
                  <w:t>EEG Diagnostics</w:t>
                </w:r>
                <w:r w:rsidR="003F6163">
                  <w:rPr>
                    <w:noProof/>
                    <w:webHidden/>
                  </w:rPr>
                  <w:tab/>
                </w:r>
                <w:r w:rsidR="003F6163">
                  <w:rPr>
                    <w:noProof/>
                    <w:webHidden/>
                  </w:rPr>
                  <w:fldChar w:fldCharType="begin"/>
                </w:r>
                <w:r w:rsidR="003F6163">
                  <w:rPr>
                    <w:noProof/>
                    <w:webHidden/>
                  </w:rPr>
                  <w:instrText xml:space="preserve"> PAGEREF _Toc498438312 \h </w:instrText>
                </w:r>
                <w:r w:rsidR="003F6163">
                  <w:rPr>
                    <w:noProof/>
                    <w:webHidden/>
                  </w:rPr>
                </w:r>
                <w:r w:rsidR="003F6163">
                  <w:rPr>
                    <w:noProof/>
                    <w:webHidden/>
                  </w:rPr>
                  <w:fldChar w:fldCharType="separate"/>
                </w:r>
                <w:r w:rsidR="00476016">
                  <w:rPr>
                    <w:noProof/>
                    <w:webHidden/>
                  </w:rPr>
                  <w:t>13</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13" w:history="1">
                <w:r w:rsidR="003F6163" w:rsidRPr="002F249B">
                  <w:rPr>
                    <w:rStyle w:val="Hyperlink"/>
                    <w:noProof/>
                  </w:rPr>
                  <w:t>2</w:t>
                </w:r>
                <w:r w:rsidR="003F6163">
                  <w:rPr>
                    <w:noProof/>
                  </w:rPr>
                  <w:tab/>
                </w:r>
                <w:r w:rsidR="003F6163" w:rsidRPr="002F249B">
                  <w:rPr>
                    <w:rStyle w:val="Hyperlink"/>
                    <w:noProof/>
                  </w:rPr>
                  <w:t>Components Used</w:t>
                </w:r>
                <w:r w:rsidR="003F6163">
                  <w:rPr>
                    <w:noProof/>
                    <w:webHidden/>
                  </w:rPr>
                  <w:tab/>
                </w:r>
                <w:r w:rsidR="003F6163">
                  <w:rPr>
                    <w:noProof/>
                    <w:webHidden/>
                  </w:rPr>
                  <w:fldChar w:fldCharType="begin"/>
                </w:r>
                <w:r w:rsidR="003F6163">
                  <w:rPr>
                    <w:noProof/>
                    <w:webHidden/>
                  </w:rPr>
                  <w:instrText xml:space="preserve"> PAGEREF _Toc498438313 \h </w:instrText>
                </w:r>
                <w:r w:rsidR="003F6163">
                  <w:rPr>
                    <w:noProof/>
                    <w:webHidden/>
                  </w:rPr>
                </w:r>
                <w:r w:rsidR="003F6163">
                  <w:rPr>
                    <w:noProof/>
                    <w:webHidden/>
                  </w:rPr>
                  <w:fldChar w:fldCharType="separate"/>
                </w:r>
                <w:r w:rsidR="00476016">
                  <w:rPr>
                    <w:noProof/>
                    <w:webHidden/>
                  </w:rPr>
                  <w:t>15</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4" w:history="1">
                <w:r w:rsidR="003F6163" w:rsidRPr="002F249B">
                  <w:rPr>
                    <w:rStyle w:val="Hyperlink"/>
                    <w:noProof/>
                    <w:color w:val="C18B06" w:themeColor="hyperlink" w:themeShade="BF"/>
                  </w:rPr>
                  <w:t>2.1</w:t>
                </w:r>
                <w:r w:rsidR="003F6163">
                  <w:rPr>
                    <w:noProof/>
                  </w:rPr>
                  <w:tab/>
                </w:r>
                <w:r w:rsidR="003F6163" w:rsidRPr="002F249B">
                  <w:rPr>
                    <w:rStyle w:val="Hyperlink"/>
                    <w:noProof/>
                  </w:rPr>
                  <w:t>List of Components Used</w:t>
                </w:r>
                <w:r w:rsidR="003F6163">
                  <w:rPr>
                    <w:noProof/>
                    <w:webHidden/>
                  </w:rPr>
                  <w:tab/>
                </w:r>
                <w:r w:rsidR="003F6163">
                  <w:rPr>
                    <w:noProof/>
                    <w:webHidden/>
                  </w:rPr>
                  <w:fldChar w:fldCharType="begin"/>
                </w:r>
                <w:r w:rsidR="003F6163">
                  <w:rPr>
                    <w:noProof/>
                    <w:webHidden/>
                  </w:rPr>
                  <w:instrText xml:space="preserve"> PAGEREF _Toc498438314 \h </w:instrText>
                </w:r>
                <w:r w:rsidR="003F6163">
                  <w:rPr>
                    <w:noProof/>
                    <w:webHidden/>
                  </w:rPr>
                </w:r>
                <w:r w:rsidR="003F6163">
                  <w:rPr>
                    <w:noProof/>
                    <w:webHidden/>
                  </w:rPr>
                  <w:fldChar w:fldCharType="separate"/>
                </w:r>
                <w:r w:rsidR="00476016">
                  <w:rPr>
                    <w:noProof/>
                    <w:webHidden/>
                  </w:rPr>
                  <w:t>15</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5" w:history="1">
                <w:r w:rsidR="003F6163" w:rsidRPr="002F249B">
                  <w:rPr>
                    <w:rStyle w:val="Hyperlink"/>
                    <w:noProof/>
                    <w:color w:val="C18B06" w:themeColor="hyperlink" w:themeShade="BF"/>
                  </w:rPr>
                  <w:t>2.2</w:t>
                </w:r>
                <w:r w:rsidR="003F6163">
                  <w:rPr>
                    <w:noProof/>
                  </w:rPr>
                  <w:tab/>
                </w:r>
                <w:r w:rsidR="003F6163" w:rsidRPr="002F249B">
                  <w:rPr>
                    <w:rStyle w:val="Hyperlink"/>
                    <w:noProof/>
                  </w:rPr>
                  <w:t>INA128</w:t>
                </w:r>
                <w:r w:rsidR="003F6163">
                  <w:rPr>
                    <w:noProof/>
                    <w:webHidden/>
                  </w:rPr>
                  <w:tab/>
                </w:r>
                <w:r w:rsidR="003F6163">
                  <w:rPr>
                    <w:noProof/>
                    <w:webHidden/>
                  </w:rPr>
                  <w:fldChar w:fldCharType="begin"/>
                </w:r>
                <w:r w:rsidR="003F6163">
                  <w:rPr>
                    <w:noProof/>
                    <w:webHidden/>
                  </w:rPr>
                  <w:instrText xml:space="preserve"> PAGEREF _Toc498438315 \h </w:instrText>
                </w:r>
                <w:r w:rsidR="003F6163">
                  <w:rPr>
                    <w:noProof/>
                    <w:webHidden/>
                  </w:rPr>
                </w:r>
                <w:r w:rsidR="003F6163">
                  <w:rPr>
                    <w:noProof/>
                    <w:webHidden/>
                  </w:rPr>
                  <w:fldChar w:fldCharType="separate"/>
                </w:r>
                <w:r w:rsidR="00476016">
                  <w:rPr>
                    <w:noProof/>
                    <w:webHidden/>
                  </w:rPr>
                  <w:t>15</w:t>
                </w:r>
                <w:r w:rsidR="003F6163">
                  <w:rPr>
                    <w:noProof/>
                    <w:webHidden/>
                  </w:rPr>
                  <w:fldChar w:fldCharType="end"/>
                </w:r>
              </w:hyperlink>
            </w:p>
            <w:p w:rsidR="003F6163" w:rsidRDefault="002079F4">
              <w:pPr>
                <w:pStyle w:val="TOC3"/>
                <w:tabs>
                  <w:tab w:val="right" w:leader="dot" w:pos="9016"/>
                </w:tabs>
                <w:rPr>
                  <w:noProof/>
                </w:rPr>
              </w:pPr>
              <w:hyperlink w:anchor="_Toc498438316" w:history="1">
                <w:r w:rsidR="003F6163" w:rsidRPr="002F249B">
                  <w:rPr>
                    <w:rStyle w:val="Hyperlink"/>
                    <w:noProof/>
                  </w:rPr>
                  <w:t>Features</w:t>
                </w:r>
                <w:r w:rsidR="003F6163">
                  <w:rPr>
                    <w:noProof/>
                    <w:webHidden/>
                  </w:rPr>
                  <w:tab/>
                </w:r>
                <w:r w:rsidR="003F6163">
                  <w:rPr>
                    <w:noProof/>
                    <w:webHidden/>
                  </w:rPr>
                  <w:fldChar w:fldCharType="begin"/>
                </w:r>
                <w:r w:rsidR="003F6163">
                  <w:rPr>
                    <w:noProof/>
                    <w:webHidden/>
                  </w:rPr>
                  <w:instrText xml:space="preserve"> PAGEREF _Toc498438316 \h </w:instrText>
                </w:r>
                <w:r w:rsidR="003F6163">
                  <w:rPr>
                    <w:noProof/>
                    <w:webHidden/>
                  </w:rPr>
                </w:r>
                <w:r w:rsidR="003F6163">
                  <w:rPr>
                    <w:noProof/>
                    <w:webHidden/>
                  </w:rPr>
                  <w:fldChar w:fldCharType="separate"/>
                </w:r>
                <w:r w:rsidR="00476016">
                  <w:rPr>
                    <w:noProof/>
                    <w:webHidden/>
                  </w:rPr>
                  <w:t>16</w:t>
                </w:r>
                <w:r w:rsidR="003F6163">
                  <w:rPr>
                    <w:noProof/>
                    <w:webHidden/>
                  </w:rPr>
                  <w:fldChar w:fldCharType="end"/>
                </w:r>
              </w:hyperlink>
            </w:p>
            <w:p w:rsidR="003F6163" w:rsidRDefault="002079F4">
              <w:pPr>
                <w:pStyle w:val="TOC3"/>
                <w:tabs>
                  <w:tab w:val="right" w:leader="dot" w:pos="9016"/>
                </w:tabs>
                <w:rPr>
                  <w:noProof/>
                </w:rPr>
              </w:pPr>
              <w:hyperlink w:anchor="_Toc498438317" w:history="1">
                <w:r w:rsidR="003F6163" w:rsidRPr="002F249B">
                  <w:rPr>
                    <w:rStyle w:val="Hyperlink"/>
                    <w:noProof/>
                  </w:rPr>
                  <w:t>Applications</w:t>
                </w:r>
                <w:r w:rsidR="003F6163">
                  <w:rPr>
                    <w:noProof/>
                    <w:webHidden/>
                  </w:rPr>
                  <w:tab/>
                </w:r>
                <w:r w:rsidR="003F6163">
                  <w:rPr>
                    <w:noProof/>
                    <w:webHidden/>
                  </w:rPr>
                  <w:fldChar w:fldCharType="begin"/>
                </w:r>
                <w:r w:rsidR="003F6163">
                  <w:rPr>
                    <w:noProof/>
                    <w:webHidden/>
                  </w:rPr>
                  <w:instrText xml:space="preserve"> PAGEREF _Toc498438317 \h </w:instrText>
                </w:r>
                <w:r w:rsidR="003F6163">
                  <w:rPr>
                    <w:noProof/>
                    <w:webHidden/>
                  </w:rPr>
                </w:r>
                <w:r w:rsidR="003F6163">
                  <w:rPr>
                    <w:noProof/>
                    <w:webHidden/>
                  </w:rPr>
                  <w:fldChar w:fldCharType="separate"/>
                </w:r>
                <w:r w:rsidR="00476016">
                  <w:rPr>
                    <w:noProof/>
                    <w:webHidden/>
                  </w:rPr>
                  <w:t>16</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8" w:history="1">
                <w:r w:rsidR="003F6163" w:rsidRPr="002F249B">
                  <w:rPr>
                    <w:rStyle w:val="Hyperlink"/>
                    <w:noProof/>
                    <w:color w:val="C18B06" w:themeColor="hyperlink" w:themeShade="BF"/>
                  </w:rPr>
                  <w:t>2.3</w:t>
                </w:r>
                <w:r w:rsidR="003F6163">
                  <w:rPr>
                    <w:noProof/>
                  </w:rPr>
                  <w:tab/>
                </w:r>
                <w:r w:rsidR="003F6163" w:rsidRPr="002F249B">
                  <w:rPr>
                    <w:rStyle w:val="Hyperlink"/>
                    <w:noProof/>
                  </w:rPr>
                  <w:t>OP-AMP 741</w:t>
                </w:r>
                <w:r w:rsidR="003F6163">
                  <w:rPr>
                    <w:noProof/>
                    <w:webHidden/>
                  </w:rPr>
                  <w:tab/>
                </w:r>
                <w:r w:rsidR="003F6163">
                  <w:rPr>
                    <w:noProof/>
                    <w:webHidden/>
                  </w:rPr>
                  <w:fldChar w:fldCharType="begin"/>
                </w:r>
                <w:r w:rsidR="003F6163">
                  <w:rPr>
                    <w:noProof/>
                    <w:webHidden/>
                  </w:rPr>
                  <w:instrText xml:space="preserve"> PAGEREF _Toc498438318 \h </w:instrText>
                </w:r>
                <w:r w:rsidR="003F6163">
                  <w:rPr>
                    <w:noProof/>
                    <w:webHidden/>
                  </w:rPr>
                </w:r>
                <w:r w:rsidR="003F6163">
                  <w:rPr>
                    <w:noProof/>
                    <w:webHidden/>
                  </w:rPr>
                  <w:fldChar w:fldCharType="separate"/>
                </w:r>
                <w:r w:rsidR="00476016">
                  <w:rPr>
                    <w:noProof/>
                    <w:webHidden/>
                  </w:rPr>
                  <w:t>17</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19" w:history="1">
                <w:r w:rsidR="003F6163" w:rsidRPr="002F249B">
                  <w:rPr>
                    <w:rStyle w:val="Hyperlink"/>
                    <w:noProof/>
                    <w:color w:val="C18B06" w:themeColor="hyperlink" w:themeShade="BF"/>
                  </w:rPr>
                  <w:t>2.4</w:t>
                </w:r>
                <w:r w:rsidR="003F6163">
                  <w:rPr>
                    <w:noProof/>
                  </w:rPr>
                  <w:tab/>
                </w:r>
                <w:r w:rsidR="003F6163" w:rsidRPr="002F249B">
                  <w:rPr>
                    <w:rStyle w:val="Hyperlink"/>
                    <w:noProof/>
                  </w:rPr>
                  <w:t>STM32F103C8T6</w:t>
                </w:r>
                <w:r w:rsidR="003F6163">
                  <w:rPr>
                    <w:noProof/>
                    <w:webHidden/>
                  </w:rPr>
                  <w:tab/>
                </w:r>
                <w:r w:rsidR="003F6163">
                  <w:rPr>
                    <w:noProof/>
                    <w:webHidden/>
                  </w:rPr>
                  <w:fldChar w:fldCharType="begin"/>
                </w:r>
                <w:r w:rsidR="003F6163">
                  <w:rPr>
                    <w:noProof/>
                    <w:webHidden/>
                  </w:rPr>
                  <w:instrText xml:space="preserve"> PAGEREF _Toc498438319 \h </w:instrText>
                </w:r>
                <w:r w:rsidR="003F6163">
                  <w:rPr>
                    <w:noProof/>
                    <w:webHidden/>
                  </w:rPr>
                </w:r>
                <w:r w:rsidR="003F6163">
                  <w:rPr>
                    <w:noProof/>
                    <w:webHidden/>
                  </w:rPr>
                  <w:fldChar w:fldCharType="separate"/>
                </w:r>
                <w:r w:rsidR="00476016">
                  <w:rPr>
                    <w:noProof/>
                    <w:webHidden/>
                  </w:rPr>
                  <w:t>17</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20" w:history="1">
                <w:r w:rsidR="003F6163" w:rsidRPr="002F249B">
                  <w:rPr>
                    <w:rStyle w:val="Hyperlink"/>
                    <w:noProof/>
                  </w:rPr>
                  <w:t>3</w:t>
                </w:r>
                <w:r w:rsidR="003F6163">
                  <w:rPr>
                    <w:noProof/>
                  </w:rPr>
                  <w:tab/>
                </w:r>
                <w:r w:rsidR="003F6163" w:rsidRPr="002F249B">
                  <w:rPr>
                    <w:rStyle w:val="Hyperlink"/>
                    <w:noProof/>
                  </w:rPr>
                  <w:t>Working</w:t>
                </w:r>
                <w:r w:rsidR="003F6163">
                  <w:rPr>
                    <w:noProof/>
                    <w:webHidden/>
                  </w:rPr>
                  <w:tab/>
                </w:r>
                <w:r w:rsidR="003F6163">
                  <w:rPr>
                    <w:noProof/>
                    <w:webHidden/>
                  </w:rPr>
                  <w:fldChar w:fldCharType="begin"/>
                </w:r>
                <w:r w:rsidR="003F6163">
                  <w:rPr>
                    <w:noProof/>
                    <w:webHidden/>
                  </w:rPr>
                  <w:instrText xml:space="preserve"> PAGEREF _Toc498438320 \h </w:instrText>
                </w:r>
                <w:r w:rsidR="003F6163">
                  <w:rPr>
                    <w:noProof/>
                    <w:webHidden/>
                  </w:rPr>
                </w:r>
                <w:r w:rsidR="003F6163">
                  <w:rPr>
                    <w:noProof/>
                    <w:webHidden/>
                  </w:rPr>
                  <w:fldChar w:fldCharType="separate"/>
                </w:r>
                <w:r w:rsidR="00476016">
                  <w:rPr>
                    <w:noProof/>
                    <w:webHidden/>
                  </w:rPr>
                  <w:t>19</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21" w:history="1">
                <w:r w:rsidR="003F6163" w:rsidRPr="002F249B">
                  <w:rPr>
                    <w:rStyle w:val="Hyperlink"/>
                    <w:noProof/>
                    <w:color w:val="C18B06" w:themeColor="hyperlink" w:themeShade="BF"/>
                  </w:rPr>
                  <w:t>3.1</w:t>
                </w:r>
                <w:r w:rsidR="003F6163">
                  <w:rPr>
                    <w:noProof/>
                  </w:rPr>
                  <w:tab/>
                </w:r>
                <w:r w:rsidR="003F6163" w:rsidRPr="002F249B">
                  <w:rPr>
                    <w:rStyle w:val="Hyperlink"/>
                    <w:noProof/>
                  </w:rPr>
                  <w:t>Electrode System</w:t>
                </w:r>
                <w:r w:rsidR="003F6163">
                  <w:rPr>
                    <w:noProof/>
                    <w:webHidden/>
                  </w:rPr>
                  <w:tab/>
                </w:r>
                <w:r w:rsidR="003F6163">
                  <w:rPr>
                    <w:noProof/>
                    <w:webHidden/>
                  </w:rPr>
                  <w:fldChar w:fldCharType="begin"/>
                </w:r>
                <w:r w:rsidR="003F6163">
                  <w:rPr>
                    <w:noProof/>
                    <w:webHidden/>
                  </w:rPr>
                  <w:instrText xml:space="preserve"> PAGEREF _Toc498438321 \h </w:instrText>
                </w:r>
                <w:r w:rsidR="003F6163">
                  <w:rPr>
                    <w:noProof/>
                    <w:webHidden/>
                  </w:rPr>
                </w:r>
                <w:r w:rsidR="003F6163">
                  <w:rPr>
                    <w:noProof/>
                    <w:webHidden/>
                  </w:rPr>
                  <w:fldChar w:fldCharType="separate"/>
                </w:r>
                <w:r w:rsidR="00476016">
                  <w:rPr>
                    <w:noProof/>
                    <w:webHidden/>
                  </w:rPr>
                  <w:t>19</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2" w:history="1">
                <w:r w:rsidR="003F6163" w:rsidRPr="002F249B">
                  <w:rPr>
                    <w:rStyle w:val="Hyperlink"/>
                    <w:noProof/>
                  </w:rPr>
                  <w:t>3.1.1</w:t>
                </w:r>
                <w:r w:rsidR="003F6163">
                  <w:rPr>
                    <w:noProof/>
                  </w:rPr>
                  <w:tab/>
                </w:r>
                <w:r w:rsidR="003F6163" w:rsidRPr="002F249B">
                  <w:rPr>
                    <w:rStyle w:val="Hyperlink"/>
                    <w:noProof/>
                    <w:shd w:val="clear" w:color="auto" w:fill="FFFFFF"/>
                  </w:rPr>
                  <w:t>Amplifier Circuit</w:t>
                </w:r>
                <w:r w:rsidR="003F6163">
                  <w:rPr>
                    <w:noProof/>
                    <w:webHidden/>
                  </w:rPr>
                  <w:tab/>
                </w:r>
                <w:r w:rsidR="003F6163">
                  <w:rPr>
                    <w:noProof/>
                    <w:webHidden/>
                  </w:rPr>
                  <w:fldChar w:fldCharType="begin"/>
                </w:r>
                <w:r w:rsidR="003F6163">
                  <w:rPr>
                    <w:noProof/>
                    <w:webHidden/>
                  </w:rPr>
                  <w:instrText xml:space="preserve"> PAGEREF _Toc498438322 \h </w:instrText>
                </w:r>
                <w:r w:rsidR="003F6163">
                  <w:rPr>
                    <w:noProof/>
                    <w:webHidden/>
                  </w:rPr>
                </w:r>
                <w:r w:rsidR="003F6163">
                  <w:rPr>
                    <w:noProof/>
                    <w:webHidden/>
                  </w:rPr>
                  <w:fldChar w:fldCharType="separate"/>
                </w:r>
                <w:r w:rsidR="00476016">
                  <w:rPr>
                    <w:noProof/>
                    <w:webHidden/>
                  </w:rPr>
                  <w:t>21</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3" w:history="1">
                <w:r w:rsidR="003F6163" w:rsidRPr="002F249B">
                  <w:rPr>
                    <w:rStyle w:val="Hyperlink"/>
                    <w:noProof/>
                  </w:rPr>
                  <w:t>3.1.1.1</w:t>
                </w:r>
                <w:r w:rsidR="003F6163">
                  <w:rPr>
                    <w:noProof/>
                  </w:rPr>
                  <w:tab/>
                </w:r>
                <w:r w:rsidR="003F6163" w:rsidRPr="002F249B">
                  <w:rPr>
                    <w:rStyle w:val="Hyperlink"/>
                    <w:noProof/>
                  </w:rPr>
                  <w:t>Instrumentation Amplifier Stage</w:t>
                </w:r>
                <w:r w:rsidR="003F6163">
                  <w:rPr>
                    <w:noProof/>
                    <w:webHidden/>
                  </w:rPr>
                  <w:tab/>
                </w:r>
                <w:r w:rsidR="003F6163">
                  <w:rPr>
                    <w:noProof/>
                    <w:webHidden/>
                  </w:rPr>
                  <w:fldChar w:fldCharType="begin"/>
                </w:r>
                <w:r w:rsidR="003F6163">
                  <w:rPr>
                    <w:noProof/>
                    <w:webHidden/>
                  </w:rPr>
                  <w:instrText xml:space="preserve"> PAGEREF _Toc498438323 \h </w:instrText>
                </w:r>
                <w:r w:rsidR="003F6163">
                  <w:rPr>
                    <w:noProof/>
                    <w:webHidden/>
                  </w:rPr>
                </w:r>
                <w:r w:rsidR="003F6163">
                  <w:rPr>
                    <w:noProof/>
                    <w:webHidden/>
                  </w:rPr>
                  <w:fldChar w:fldCharType="separate"/>
                </w:r>
                <w:r w:rsidR="00476016">
                  <w:rPr>
                    <w:noProof/>
                    <w:webHidden/>
                  </w:rPr>
                  <w:t>21</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4" w:history="1">
                <w:r w:rsidR="003F6163" w:rsidRPr="002F249B">
                  <w:rPr>
                    <w:rStyle w:val="Hyperlink"/>
                    <w:noProof/>
                  </w:rPr>
                  <w:t>3.1.1.2</w:t>
                </w:r>
                <w:r w:rsidR="003F6163">
                  <w:rPr>
                    <w:noProof/>
                  </w:rPr>
                  <w:tab/>
                </w:r>
                <w:r w:rsidR="003F6163" w:rsidRPr="002F249B">
                  <w:rPr>
                    <w:rStyle w:val="Hyperlink"/>
                    <w:noProof/>
                  </w:rPr>
                  <w:t>Modified Instrumentation Amplifier Stage:</w:t>
                </w:r>
                <w:r w:rsidR="003F6163">
                  <w:rPr>
                    <w:noProof/>
                    <w:webHidden/>
                  </w:rPr>
                  <w:tab/>
                </w:r>
                <w:r w:rsidR="003F6163">
                  <w:rPr>
                    <w:noProof/>
                    <w:webHidden/>
                  </w:rPr>
                  <w:fldChar w:fldCharType="begin"/>
                </w:r>
                <w:r w:rsidR="003F6163">
                  <w:rPr>
                    <w:noProof/>
                    <w:webHidden/>
                  </w:rPr>
                  <w:instrText xml:space="preserve"> PAGEREF _Toc498438324 \h </w:instrText>
                </w:r>
                <w:r w:rsidR="003F6163">
                  <w:rPr>
                    <w:noProof/>
                    <w:webHidden/>
                  </w:rPr>
                </w:r>
                <w:r w:rsidR="003F6163">
                  <w:rPr>
                    <w:noProof/>
                    <w:webHidden/>
                  </w:rPr>
                  <w:fldChar w:fldCharType="separate"/>
                </w:r>
                <w:r w:rsidR="00476016">
                  <w:rPr>
                    <w:noProof/>
                    <w:webHidden/>
                  </w:rPr>
                  <w:t>24</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5" w:history="1">
                <w:r w:rsidR="003F6163" w:rsidRPr="002F249B">
                  <w:rPr>
                    <w:rStyle w:val="Hyperlink"/>
                    <w:noProof/>
                  </w:rPr>
                  <w:t>3.1.1.3</w:t>
                </w:r>
                <w:r w:rsidR="003F6163">
                  <w:rPr>
                    <w:noProof/>
                  </w:rPr>
                  <w:tab/>
                </w:r>
                <w:r w:rsidR="003F6163" w:rsidRPr="002F249B">
                  <w:rPr>
                    <w:rStyle w:val="Hyperlink"/>
                    <w:noProof/>
                  </w:rPr>
                  <w:t>Notch Filter:</w:t>
                </w:r>
                <w:r w:rsidR="003F6163">
                  <w:rPr>
                    <w:noProof/>
                    <w:webHidden/>
                  </w:rPr>
                  <w:tab/>
                </w:r>
                <w:r w:rsidR="003F6163">
                  <w:rPr>
                    <w:noProof/>
                    <w:webHidden/>
                  </w:rPr>
                  <w:fldChar w:fldCharType="begin"/>
                </w:r>
                <w:r w:rsidR="003F6163">
                  <w:rPr>
                    <w:noProof/>
                    <w:webHidden/>
                  </w:rPr>
                  <w:instrText xml:space="preserve"> PAGEREF _Toc498438325 \h </w:instrText>
                </w:r>
                <w:r w:rsidR="003F6163">
                  <w:rPr>
                    <w:noProof/>
                    <w:webHidden/>
                  </w:rPr>
                </w:r>
                <w:r w:rsidR="003F6163">
                  <w:rPr>
                    <w:noProof/>
                    <w:webHidden/>
                  </w:rPr>
                  <w:fldChar w:fldCharType="separate"/>
                </w:r>
                <w:r w:rsidR="00476016">
                  <w:rPr>
                    <w:noProof/>
                    <w:webHidden/>
                  </w:rPr>
                  <w:t>25</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6" w:history="1">
                <w:r w:rsidR="003F6163" w:rsidRPr="002F249B">
                  <w:rPr>
                    <w:rStyle w:val="Hyperlink"/>
                    <w:noProof/>
                  </w:rPr>
                  <w:t>3.1.1.4</w:t>
                </w:r>
                <w:r w:rsidR="003F6163">
                  <w:rPr>
                    <w:noProof/>
                  </w:rPr>
                  <w:tab/>
                </w:r>
                <w:r w:rsidR="003F6163" w:rsidRPr="002F249B">
                  <w:rPr>
                    <w:rStyle w:val="Hyperlink"/>
                    <w:noProof/>
                  </w:rPr>
                  <w:t>Low Pass Filter</w:t>
                </w:r>
                <w:r w:rsidR="003F6163">
                  <w:rPr>
                    <w:noProof/>
                    <w:webHidden/>
                  </w:rPr>
                  <w:tab/>
                </w:r>
                <w:r w:rsidR="003F6163">
                  <w:rPr>
                    <w:noProof/>
                    <w:webHidden/>
                  </w:rPr>
                  <w:fldChar w:fldCharType="begin"/>
                </w:r>
                <w:r w:rsidR="003F6163">
                  <w:rPr>
                    <w:noProof/>
                    <w:webHidden/>
                  </w:rPr>
                  <w:instrText xml:space="preserve"> PAGEREF _Toc498438326 \h </w:instrText>
                </w:r>
                <w:r w:rsidR="003F6163">
                  <w:rPr>
                    <w:noProof/>
                    <w:webHidden/>
                  </w:rPr>
                </w:r>
                <w:r w:rsidR="003F6163">
                  <w:rPr>
                    <w:noProof/>
                    <w:webHidden/>
                  </w:rPr>
                  <w:fldChar w:fldCharType="separate"/>
                </w:r>
                <w:r w:rsidR="00476016">
                  <w:rPr>
                    <w:noProof/>
                    <w:webHidden/>
                  </w:rPr>
                  <w:t>26</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7" w:history="1">
                <w:r w:rsidR="003F6163" w:rsidRPr="002F249B">
                  <w:rPr>
                    <w:rStyle w:val="Hyperlink"/>
                    <w:noProof/>
                  </w:rPr>
                  <w:t>3.1.1.5</w:t>
                </w:r>
                <w:r w:rsidR="003F6163">
                  <w:rPr>
                    <w:noProof/>
                  </w:rPr>
                  <w:tab/>
                </w:r>
                <w:r w:rsidR="003F6163" w:rsidRPr="002F249B">
                  <w:rPr>
                    <w:rStyle w:val="Hyperlink"/>
                    <w:noProof/>
                  </w:rPr>
                  <w:t>Post-Amplification Stage</w:t>
                </w:r>
                <w:r w:rsidR="003F6163">
                  <w:rPr>
                    <w:noProof/>
                    <w:webHidden/>
                  </w:rPr>
                  <w:tab/>
                </w:r>
                <w:r w:rsidR="003F6163">
                  <w:rPr>
                    <w:noProof/>
                    <w:webHidden/>
                  </w:rPr>
                  <w:fldChar w:fldCharType="begin"/>
                </w:r>
                <w:r w:rsidR="003F6163">
                  <w:rPr>
                    <w:noProof/>
                    <w:webHidden/>
                  </w:rPr>
                  <w:instrText xml:space="preserve"> PAGEREF _Toc498438327 \h </w:instrText>
                </w:r>
                <w:r w:rsidR="003F6163">
                  <w:rPr>
                    <w:noProof/>
                    <w:webHidden/>
                  </w:rPr>
                </w:r>
                <w:r w:rsidR="003F6163">
                  <w:rPr>
                    <w:noProof/>
                    <w:webHidden/>
                  </w:rPr>
                  <w:fldChar w:fldCharType="separate"/>
                </w:r>
                <w:r w:rsidR="00476016">
                  <w:rPr>
                    <w:noProof/>
                    <w:webHidden/>
                  </w:rPr>
                  <w:t>29</w:t>
                </w:r>
                <w:r w:rsidR="003F6163">
                  <w:rPr>
                    <w:noProof/>
                    <w:webHidden/>
                  </w:rPr>
                  <w:fldChar w:fldCharType="end"/>
                </w:r>
              </w:hyperlink>
            </w:p>
            <w:p w:rsidR="003F6163" w:rsidRDefault="002079F4">
              <w:pPr>
                <w:pStyle w:val="TOC3"/>
                <w:tabs>
                  <w:tab w:val="left" w:pos="1320"/>
                  <w:tab w:val="right" w:leader="dot" w:pos="9016"/>
                </w:tabs>
                <w:rPr>
                  <w:noProof/>
                </w:rPr>
              </w:pPr>
              <w:hyperlink w:anchor="_Toc498438328" w:history="1">
                <w:r w:rsidR="003F6163" w:rsidRPr="002F249B">
                  <w:rPr>
                    <w:rStyle w:val="Hyperlink"/>
                    <w:noProof/>
                  </w:rPr>
                  <w:t>3.1.1.6</w:t>
                </w:r>
                <w:r w:rsidR="003F6163">
                  <w:rPr>
                    <w:noProof/>
                  </w:rPr>
                  <w:tab/>
                </w:r>
                <w:r w:rsidR="003F6163" w:rsidRPr="002F249B">
                  <w:rPr>
                    <w:rStyle w:val="Hyperlink"/>
                    <w:noProof/>
                  </w:rPr>
                  <w:t>LeVEL Shifter Stage</w:t>
                </w:r>
                <w:r w:rsidR="003F6163">
                  <w:rPr>
                    <w:noProof/>
                    <w:webHidden/>
                  </w:rPr>
                  <w:tab/>
                </w:r>
                <w:r w:rsidR="003F6163">
                  <w:rPr>
                    <w:noProof/>
                    <w:webHidden/>
                  </w:rPr>
                  <w:fldChar w:fldCharType="begin"/>
                </w:r>
                <w:r w:rsidR="003F6163">
                  <w:rPr>
                    <w:noProof/>
                    <w:webHidden/>
                  </w:rPr>
                  <w:instrText xml:space="preserve"> PAGEREF _Toc498438328 \h </w:instrText>
                </w:r>
                <w:r w:rsidR="003F6163">
                  <w:rPr>
                    <w:noProof/>
                    <w:webHidden/>
                  </w:rPr>
                </w:r>
                <w:r w:rsidR="003F6163">
                  <w:rPr>
                    <w:noProof/>
                    <w:webHidden/>
                  </w:rPr>
                  <w:fldChar w:fldCharType="separate"/>
                </w:r>
                <w:r w:rsidR="00476016">
                  <w:rPr>
                    <w:noProof/>
                    <w:webHidden/>
                  </w:rPr>
                  <w:t>30</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29" w:history="1">
                <w:r w:rsidR="003F6163" w:rsidRPr="002F249B">
                  <w:rPr>
                    <w:rStyle w:val="Hyperlink"/>
                    <w:noProof/>
                    <w:color w:val="C18B06" w:themeColor="hyperlink" w:themeShade="BF"/>
                  </w:rPr>
                  <w:t>3.2</w:t>
                </w:r>
                <w:r w:rsidR="003F6163">
                  <w:rPr>
                    <w:noProof/>
                  </w:rPr>
                  <w:tab/>
                </w:r>
                <w:r w:rsidR="003F6163" w:rsidRPr="002F249B">
                  <w:rPr>
                    <w:rStyle w:val="Hyperlink"/>
                    <w:noProof/>
                  </w:rPr>
                  <w:t>Cascading all stages</w:t>
                </w:r>
                <w:r w:rsidR="003F6163">
                  <w:rPr>
                    <w:noProof/>
                    <w:webHidden/>
                  </w:rPr>
                  <w:tab/>
                </w:r>
                <w:r w:rsidR="003F6163">
                  <w:rPr>
                    <w:noProof/>
                    <w:webHidden/>
                  </w:rPr>
                  <w:fldChar w:fldCharType="begin"/>
                </w:r>
                <w:r w:rsidR="003F6163">
                  <w:rPr>
                    <w:noProof/>
                    <w:webHidden/>
                  </w:rPr>
                  <w:instrText xml:space="preserve"> PAGEREF _Toc498438329 \h </w:instrText>
                </w:r>
                <w:r w:rsidR="003F6163">
                  <w:rPr>
                    <w:noProof/>
                    <w:webHidden/>
                  </w:rPr>
                </w:r>
                <w:r w:rsidR="003F6163">
                  <w:rPr>
                    <w:noProof/>
                    <w:webHidden/>
                  </w:rPr>
                  <w:fldChar w:fldCharType="separate"/>
                </w:r>
                <w:r w:rsidR="00476016">
                  <w:rPr>
                    <w:noProof/>
                    <w:webHidden/>
                  </w:rPr>
                  <w:t>31</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30" w:history="1">
                <w:r w:rsidR="003F6163" w:rsidRPr="002F249B">
                  <w:rPr>
                    <w:rStyle w:val="Hyperlink"/>
                    <w:noProof/>
                    <w:color w:val="C18B06" w:themeColor="hyperlink" w:themeShade="BF"/>
                  </w:rPr>
                  <w:t>3.3</w:t>
                </w:r>
                <w:r w:rsidR="003F6163">
                  <w:rPr>
                    <w:noProof/>
                  </w:rPr>
                  <w:tab/>
                </w:r>
                <w:r w:rsidR="003F6163" w:rsidRPr="002F249B">
                  <w:rPr>
                    <w:rStyle w:val="Hyperlink"/>
                    <w:noProof/>
                  </w:rPr>
                  <w:t xml:space="preserve"> Output on Oscilloscope</w:t>
                </w:r>
                <w:r w:rsidR="003F6163">
                  <w:rPr>
                    <w:noProof/>
                    <w:webHidden/>
                  </w:rPr>
                  <w:tab/>
                </w:r>
                <w:r w:rsidR="003F6163">
                  <w:rPr>
                    <w:noProof/>
                    <w:webHidden/>
                  </w:rPr>
                  <w:fldChar w:fldCharType="begin"/>
                </w:r>
                <w:r w:rsidR="003F6163">
                  <w:rPr>
                    <w:noProof/>
                    <w:webHidden/>
                  </w:rPr>
                  <w:instrText xml:space="preserve"> PAGEREF _Toc498438330 \h </w:instrText>
                </w:r>
                <w:r w:rsidR="003F6163">
                  <w:rPr>
                    <w:noProof/>
                    <w:webHidden/>
                  </w:rPr>
                </w:r>
                <w:r w:rsidR="003F6163">
                  <w:rPr>
                    <w:noProof/>
                    <w:webHidden/>
                  </w:rPr>
                  <w:fldChar w:fldCharType="separate"/>
                </w:r>
                <w:r w:rsidR="00476016">
                  <w:rPr>
                    <w:noProof/>
                    <w:webHidden/>
                  </w:rPr>
                  <w:t>33</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31" w:history="1">
                <w:r w:rsidR="003F6163" w:rsidRPr="002F249B">
                  <w:rPr>
                    <w:rStyle w:val="Hyperlink"/>
                    <w:noProof/>
                  </w:rPr>
                  <w:t>4</w:t>
                </w:r>
                <w:r w:rsidR="003F6163">
                  <w:rPr>
                    <w:noProof/>
                  </w:rPr>
                  <w:tab/>
                </w:r>
                <w:r w:rsidR="003F6163" w:rsidRPr="002F249B">
                  <w:rPr>
                    <w:rStyle w:val="Hyperlink"/>
                    <w:noProof/>
                  </w:rPr>
                  <w:t>ADC Sampling and Processing Stage</w:t>
                </w:r>
                <w:r w:rsidR="003F6163">
                  <w:rPr>
                    <w:noProof/>
                    <w:webHidden/>
                  </w:rPr>
                  <w:tab/>
                </w:r>
                <w:r w:rsidR="003F6163">
                  <w:rPr>
                    <w:noProof/>
                    <w:webHidden/>
                  </w:rPr>
                  <w:fldChar w:fldCharType="begin"/>
                </w:r>
                <w:r w:rsidR="003F6163">
                  <w:rPr>
                    <w:noProof/>
                    <w:webHidden/>
                  </w:rPr>
                  <w:instrText xml:space="preserve"> PAGEREF _Toc498438331 \h </w:instrText>
                </w:r>
                <w:r w:rsidR="003F6163">
                  <w:rPr>
                    <w:noProof/>
                    <w:webHidden/>
                  </w:rPr>
                </w:r>
                <w:r w:rsidR="003F6163">
                  <w:rPr>
                    <w:noProof/>
                    <w:webHidden/>
                  </w:rPr>
                  <w:fldChar w:fldCharType="separate"/>
                </w:r>
                <w:r w:rsidR="00476016">
                  <w:rPr>
                    <w:noProof/>
                    <w:webHidden/>
                  </w:rPr>
                  <w:t>34</w:t>
                </w:r>
                <w:r w:rsidR="003F6163">
                  <w:rPr>
                    <w:noProof/>
                    <w:webHidden/>
                  </w:rPr>
                  <w:fldChar w:fldCharType="end"/>
                </w:r>
              </w:hyperlink>
            </w:p>
            <w:p w:rsidR="003F6163" w:rsidRDefault="002079F4">
              <w:pPr>
                <w:pStyle w:val="TOC2"/>
                <w:tabs>
                  <w:tab w:val="left" w:pos="880"/>
                  <w:tab w:val="right" w:leader="dot" w:pos="9016"/>
                </w:tabs>
                <w:rPr>
                  <w:noProof/>
                </w:rPr>
              </w:pPr>
              <w:hyperlink w:anchor="_Toc498438332" w:history="1">
                <w:r w:rsidR="003F6163" w:rsidRPr="002F249B">
                  <w:rPr>
                    <w:rStyle w:val="Hyperlink"/>
                    <w:noProof/>
                    <w:color w:val="C18B06" w:themeColor="hyperlink" w:themeShade="BF"/>
                  </w:rPr>
                  <w:t>4.1</w:t>
                </w:r>
                <w:r w:rsidR="003F6163">
                  <w:rPr>
                    <w:noProof/>
                  </w:rPr>
                  <w:tab/>
                </w:r>
                <w:r w:rsidR="003F6163" w:rsidRPr="002F249B">
                  <w:rPr>
                    <w:rStyle w:val="Hyperlink"/>
                    <w:noProof/>
                  </w:rPr>
                  <w:t>ADC Parameters</w:t>
                </w:r>
                <w:r w:rsidR="003F6163">
                  <w:rPr>
                    <w:noProof/>
                    <w:webHidden/>
                  </w:rPr>
                  <w:tab/>
                </w:r>
                <w:r w:rsidR="003F6163">
                  <w:rPr>
                    <w:noProof/>
                    <w:webHidden/>
                  </w:rPr>
                  <w:fldChar w:fldCharType="begin"/>
                </w:r>
                <w:r w:rsidR="003F6163">
                  <w:rPr>
                    <w:noProof/>
                    <w:webHidden/>
                  </w:rPr>
                  <w:instrText xml:space="preserve"> PAGEREF _Toc498438332 \h </w:instrText>
                </w:r>
                <w:r w:rsidR="003F6163">
                  <w:rPr>
                    <w:noProof/>
                    <w:webHidden/>
                  </w:rPr>
                </w:r>
                <w:r w:rsidR="003F6163">
                  <w:rPr>
                    <w:noProof/>
                    <w:webHidden/>
                  </w:rPr>
                  <w:fldChar w:fldCharType="separate"/>
                </w:r>
                <w:r w:rsidR="00476016">
                  <w:rPr>
                    <w:noProof/>
                    <w:webHidden/>
                  </w:rPr>
                  <w:t>36</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33" w:history="1">
                <w:r w:rsidR="003F6163" w:rsidRPr="002F249B">
                  <w:rPr>
                    <w:rStyle w:val="Hyperlink"/>
                    <w:noProof/>
                  </w:rPr>
                  <w:t>5</w:t>
                </w:r>
                <w:r w:rsidR="003F6163">
                  <w:rPr>
                    <w:noProof/>
                  </w:rPr>
                  <w:tab/>
                </w:r>
                <w:r w:rsidR="003F6163" w:rsidRPr="002F249B">
                  <w:rPr>
                    <w:rStyle w:val="Hyperlink"/>
                    <w:noProof/>
                  </w:rPr>
                  <w:t>Conclusion</w:t>
                </w:r>
                <w:r w:rsidR="003F6163">
                  <w:rPr>
                    <w:noProof/>
                    <w:webHidden/>
                  </w:rPr>
                  <w:tab/>
                </w:r>
                <w:r w:rsidR="003F6163">
                  <w:rPr>
                    <w:noProof/>
                    <w:webHidden/>
                  </w:rPr>
                  <w:fldChar w:fldCharType="begin"/>
                </w:r>
                <w:r w:rsidR="003F6163">
                  <w:rPr>
                    <w:noProof/>
                    <w:webHidden/>
                  </w:rPr>
                  <w:instrText xml:space="preserve"> PAGEREF _Toc498438333 \h </w:instrText>
                </w:r>
                <w:r w:rsidR="003F6163">
                  <w:rPr>
                    <w:noProof/>
                    <w:webHidden/>
                  </w:rPr>
                </w:r>
                <w:r w:rsidR="003F6163">
                  <w:rPr>
                    <w:noProof/>
                    <w:webHidden/>
                  </w:rPr>
                  <w:fldChar w:fldCharType="separate"/>
                </w:r>
                <w:r w:rsidR="00476016">
                  <w:rPr>
                    <w:noProof/>
                    <w:webHidden/>
                  </w:rPr>
                  <w:t>38</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34" w:history="1">
                <w:r w:rsidR="003F6163" w:rsidRPr="002F249B">
                  <w:rPr>
                    <w:rStyle w:val="Hyperlink"/>
                    <w:noProof/>
                  </w:rPr>
                  <w:t>6</w:t>
                </w:r>
                <w:r w:rsidR="003F6163">
                  <w:rPr>
                    <w:noProof/>
                  </w:rPr>
                  <w:tab/>
                </w:r>
                <w:r w:rsidR="003F6163" w:rsidRPr="002F249B">
                  <w:rPr>
                    <w:rStyle w:val="Hyperlink"/>
                    <w:noProof/>
                  </w:rPr>
                  <w:t>Future Scope</w:t>
                </w:r>
                <w:r w:rsidR="003F6163">
                  <w:rPr>
                    <w:noProof/>
                    <w:webHidden/>
                  </w:rPr>
                  <w:tab/>
                </w:r>
                <w:r w:rsidR="003F6163">
                  <w:rPr>
                    <w:noProof/>
                    <w:webHidden/>
                  </w:rPr>
                  <w:fldChar w:fldCharType="begin"/>
                </w:r>
                <w:r w:rsidR="003F6163">
                  <w:rPr>
                    <w:noProof/>
                    <w:webHidden/>
                  </w:rPr>
                  <w:instrText xml:space="preserve"> PAGEREF _Toc498438334 \h </w:instrText>
                </w:r>
                <w:r w:rsidR="003F6163">
                  <w:rPr>
                    <w:noProof/>
                    <w:webHidden/>
                  </w:rPr>
                </w:r>
                <w:r w:rsidR="003F6163">
                  <w:rPr>
                    <w:noProof/>
                    <w:webHidden/>
                  </w:rPr>
                  <w:fldChar w:fldCharType="separate"/>
                </w:r>
                <w:r w:rsidR="00476016">
                  <w:rPr>
                    <w:noProof/>
                    <w:webHidden/>
                  </w:rPr>
                  <w:t>38</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35" w:history="1">
                <w:r w:rsidR="003F6163" w:rsidRPr="002F249B">
                  <w:rPr>
                    <w:rStyle w:val="Hyperlink"/>
                    <w:noProof/>
                  </w:rPr>
                  <w:t>7</w:t>
                </w:r>
                <w:r w:rsidR="003F6163">
                  <w:rPr>
                    <w:noProof/>
                  </w:rPr>
                  <w:tab/>
                </w:r>
                <w:r w:rsidR="003F6163" w:rsidRPr="002F249B">
                  <w:rPr>
                    <w:rStyle w:val="Hyperlink"/>
                    <w:noProof/>
                  </w:rPr>
                  <w:t>Appendix</w:t>
                </w:r>
                <w:r w:rsidR="003F6163">
                  <w:rPr>
                    <w:noProof/>
                    <w:webHidden/>
                  </w:rPr>
                  <w:tab/>
                </w:r>
                <w:r w:rsidR="003F6163">
                  <w:rPr>
                    <w:noProof/>
                    <w:webHidden/>
                  </w:rPr>
                  <w:fldChar w:fldCharType="begin"/>
                </w:r>
                <w:r w:rsidR="003F6163">
                  <w:rPr>
                    <w:noProof/>
                    <w:webHidden/>
                  </w:rPr>
                  <w:instrText xml:space="preserve"> PAGEREF _Toc498438335 \h </w:instrText>
                </w:r>
                <w:r w:rsidR="003F6163">
                  <w:rPr>
                    <w:noProof/>
                    <w:webHidden/>
                  </w:rPr>
                </w:r>
                <w:r w:rsidR="003F6163">
                  <w:rPr>
                    <w:noProof/>
                    <w:webHidden/>
                  </w:rPr>
                  <w:fldChar w:fldCharType="separate"/>
                </w:r>
                <w:r w:rsidR="00476016">
                  <w:rPr>
                    <w:noProof/>
                    <w:webHidden/>
                  </w:rPr>
                  <w:t>39</w:t>
                </w:r>
                <w:r w:rsidR="003F6163">
                  <w:rPr>
                    <w:noProof/>
                    <w:webHidden/>
                  </w:rPr>
                  <w:fldChar w:fldCharType="end"/>
                </w:r>
              </w:hyperlink>
            </w:p>
            <w:p w:rsidR="003F6163" w:rsidRDefault="002079F4">
              <w:pPr>
                <w:pStyle w:val="TOC1"/>
                <w:tabs>
                  <w:tab w:val="left" w:pos="480"/>
                  <w:tab w:val="right" w:leader="dot" w:pos="9016"/>
                </w:tabs>
                <w:rPr>
                  <w:noProof/>
                </w:rPr>
              </w:pPr>
              <w:hyperlink w:anchor="_Toc498438336" w:history="1">
                <w:r w:rsidR="003F6163" w:rsidRPr="002F249B">
                  <w:rPr>
                    <w:rStyle w:val="Hyperlink"/>
                    <w:noProof/>
                  </w:rPr>
                  <w:t>9</w:t>
                </w:r>
                <w:r w:rsidR="003F6163">
                  <w:rPr>
                    <w:noProof/>
                  </w:rPr>
                  <w:tab/>
                </w:r>
                <w:r w:rsidR="003F6163" w:rsidRPr="002F249B">
                  <w:rPr>
                    <w:rStyle w:val="Hyperlink"/>
                    <w:noProof/>
                  </w:rPr>
                  <w:t>References:</w:t>
                </w:r>
                <w:r w:rsidR="003F6163">
                  <w:rPr>
                    <w:noProof/>
                    <w:webHidden/>
                  </w:rPr>
                  <w:tab/>
                </w:r>
                <w:r w:rsidR="003F6163">
                  <w:rPr>
                    <w:noProof/>
                    <w:webHidden/>
                  </w:rPr>
                  <w:fldChar w:fldCharType="begin"/>
                </w:r>
                <w:r w:rsidR="003F6163">
                  <w:rPr>
                    <w:noProof/>
                    <w:webHidden/>
                  </w:rPr>
                  <w:instrText xml:space="preserve"> PAGEREF _Toc498438336 \h </w:instrText>
                </w:r>
                <w:r w:rsidR="003F6163">
                  <w:rPr>
                    <w:noProof/>
                    <w:webHidden/>
                  </w:rPr>
                </w:r>
                <w:r w:rsidR="003F6163">
                  <w:rPr>
                    <w:noProof/>
                    <w:webHidden/>
                  </w:rPr>
                  <w:fldChar w:fldCharType="separate"/>
                </w:r>
                <w:r w:rsidR="00476016">
                  <w:rPr>
                    <w:noProof/>
                    <w:webHidden/>
                  </w:rPr>
                  <w:t>40</w:t>
                </w:r>
                <w:r w:rsidR="003F6163">
                  <w:rPr>
                    <w:noProof/>
                    <w:webHidden/>
                  </w:rPr>
                  <w:fldChar w:fldCharType="end"/>
                </w:r>
              </w:hyperlink>
            </w:p>
            <w:p w:rsidR="003F6163" w:rsidRDefault="003F6163" w:rsidP="00D17BB9">
              <w:pPr>
                <w:ind w:left="0"/>
              </w:pPr>
              <w:r>
                <w:rPr>
                  <w:b/>
                  <w:bCs/>
                  <w:noProof/>
                </w:rPr>
                <w:lastRenderedPageBreak/>
                <w:fldChar w:fldCharType="end"/>
              </w:r>
            </w:p>
          </w:sdtContent>
        </w:sdt>
        <w:p w:rsidR="00D17BB9" w:rsidRDefault="00D17BB9" w:rsidP="005F7576">
          <w:pPr>
            <w:pStyle w:val="TOCHeading"/>
            <w:ind w:left="0"/>
          </w:pPr>
          <w:bookmarkStart w:id="1" w:name="_Toc498438302"/>
          <w:r>
            <w:t>TABLE OF Figures</w:t>
          </w:r>
        </w:p>
        <w:p w:rsidR="00D17BB9" w:rsidRDefault="00D17BB9">
          <w:pPr>
            <w:pStyle w:val="TableofFigures"/>
            <w:tabs>
              <w:tab w:val="right" w:leader="dot" w:pos="9016"/>
            </w:tabs>
            <w:rPr>
              <w:noProof/>
            </w:rPr>
          </w:pPr>
          <w:r>
            <w:fldChar w:fldCharType="begin"/>
          </w:r>
          <w:r>
            <w:instrText xml:space="preserve"> TOC \h \z \c "Figure" </w:instrText>
          </w:r>
          <w:r>
            <w:fldChar w:fldCharType="separate"/>
          </w:r>
          <w:hyperlink w:anchor="_Toc498438756" w:history="1">
            <w:r w:rsidRPr="005E14AC">
              <w:rPr>
                <w:rStyle w:val="Hyperlink"/>
                <w:noProof/>
              </w:rPr>
              <w:t>Figure 1 : A Basic BCI System</w:t>
            </w:r>
            <w:r>
              <w:rPr>
                <w:noProof/>
                <w:webHidden/>
              </w:rPr>
              <w:tab/>
            </w:r>
            <w:r>
              <w:rPr>
                <w:noProof/>
                <w:webHidden/>
              </w:rPr>
              <w:fldChar w:fldCharType="begin"/>
            </w:r>
            <w:r>
              <w:rPr>
                <w:noProof/>
                <w:webHidden/>
              </w:rPr>
              <w:instrText xml:space="preserve"> PAGEREF _Toc498438756 \h </w:instrText>
            </w:r>
            <w:r>
              <w:rPr>
                <w:noProof/>
                <w:webHidden/>
              </w:rPr>
            </w:r>
            <w:r>
              <w:rPr>
                <w:noProof/>
                <w:webHidden/>
              </w:rPr>
              <w:fldChar w:fldCharType="separate"/>
            </w:r>
            <w:r w:rsidR="00476016">
              <w:rPr>
                <w:noProof/>
                <w:webHidden/>
              </w:rPr>
              <w:t>7</w:t>
            </w:r>
            <w:r>
              <w:rPr>
                <w:noProof/>
                <w:webHidden/>
              </w:rPr>
              <w:fldChar w:fldCharType="end"/>
            </w:r>
          </w:hyperlink>
        </w:p>
        <w:p w:rsidR="00D17BB9" w:rsidRDefault="00D17BB9">
          <w:pPr>
            <w:pStyle w:val="TableofFigures"/>
            <w:tabs>
              <w:tab w:val="right" w:leader="dot" w:pos="9016"/>
            </w:tabs>
            <w:rPr>
              <w:noProof/>
            </w:rPr>
          </w:pPr>
          <w:hyperlink w:anchor="_Toc498438757" w:history="1">
            <w:r w:rsidRPr="005E14AC">
              <w:rPr>
                <w:rStyle w:val="Hyperlink"/>
                <w:noProof/>
              </w:rPr>
              <w:t>Figure 2 : CLASSIFICATION BASED ON PLACEMENT OF ELECTRODES</w:t>
            </w:r>
            <w:r>
              <w:rPr>
                <w:noProof/>
                <w:webHidden/>
              </w:rPr>
              <w:tab/>
            </w:r>
            <w:r>
              <w:rPr>
                <w:noProof/>
                <w:webHidden/>
              </w:rPr>
              <w:fldChar w:fldCharType="begin"/>
            </w:r>
            <w:r>
              <w:rPr>
                <w:noProof/>
                <w:webHidden/>
              </w:rPr>
              <w:instrText xml:space="preserve"> PAGEREF _Toc498438757 \h </w:instrText>
            </w:r>
            <w:r>
              <w:rPr>
                <w:noProof/>
                <w:webHidden/>
              </w:rPr>
            </w:r>
            <w:r>
              <w:rPr>
                <w:noProof/>
                <w:webHidden/>
              </w:rPr>
              <w:fldChar w:fldCharType="separate"/>
            </w:r>
            <w:r w:rsidR="00476016">
              <w:rPr>
                <w:noProof/>
                <w:webHidden/>
              </w:rPr>
              <w:t>8</w:t>
            </w:r>
            <w:r>
              <w:rPr>
                <w:noProof/>
                <w:webHidden/>
              </w:rPr>
              <w:fldChar w:fldCharType="end"/>
            </w:r>
          </w:hyperlink>
        </w:p>
        <w:p w:rsidR="00D17BB9" w:rsidRDefault="00D17BB9">
          <w:pPr>
            <w:pStyle w:val="TableofFigures"/>
            <w:tabs>
              <w:tab w:val="right" w:leader="dot" w:pos="9016"/>
            </w:tabs>
            <w:rPr>
              <w:noProof/>
            </w:rPr>
          </w:pPr>
          <w:hyperlink w:anchor="_Toc498438758" w:history="1">
            <w:r w:rsidRPr="005E14AC">
              <w:rPr>
                <w:rStyle w:val="Hyperlink"/>
                <w:noProof/>
              </w:rPr>
              <w:t>Figure 3 : Various Components of an EEG Signal</w:t>
            </w:r>
            <w:r>
              <w:rPr>
                <w:noProof/>
                <w:webHidden/>
              </w:rPr>
              <w:tab/>
            </w:r>
            <w:r>
              <w:rPr>
                <w:noProof/>
                <w:webHidden/>
              </w:rPr>
              <w:fldChar w:fldCharType="begin"/>
            </w:r>
            <w:r>
              <w:rPr>
                <w:noProof/>
                <w:webHidden/>
              </w:rPr>
              <w:instrText xml:space="preserve"> PAGEREF _Toc498438758 \h </w:instrText>
            </w:r>
            <w:r>
              <w:rPr>
                <w:noProof/>
                <w:webHidden/>
              </w:rPr>
            </w:r>
            <w:r>
              <w:rPr>
                <w:noProof/>
                <w:webHidden/>
              </w:rPr>
              <w:fldChar w:fldCharType="separate"/>
            </w:r>
            <w:r w:rsidR="00476016">
              <w:rPr>
                <w:noProof/>
                <w:webHidden/>
              </w:rPr>
              <w:t>10</w:t>
            </w:r>
            <w:r>
              <w:rPr>
                <w:noProof/>
                <w:webHidden/>
              </w:rPr>
              <w:fldChar w:fldCharType="end"/>
            </w:r>
          </w:hyperlink>
        </w:p>
        <w:p w:rsidR="00D17BB9" w:rsidRDefault="00D17BB9">
          <w:pPr>
            <w:pStyle w:val="TableofFigures"/>
            <w:tabs>
              <w:tab w:val="right" w:leader="dot" w:pos="9016"/>
            </w:tabs>
            <w:rPr>
              <w:noProof/>
            </w:rPr>
          </w:pPr>
          <w:hyperlink w:anchor="_Toc498438759" w:history="1">
            <w:r w:rsidRPr="005E14AC">
              <w:rPr>
                <w:rStyle w:val="Hyperlink"/>
                <w:noProof/>
              </w:rPr>
              <w:t>Figure 4 : Various States of the EEG Signal</w:t>
            </w:r>
            <w:r>
              <w:rPr>
                <w:noProof/>
                <w:webHidden/>
              </w:rPr>
              <w:tab/>
            </w:r>
            <w:r>
              <w:rPr>
                <w:noProof/>
                <w:webHidden/>
              </w:rPr>
              <w:fldChar w:fldCharType="begin"/>
            </w:r>
            <w:r>
              <w:rPr>
                <w:noProof/>
                <w:webHidden/>
              </w:rPr>
              <w:instrText xml:space="preserve"> PAGEREF _Toc498438759 \h </w:instrText>
            </w:r>
            <w:r>
              <w:rPr>
                <w:noProof/>
                <w:webHidden/>
              </w:rPr>
            </w:r>
            <w:r>
              <w:rPr>
                <w:noProof/>
                <w:webHidden/>
              </w:rPr>
              <w:fldChar w:fldCharType="separate"/>
            </w:r>
            <w:r w:rsidR="00476016">
              <w:rPr>
                <w:noProof/>
                <w:webHidden/>
              </w:rPr>
              <w:t>14</w:t>
            </w:r>
            <w:r>
              <w:rPr>
                <w:noProof/>
                <w:webHidden/>
              </w:rPr>
              <w:fldChar w:fldCharType="end"/>
            </w:r>
          </w:hyperlink>
        </w:p>
        <w:p w:rsidR="00D17BB9" w:rsidRDefault="00D17BB9">
          <w:pPr>
            <w:pStyle w:val="TableofFigures"/>
            <w:tabs>
              <w:tab w:val="right" w:leader="dot" w:pos="9016"/>
            </w:tabs>
            <w:rPr>
              <w:noProof/>
            </w:rPr>
          </w:pPr>
          <w:hyperlink w:anchor="_Toc498438760" w:history="1">
            <w:r w:rsidRPr="005E14AC">
              <w:rPr>
                <w:rStyle w:val="Hyperlink"/>
                <w:noProof/>
              </w:rPr>
              <w:t>Figure 5 : Bill of Materials</w:t>
            </w:r>
            <w:r>
              <w:rPr>
                <w:noProof/>
                <w:webHidden/>
              </w:rPr>
              <w:tab/>
            </w:r>
            <w:r>
              <w:rPr>
                <w:noProof/>
                <w:webHidden/>
              </w:rPr>
              <w:fldChar w:fldCharType="begin"/>
            </w:r>
            <w:r>
              <w:rPr>
                <w:noProof/>
                <w:webHidden/>
              </w:rPr>
              <w:instrText xml:space="preserve"> PAGEREF _Toc498438760 \h </w:instrText>
            </w:r>
            <w:r>
              <w:rPr>
                <w:noProof/>
                <w:webHidden/>
              </w:rPr>
            </w:r>
            <w:r>
              <w:rPr>
                <w:noProof/>
                <w:webHidden/>
              </w:rPr>
              <w:fldChar w:fldCharType="separate"/>
            </w:r>
            <w:r w:rsidR="00476016">
              <w:rPr>
                <w:noProof/>
                <w:webHidden/>
              </w:rPr>
              <w:t>15</w:t>
            </w:r>
            <w:r>
              <w:rPr>
                <w:noProof/>
                <w:webHidden/>
              </w:rPr>
              <w:fldChar w:fldCharType="end"/>
            </w:r>
          </w:hyperlink>
        </w:p>
        <w:p w:rsidR="00D17BB9" w:rsidRDefault="00D17BB9">
          <w:pPr>
            <w:pStyle w:val="TableofFigures"/>
            <w:tabs>
              <w:tab w:val="right" w:leader="dot" w:pos="9016"/>
            </w:tabs>
            <w:rPr>
              <w:noProof/>
            </w:rPr>
          </w:pPr>
          <w:hyperlink w:anchor="_Toc498438761" w:history="1">
            <w:r w:rsidRPr="005E14AC">
              <w:rPr>
                <w:rStyle w:val="Hyperlink"/>
                <w:noProof/>
              </w:rPr>
              <w:t>Figure 6 : INA128 Internal Circuit Diagram</w:t>
            </w:r>
            <w:r>
              <w:rPr>
                <w:noProof/>
                <w:webHidden/>
              </w:rPr>
              <w:tab/>
            </w:r>
            <w:r>
              <w:rPr>
                <w:noProof/>
                <w:webHidden/>
              </w:rPr>
              <w:fldChar w:fldCharType="begin"/>
            </w:r>
            <w:r>
              <w:rPr>
                <w:noProof/>
                <w:webHidden/>
              </w:rPr>
              <w:instrText xml:space="preserve"> PAGEREF _Toc498438761 \h </w:instrText>
            </w:r>
            <w:r>
              <w:rPr>
                <w:noProof/>
                <w:webHidden/>
              </w:rPr>
            </w:r>
            <w:r>
              <w:rPr>
                <w:noProof/>
                <w:webHidden/>
              </w:rPr>
              <w:fldChar w:fldCharType="separate"/>
            </w:r>
            <w:r w:rsidR="00476016">
              <w:rPr>
                <w:noProof/>
                <w:webHidden/>
              </w:rPr>
              <w:t>16</w:t>
            </w:r>
            <w:r>
              <w:rPr>
                <w:noProof/>
                <w:webHidden/>
              </w:rPr>
              <w:fldChar w:fldCharType="end"/>
            </w:r>
          </w:hyperlink>
        </w:p>
        <w:p w:rsidR="00D17BB9" w:rsidRDefault="00D17BB9">
          <w:pPr>
            <w:pStyle w:val="TableofFigures"/>
            <w:tabs>
              <w:tab w:val="right" w:leader="dot" w:pos="9016"/>
            </w:tabs>
            <w:rPr>
              <w:noProof/>
            </w:rPr>
          </w:pPr>
          <w:hyperlink w:anchor="_Toc498438762" w:history="1">
            <w:r w:rsidRPr="005E14AC">
              <w:rPr>
                <w:rStyle w:val="Hyperlink"/>
                <w:noProof/>
              </w:rPr>
              <w:t>Figure 7 : Pin Layout for 741C Op-Amp</w:t>
            </w:r>
            <w:r>
              <w:rPr>
                <w:noProof/>
                <w:webHidden/>
              </w:rPr>
              <w:tab/>
            </w:r>
            <w:r>
              <w:rPr>
                <w:noProof/>
                <w:webHidden/>
              </w:rPr>
              <w:fldChar w:fldCharType="begin"/>
            </w:r>
            <w:r>
              <w:rPr>
                <w:noProof/>
                <w:webHidden/>
              </w:rPr>
              <w:instrText xml:space="preserve"> PAGEREF _Toc498438762 \h </w:instrText>
            </w:r>
            <w:r>
              <w:rPr>
                <w:noProof/>
                <w:webHidden/>
              </w:rPr>
            </w:r>
            <w:r>
              <w:rPr>
                <w:noProof/>
                <w:webHidden/>
              </w:rPr>
              <w:fldChar w:fldCharType="separate"/>
            </w:r>
            <w:r w:rsidR="00476016">
              <w:rPr>
                <w:noProof/>
                <w:webHidden/>
              </w:rPr>
              <w:t>17</w:t>
            </w:r>
            <w:r>
              <w:rPr>
                <w:noProof/>
                <w:webHidden/>
              </w:rPr>
              <w:fldChar w:fldCharType="end"/>
            </w:r>
          </w:hyperlink>
        </w:p>
        <w:p w:rsidR="00D17BB9" w:rsidRDefault="00D17BB9">
          <w:pPr>
            <w:pStyle w:val="TableofFigures"/>
            <w:tabs>
              <w:tab w:val="right" w:leader="dot" w:pos="9016"/>
            </w:tabs>
            <w:rPr>
              <w:noProof/>
            </w:rPr>
          </w:pPr>
          <w:hyperlink w:anchor="_Toc498438763" w:history="1">
            <w:r w:rsidRPr="005E14AC">
              <w:rPr>
                <w:rStyle w:val="Hyperlink"/>
                <w:noProof/>
              </w:rPr>
              <w:t>Figure 8 : STM32F103C8T8 Board</w:t>
            </w:r>
            <w:r>
              <w:rPr>
                <w:noProof/>
                <w:webHidden/>
              </w:rPr>
              <w:tab/>
            </w:r>
            <w:r>
              <w:rPr>
                <w:noProof/>
                <w:webHidden/>
              </w:rPr>
              <w:fldChar w:fldCharType="begin"/>
            </w:r>
            <w:r>
              <w:rPr>
                <w:noProof/>
                <w:webHidden/>
              </w:rPr>
              <w:instrText xml:space="preserve"> PAGEREF _Toc498438763 \h </w:instrText>
            </w:r>
            <w:r>
              <w:rPr>
                <w:noProof/>
                <w:webHidden/>
              </w:rPr>
            </w:r>
            <w:r>
              <w:rPr>
                <w:noProof/>
                <w:webHidden/>
              </w:rPr>
              <w:fldChar w:fldCharType="separate"/>
            </w:r>
            <w:r w:rsidR="00476016">
              <w:rPr>
                <w:noProof/>
                <w:webHidden/>
              </w:rPr>
              <w:t>18</w:t>
            </w:r>
            <w:r>
              <w:rPr>
                <w:noProof/>
                <w:webHidden/>
              </w:rPr>
              <w:fldChar w:fldCharType="end"/>
            </w:r>
          </w:hyperlink>
        </w:p>
        <w:p w:rsidR="00D17BB9" w:rsidRDefault="00D17BB9">
          <w:pPr>
            <w:pStyle w:val="TableofFigures"/>
            <w:tabs>
              <w:tab w:val="right" w:leader="dot" w:pos="9016"/>
            </w:tabs>
            <w:rPr>
              <w:noProof/>
            </w:rPr>
          </w:pPr>
          <w:hyperlink w:anchor="_Toc498438764" w:history="1">
            <w:r w:rsidRPr="005E14AC">
              <w:rPr>
                <w:rStyle w:val="Hyperlink"/>
                <w:noProof/>
              </w:rPr>
              <w:t>Figure 9 : Steps involved from data acquisition to processing</w:t>
            </w:r>
            <w:r>
              <w:rPr>
                <w:noProof/>
                <w:webHidden/>
              </w:rPr>
              <w:tab/>
            </w:r>
            <w:r>
              <w:rPr>
                <w:noProof/>
                <w:webHidden/>
              </w:rPr>
              <w:fldChar w:fldCharType="begin"/>
            </w:r>
            <w:r>
              <w:rPr>
                <w:noProof/>
                <w:webHidden/>
              </w:rPr>
              <w:instrText xml:space="preserve"> PAGEREF _Toc498438764 \h </w:instrText>
            </w:r>
            <w:r>
              <w:rPr>
                <w:noProof/>
                <w:webHidden/>
              </w:rPr>
            </w:r>
            <w:r>
              <w:rPr>
                <w:noProof/>
                <w:webHidden/>
              </w:rPr>
              <w:fldChar w:fldCharType="separate"/>
            </w:r>
            <w:r w:rsidR="00476016">
              <w:rPr>
                <w:noProof/>
                <w:webHidden/>
              </w:rPr>
              <w:t>19</w:t>
            </w:r>
            <w:r>
              <w:rPr>
                <w:noProof/>
                <w:webHidden/>
              </w:rPr>
              <w:fldChar w:fldCharType="end"/>
            </w:r>
          </w:hyperlink>
        </w:p>
        <w:p w:rsidR="00D17BB9" w:rsidRDefault="00D17BB9">
          <w:pPr>
            <w:pStyle w:val="TableofFigures"/>
            <w:tabs>
              <w:tab w:val="right" w:leader="dot" w:pos="9016"/>
            </w:tabs>
            <w:rPr>
              <w:noProof/>
            </w:rPr>
          </w:pPr>
          <w:hyperlink w:anchor="_Toc498438765" w:history="1">
            <w:r w:rsidRPr="005E14AC">
              <w:rPr>
                <w:rStyle w:val="Hyperlink"/>
                <w:noProof/>
              </w:rPr>
              <w:t>Figure 10 : The international 10-20 system as seen from left(A) and above the head(B). A is the Ear lobe, C is central, Pg. is nasopharyngeal, P is parietal, F is frontal, F</w:t>
            </w:r>
            <w:r w:rsidRPr="005E14AC">
              <w:rPr>
                <w:rStyle w:val="Hyperlink"/>
                <w:noProof/>
                <w:vertAlign w:val="subscript"/>
              </w:rPr>
              <w:t>p</w:t>
            </w:r>
            <w:r w:rsidRPr="005E14AC">
              <w:rPr>
                <w:rStyle w:val="Hyperlink"/>
                <w:noProof/>
              </w:rPr>
              <w:t xml:space="preserve"> is frontal polar and O is occipital.</w:t>
            </w:r>
            <w:r>
              <w:rPr>
                <w:noProof/>
                <w:webHidden/>
              </w:rPr>
              <w:tab/>
            </w:r>
            <w:r>
              <w:rPr>
                <w:noProof/>
                <w:webHidden/>
              </w:rPr>
              <w:fldChar w:fldCharType="begin"/>
            </w:r>
            <w:r>
              <w:rPr>
                <w:noProof/>
                <w:webHidden/>
              </w:rPr>
              <w:instrText xml:space="preserve"> PAGEREF _Toc498438765 \h </w:instrText>
            </w:r>
            <w:r>
              <w:rPr>
                <w:noProof/>
                <w:webHidden/>
              </w:rPr>
            </w:r>
            <w:r>
              <w:rPr>
                <w:noProof/>
                <w:webHidden/>
              </w:rPr>
              <w:fldChar w:fldCharType="separate"/>
            </w:r>
            <w:r w:rsidR="00476016">
              <w:rPr>
                <w:noProof/>
                <w:webHidden/>
              </w:rPr>
              <w:t>21</w:t>
            </w:r>
            <w:r>
              <w:rPr>
                <w:noProof/>
                <w:webHidden/>
              </w:rPr>
              <w:fldChar w:fldCharType="end"/>
            </w:r>
          </w:hyperlink>
        </w:p>
        <w:p w:rsidR="00D17BB9" w:rsidRDefault="00D17BB9">
          <w:pPr>
            <w:pStyle w:val="TableofFigures"/>
            <w:tabs>
              <w:tab w:val="right" w:leader="dot" w:pos="9016"/>
            </w:tabs>
            <w:rPr>
              <w:noProof/>
            </w:rPr>
          </w:pPr>
          <w:hyperlink w:anchor="_Toc498438766" w:history="1">
            <w:r w:rsidRPr="005E14AC">
              <w:rPr>
                <w:rStyle w:val="Hyperlink"/>
                <w:noProof/>
              </w:rPr>
              <w:t>Figure 11 : INA128 Gain Calculation</w:t>
            </w:r>
            <w:r>
              <w:rPr>
                <w:noProof/>
                <w:webHidden/>
              </w:rPr>
              <w:tab/>
            </w:r>
            <w:r>
              <w:rPr>
                <w:noProof/>
                <w:webHidden/>
              </w:rPr>
              <w:fldChar w:fldCharType="begin"/>
            </w:r>
            <w:r>
              <w:rPr>
                <w:noProof/>
                <w:webHidden/>
              </w:rPr>
              <w:instrText xml:space="preserve"> PAGEREF _Toc498438766 \h </w:instrText>
            </w:r>
            <w:r>
              <w:rPr>
                <w:noProof/>
                <w:webHidden/>
              </w:rPr>
            </w:r>
            <w:r>
              <w:rPr>
                <w:noProof/>
                <w:webHidden/>
              </w:rPr>
              <w:fldChar w:fldCharType="separate"/>
            </w:r>
            <w:r w:rsidR="00476016">
              <w:rPr>
                <w:noProof/>
                <w:webHidden/>
              </w:rPr>
              <w:t>22</w:t>
            </w:r>
            <w:r>
              <w:rPr>
                <w:noProof/>
                <w:webHidden/>
              </w:rPr>
              <w:fldChar w:fldCharType="end"/>
            </w:r>
          </w:hyperlink>
        </w:p>
        <w:p w:rsidR="00D17BB9" w:rsidRDefault="00D17BB9">
          <w:pPr>
            <w:pStyle w:val="TableofFigures"/>
            <w:tabs>
              <w:tab w:val="right" w:leader="dot" w:pos="9016"/>
            </w:tabs>
            <w:rPr>
              <w:noProof/>
            </w:rPr>
          </w:pPr>
          <w:hyperlink r:id="rId10" w:anchor="_Toc498438767" w:history="1">
            <w:r w:rsidRPr="005E14AC">
              <w:rPr>
                <w:rStyle w:val="Hyperlink"/>
                <w:noProof/>
              </w:rPr>
              <w:t>Figure 12 : INA128 Schematic</w:t>
            </w:r>
            <w:r>
              <w:rPr>
                <w:noProof/>
                <w:webHidden/>
              </w:rPr>
              <w:tab/>
            </w:r>
            <w:r>
              <w:rPr>
                <w:noProof/>
                <w:webHidden/>
              </w:rPr>
              <w:fldChar w:fldCharType="begin"/>
            </w:r>
            <w:r>
              <w:rPr>
                <w:noProof/>
                <w:webHidden/>
              </w:rPr>
              <w:instrText xml:space="preserve"> PAGEREF _Toc498438767 \h </w:instrText>
            </w:r>
            <w:r>
              <w:rPr>
                <w:noProof/>
                <w:webHidden/>
              </w:rPr>
            </w:r>
            <w:r>
              <w:rPr>
                <w:noProof/>
                <w:webHidden/>
              </w:rPr>
              <w:fldChar w:fldCharType="separate"/>
            </w:r>
            <w:r w:rsidR="00476016">
              <w:rPr>
                <w:noProof/>
                <w:webHidden/>
              </w:rPr>
              <w:t>23</w:t>
            </w:r>
            <w:r>
              <w:rPr>
                <w:noProof/>
                <w:webHidden/>
              </w:rPr>
              <w:fldChar w:fldCharType="end"/>
            </w:r>
          </w:hyperlink>
        </w:p>
        <w:p w:rsidR="00D17BB9" w:rsidRDefault="00D17BB9">
          <w:pPr>
            <w:pStyle w:val="TableofFigures"/>
            <w:tabs>
              <w:tab w:val="right" w:leader="dot" w:pos="9016"/>
            </w:tabs>
            <w:rPr>
              <w:noProof/>
            </w:rPr>
          </w:pPr>
          <w:hyperlink r:id="rId11" w:anchor="_Toc498438768" w:history="1">
            <w:r w:rsidRPr="005E14AC">
              <w:rPr>
                <w:rStyle w:val="Hyperlink"/>
                <w:noProof/>
              </w:rPr>
              <w:t>Figure 13 : Time Domain Response of the Instrumentation Amplifier Stage</w:t>
            </w:r>
            <w:r>
              <w:rPr>
                <w:noProof/>
                <w:webHidden/>
              </w:rPr>
              <w:tab/>
            </w:r>
            <w:r>
              <w:rPr>
                <w:noProof/>
                <w:webHidden/>
              </w:rPr>
              <w:fldChar w:fldCharType="begin"/>
            </w:r>
            <w:r>
              <w:rPr>
                <w:noProof/>
                <w:webHidden/>
              </w:rPr>
              <w:instrText xml:space="preserve"> PAGEREF _Toc498438768 \h </w:instrText>
            </w:r>
            <w:r>
              <w:rPr>
                <w:noProof/>
                <w:webHidden/>
              </w:rPr>
            </w:r>
            <w:r>
              <w:rPr>
                <w:noProof/>
                <w:webHidden/>
              </w:rPr>
              <w:fldChar w:fldCharType="separate"/>
            </w:r>
            <w:r w:rsidR="00476016">
              <w:rPr>
                <w:noProof/>
                <w:webHidden/>
              </w:rPr>
              <w:t>23</w:t>
            </w:r>
            <w:r>
              <w:rPr>
                <w:noProof/>
                <w:webHidden/>
              </w:rPr>
              <w:fldChar w:fldCharType="end"/>
            </w:r>
          </w:hyperlink>
        </w:p>
        <w:p w:rsidR="00D17BB9" w:rsidRDefault="00D17BB9">
          <w:pPr>
            <w:pStyle w:val="TableofFigures"/>
            <w:tabs>
              <w:tab w:val="right" w:leader="dot" w:pos="9016"/>
            </w:tabs>
            <w:rPr>
              <w:noProof/>
            </w:rPr>
          </w:pPr>
          <w:hyperlink r:id="rId12" w:anchor="_Toc498438769" w:history="1">
            <w:r w:rsidRPr="005E14AC">
              <w:rPr>
                <w:rStyle w:val="Hyperlink"/>
                <w:noProof/>
              </w:rPr>
              <w:t>Figure 14 : Modified Instrumentation Amplifier Stage with Automatic Reference Adjustment to remove DC offset voltage at the output</w:t>
            </w:r>
            <w:r>
              <w:rPr>
                <w:noProof/>
                <w:webHidden/>
              </w:rPr>
              <w:tab/>
            </w:r>
            <w:r>
              <w:rPr>
                <w:noProof/>
                <w:webHidden/>
              </w:rPr>
              <w:fldChar w:fldCharType="begin"/>
            </w:r>
            <w:r>
              <w:rPr>
                <w:noProof/>
                <w:webHidden/>
              </w:rPr>
              <w:instrText xml:space="preserve"> PAGEREF _Toc498438769 \h </w:instrText>
            </w:r>
            <w:r>
              <w:rPr>
                <w:noProof/>
                <w:webHidden/>
              </w:rPr>
            </w:r>
            <w:r>
              <w:rPr>
                <w:noProof/>
                <w:webHidden/>
              </w:rPr>
              <w:fldChar w:fldCharType="separate"/>
            </w:r>
            <w:r w:rsidR="00476016">
              <w:rPr>
                <w:noProof/>
                <w:webHidden/>
              </w:rPr>
              <w:t>24</w:t>
            </w:r>
            <w:r>
              <w:rPr>
                <w:noProof/>
                <w:webHidden/>
              </w:rPr>
              <w:fldChar w:fldCharType="end"/>
            </w:r>
          </w:hyperlink>
        </w:p>
        <w:p w:rsidR="00D17BB9" w:rsidRDefault="00D17BB9">
          <w:pPr>
            <w:pStyle w:val="TableofFigures"/>
            <w:tabs>
              <w:tab w:val="right" w:leader="dot" w:pos="9016"/>
            </w:tabs>
            <w:rPr>
              <w:noProof/>
            </w:rPr>
          </w:pPr>
          <w:hyperlink r:id="rId13" w:anchor="_Toc498438770" w:history="1">
            <w:r w:rsidRPr="005E14AC">
              <w:rPr>
                <w:rStyle w:val="Hyperlink"/>
                <w:noProof/>
              </w:rPr>
              <w:t>Figure 15 : Time Domain Analysis of the Modified Instrumentation stage</w:t>
            </w:r>
            <w:r>
              <w:rPr>
                <w:noProof/>
                <w:webHidden/>
              </w:rPr>
              <w:tab/>
            </w:r>
            <w:r>
              <w:rPr>
                <w:noProof/>
                <w:webHidden/>
              </w:rPr>
              <w:fldChar w:fldCharType="begin"/>
            </w:r>
            <w:r>
              <w:rPr>
                <w:noProof/>
                <w:webHidden/>
              </w:rPr>
              <w:instrText xml:space="preserve"> PAGEREF _Toc498438770 \h </w:instrText>
            </w:r>
            <w:r>
              <w:rPr>
                <w:noProof/>
                <w:webHidden/>
              </w:rPr>
            </w:r>
            <w:r>
              <w:rPr>
                <w:noProof/>
                <w:webHidden/>
              </w:rPr>
              <w:fldChar w:fldCharType="separate"/>
            </w:r>
            <w:r w:rsidR="00476016">
              <w:rPr>
                <w:noProof/>
                <w:webHidden/>
              </w:rPr>
              <w:t>24</w:t>
            </w:r>
            <w:r>
              <w:rPr>
                <w:noProof/>
                <w:webHidden/>
              </w:rPr>
              <w:fldChar w:fldCharType="end"/>
            </w:r>
          </w:hyperlink>
        </w:p>
        <w:p w:rsidR="00D17BB9" w:rsidRDefault="00D17BB9">
          <w:pPr>
            <w:pStyle w:val="TableofFigures"/>
            <w:tabs>
              <w:tab w:val="right" w:leader="dot" w:pos="9016"/>
            </w:tabs>
            <w:rPr>
              <w:noProof/>
            </w:rPr>
          </w:pPr>
          <w:hyperlink r:id="rId14" w:anchor="_Toc498438771" w:history="1">
            <w:r w:rsidRPr="005E14AC">
              <w:rPr>
                <w:rStyle w:val="Hyperlink"/>
                <w:noProof/>
              </w:rPr>
              <w:t>Figure 16 : 50 Hz Notch Filter Schematic</w:t>
            </w:r>
            <w:r>
              <w:rPr>
                <w:noProof/>
                <w:webHidden/>
              </w:rPr>
              <w:tab/>
            </w:r>
            <w:r>
              <w:rPr>
                <w:noProof/>
                <w:webHidden/>
              </w:rPr>
              <w:fldChar w:fldCharType="begin"/>
            </w:r>
            <w:r>
              <w:rPr>
                <w:noProof/>
                <w:webHidden/>
              </w:rPr>
              <w:instrText xml:space="preserve"> PAGEREF _Toc498438771 \h </w:instrText>
            </w:r>
            <w:r>
              <w:rPr>
                <w:noProof/>
                <w:webHidden/>
              </w:rPr>
            </w:r>
            <w:r>
              <w:rPr>
                <w:noProof/>
                <w:webHidden/>
              </w:rPr>
              <w:fldChar w:fldCharType="separate"/>
            </w:r>
            <w:r w:rsidR="00476016">
              <w:rPr>
                <w:noProof/>
                <w:webHidden/>
              </w:rPr>
              <w:t>25</w:t>
            </w:r>
            <w:r>
              <w:rPr>
                <w:noProof/>
                <w:webHidden/>
              </w:rPr>
              <w:fldChar w:fldCharType="end"/>
            </w:r>
          </w:hyperlink>
        </w:p>
        <w:p w:rsidR="00D17BB9" w:rsidRDefault="00D17BB9">
          <w:pPr>
            <w:pStyle w:val="TableofFigures"/>
            <w:tabs>
              <w:tab w:val="right" w:leader="dot" w:pos="9016"/>
            </w:tabs>
            <w:rPr>
              <w:noProof/>
            </w:rPr>
          </w:pPr>
          <w:hyperlink r:id="rId15" w:anchor="_Toc498438772" w:history="1">
            <w:r w:rsidRPr="005E14AC">
              <w:rPr>
                <w:rStyle w:val="Hyperlink"/>
                <w:noProof/>
              </w:rPr>
              <w:t>Figure 17 : Frequency Domain analysis of the Notch Filter Stage</w:t>
            </w:r>
            <w:r>
              <w:rPr>
                <w:noProof/>
                <w:webHidden/>
              </w:rPr>
              <w:tab/>
            </w:r>
            <w:r>
              <w:rPr>
                <w:noProof/>
                <w:webHidden/>
              </w:rPr>
              <w:fldChar w:fldCharType="begin"/>
            </w:r>
            <w:r>
              <w:rPr>
                <w:noProof/>
                <w:webHidden/>
              </w:rPr>
              <w:instrText xml:space="preserve"> PAGEREF _Toc498438772 \h </w:instrText>
            </w:r>
            <w:r>
              <w:rPr>
                <w:noProof/>
                <w:webHidden/>
              </w:rPr>
            </w:r>
            <w:r>
              <w:rPr>
                <w:noProof/>
                <w:webHidden/>
              </w:rPr>
              <w:fldChar w:fldCharType="separate"/>
            </w:r>
            <w:r w:rsidR="00476016">
              <w:rPr>
                <w:noProof/>
                <w:webHidden/>
              </w:rPr>
              <w:t>26</w:t>
            </w:r>
            <w:r>
              <w:rPr>
                <w:noProof/>
                <w:webHidden/>
              </w:rPr>
              <w:fldChar w:fldCharType="end"/>
            </w:r>
          </w:hyperlink>
        </w:p>
        <w:p w:rsidR="00D17BB9" w:rsidRDefault="00D17BB9">
          <w:pPr>
            <w:pStyle w:val="TableofFigures"/>
            <w:tabs>
              <w:tab w:val="right" w:leader="dot" w:pos="9016"/>
            </w:tabs>
            <w:rPr>
              <w:noProof/>
            </w:rPr>
          </w:pPr>
          <w:hyperlink r:id="rId16" w:anchor="_Toc498438773" w:history="1">
            <w:r w:rsidRPr="005E14AC">
              <w:rPr>
                <w:rStyle w:val="Hyperlink"/>
                <w:noProof/>
              </w:rPr>
              <w:t>Figure 18 : Schematic for Low Pass Filter</w:t>
            </w:r>
            <w:r>
              <w:rPr>
                <w:noProof/>
                <w:webHidden/>
              </w:rPr>
              <w:tab/>
            </w:r>
            <w:r>
              <w:rPr>
                <w:noProof/>
                <w:webHidden/>
              </w:rPr>
              <w:fldChar w:fldCharType="begin"/>
            </w:r>
            <w:r>
              <w:rPr>
                <w:noProof/>
                <w:webHidden/>
              </w:rPr>
              <w:instrText xml:space="preserve"> PAGEREF _Toc498438773 \h </w:instrText>
            </w:r>
            <w:r>
              <w:rPr>
                <w:noProof/>
                <w:webHidden/>
              </w:rPr>
            </w:r>
            <w:r>
              <w:rPr>
                <w:noProof/>
                <w:webHidden/>
              </w:rPr>
              <w:fldChar w:fldCharType="separate"/>
            </w:r>
            <w:r w:rsidR="00476016">
              <w:rPr>
                <w:noProof/>
                <w:webHidden/>
              </w:rPr>
              <w:t>26</w:t>
            </w:r>
            <w:r>
              <w:rPr>
                <w:noProof/>
                <w:webHidden/>
              </w:rPr>
              <w:fldChar w:fldCharType="end"/>
            </w:r>
          </w:hyperlink>
        </w:p>
        <w:p w:rsidR="00D17BB9" w:rsidRDefault="00D17BB9">
          <w:pPr>
            <w:pStyle w:val="TableofFigures"/>
            <w:tabs>
              <w:tab w:val="right" w:leader="dot" w:pos="9016"/>
            </w:tabs>
            <w:rPr>
              <w:noProof/>
            </w:rPr>
          </w:pPr>
          <w:hyperlink r:id="rId17" w:anchor="_Toc498438774" w:history="1">
            <w:r w:rsidRPr="005E14AC">
              <w:rPr>
                <w:rStyle w:val="Hyperlink"/>
                <w:noProof/>
              </w:rPr>
              <w:t>Figure 19 : Frequency Domain Response of the Low Pass Filter</w:t>
            </w:r>
            <w:r>
              <w:rPr>
                <w:noProof/>
                <w:webHidden/>
              </w:rPr>
              <w:tab/>
            </w:r>
            <w:r>
              <w:rPr>
                <w:noProof/>
                <w:webHidden/>
              </w:rPr>
              <w:fldChar w:fldCharType="begin"/>
            </w:r>
            <w:r>
              <w:rPr>
                <w:noProof/>
                <w:webHidden/>
              </w:rPr>
              <w:instrText xml:space="preserve"> PAGEREF _Toc498438774 \h </w:instrText>
            </w:r>
            <w:r>
              <w:rPr>
                <w:noProof/>
                <w:webHidden/>
              </w:rPr>
            </w:r>
            <w:r>
              <w:rPr>
                <w:noProof/>
                <w:webHidden/>
              </w:rPr>
              <w:fldChar w:fldCharType="separate"/>
            </w:r>
            <w:r w:rsidR="00476016">
              <w:rPr>
                <w:noProof/>
                <w:webHidden/>
              </w:rPr>
              <w:t>27</w:t>
            </w:r>
            <w:r>
              <w:rPr>
                <w:noProof/>
                <w:webHidden/>
              </w:rPr>
              <w:fldChar w:fldCharType="end"/>
            </w:r>
          </w:hyperlink>
        </w:p>
        <w:p w:rsidR="00D17BB9" w:rsidRDefault="00D17BB9">
          <w:pPr>
            <w:pStyle w:val="TableofFigures"/>
            <w:tabs>
              <w:tab w:val="right" w:leader="dot" w:pos="9016"/>
            </w:tabs>
            <w:rPr>
              <w:noProof/>
            </w:rPr>
          </w:pPr>
          <w:hyperlink r:id="rId18" w:anchor="_Toc498438775" w:history="1">
            <w:r w:rsidRPr="005E14AC">
              <w:rPr>
                <w:rStyle w:val="Hyperlink"/>
                <w:noProof/>
              </w:rPr>
              <w:t>Figure 20 : Low Pass Filter Time Domain Response for 10 Hz signal</w:t>
            </w:r>
            <w:r>
              <w:rPr>
                <w:noProof/>
                <w:webHidden/>
              </w:rPr>
              <w:tab/>
            </w:r>
            <w:r>
              <w:rPr>
                <w:noProof/>
                <w:webHidden/>
              </w:rPr>
              <w:fldChar w:fldCharType="begin"/>
            </w:r>
            <w:r>
              <w:rPr>
                <w:noProof/>
                <w:webHidden/>
              </w:rPr>
              <w:instrText xml:space="preserve"> PAGEREF _Toc498438775 \h </w:instrText>
            </w:r>
            <w:r>
              <w:rPr>
                <w:noProof/>
                <w:webHidden/>
              </w:rPr>
            </w:r>
            <w:r>
              <w:rPr>
                <w:noProof/>
                <w:webHidden/>
              </w:rPr>
              <w:fldChar w:fldCharType="separate"/>
            </w:r>
            <w:r w:rsidR="00476016">
              <w:rPr>
                <w:noProof/>
                <w:webHidden/>
              </w:rPr>
              <w:t>28</w:t>
            </w:r>
            <w:r>
              <w:rPr>
                <w:noProof/>
                <w:webHidden/>
              </w:rPr>
              <w:fldChar w:fldCharType="end"/>
            </w:r>
          </w:hyperlink>
        </w:p>
        <w:p w:rsidR="00D17BB9" w:rsidRDefault="00D17BB9">
          <w:pPr>
            <w:pStyle w:val="TableofFigures"/>
            <w:tabs>
              <w:tab w:val="right" w:leader="dot" w:pos="9016"/>
            </w:tabs>
            <w:rPr>
              <w:noProof/>
            </w:rPr>
          </w:pPr>
          <w:hyperlink r:id="rId19" w:anchor="_Toc498438776" w:history="1">
            <w:r w:rsidRPr="005E14AC">
              <w:rPr>
                <w:rStyle w:val="Hyperlink"/>
                <w:noProof/>
              </w:rPr>
              <w:t>Figure 21 : Low Pass Filter Time Domain Response for 30 Hz Signal</w:t>
            </w:r>
            <w:r>
              <w:rPr>
                <w:noProof/>
                <w:webHidden/>
              </w:rPr>
              <w:tab/>
            </w:r>
            <w:r>
              <w:rPr>
                <w:noProof/>
                <w:webHidden/>
              </w:rPr>
              <w:fldChar w:fldCharType="begin"/>
            </w:r>
            <w:r>
              <w:rPr>
                <w:noProof/>
                <w:webHidden/>
              </w:rPr>
              <w:instrText xml:space="preserve"> PAGEREF _Toc498438776 \h </w:instrText>
            </w:r>
            <w:r>
              <w:rPr>
                <w:noProof/>
                <w:webHidden/>
              </w:rPr>
            </w:r>
            <w:r>
              <w:rPr>
                <w:noProof/>
                <w:webHidden/>
              </w:rPr>
              <w:fldChar w:fldCharType="separate"/>
            </w:r>
            <w:r w:rsidR="00476016">
              <w:rPr>
                <w:noProof/>
                <w:webHidden/>
              </w:rPr>
              <w:t>28</w:t>
            </w:r>
            <w:r>
              <w:rPr>
                <w:noProof/>
                <w:webHidden/>
              </w:rPr>
              <w:fldChar w:fldCharType="end"/>
            </w:r>
          </w:hyperlink>
        </w:p>
        <w:p w:rsidR="00D17BB9" w:rsidRDefault="00D17BB9">
          <w:pPr>
            <w:pStyle w:val="TableofFigures"/>
            <w:tabs>
              <w:tab w:val="right" w:leader="dot" w:pos="9016"/>
            </w:tabs>
            <w:rPr>
              <w:noProof/>
            </w:rPr>
          </w:pPr>
          <w:hyperlink r:id="rId20" w:anchor="_Toc498438777" w:history="1">
            <w:r w:rsidRPr="005E14AC">
              <w:rPr>
                <w:rStyle w:val="Hyperlink"/>
                <w:noProof/>
              </w:rPr>
              <w:t>Figure 22 : Amplification Stage Schematic</w:t>
            </w:r>
            <w:r>
              <w:rPr>
                <w:noProof/>
                <w:webHidden/>
              </w:rPr>
              <w:tab/>
            </w:r>
            <w:r>
              <w:rPr>
                <w:noProof/>
                <w:webHidden/>
              </w:rPr>
              <w:fldChar w:fldCharType="begin"/>
            </w:r>
            <w:r>
              <w:rPr>
                <w:noProof/>
                <w:webHidden/>
              </w:rPr>
              <w:instrText xml:space="preserve"> PAGEREF _Toc498438777 \h </w:instrText>
            </w:r>
            <w:r>
              <w:rPr>
                <w:noProof/>
                <w:webHidden/>
              </w:rPr>
            </w:r>
            <w:r>
              <w:rPr>
                <w:noProof/>
                <w:webHidden/>
              </w:rPr>
              <w:fldChar w:fldCharType="separate"/>
            </w:r>
            <w:r w:rsidR="00476016">
              <w:rPr>
                <w:noProof/>
                <w:webHidden/>
              </w:rPr>
              <w:t>29</w:t>
            </w:r>
            <w:r>
              <w:rPr>
                <w:noProof/>
                <w:webHidden/>
              </w:rPr>
              <w:fldChar w:fldCharType="end"/>
            </w:r>
          </w:hyperlink>
        </w:p>
        <w:p w:rsidR="00D17BB9" w:rsidRDefault="00D17BB9">
          <w:pPr>
            <w:pStyle w:val="TableofFigures"/>
            <w:tabs>
              <w:tab w:val="right" w:leader="dot" w:pos="9016"/>
            </w:tabs>
            <w:rPr>
              <w:noProof/>
            </w:rPr>
          </w:pPr>
          <w:hyperlink r:id="rId21" w:anchor="_Toc498438778" w:history="1">
            <w:r w:rsidRPr="005E14AC">
              <w:rPr>
                <w:rStyle w:val="Hyperlink"/>
                <w:noProof/>
              </w:rPr>
              <w:t>Figure 23 : Time Domain Response of Post-Amplifier Stage</w:t>
            </w:r>
            <w:r>
              <w:rPr>
                <w:noProof/>
                <w:webHidden/>
              </w:rPr>
              <w:tab/>
            </w:r>
            <w:r>
              <w:rPr>
                <w:noProof/>
                <w:webHidden/>
              </w:rPr>
              <w:fldChar w:fldCharType="begin"/>
            </w:r>
            <w:r>
              <w:rPr>
                <w:noProof/>
                <w:webHidden/>
              </w:rPr>
              <w:instrText xml:space="preserve"> PAGEREF _Toc498438778 \h </w:instrText>
            </w:r>
            <w:r>
              <w:rPr>
                <w:noProof/>
                <w:webHidden/>
              </w:rPr>
            </w:r>
            <w:r>
              <w:rPr>
                <w:noProof/>
                <w:webHidden/>
              </w:rPr>
              <w:fldChar w:fldCharType="separate"/>
            </w:r>
            <w:r w:rsidR="00476016">
              <w:rPr>
                <w:noProof/>
                <w:webHidden/>
              </w:rPr>
              <w:t>29</w:t>
            </w:r>
            <w:r>
              <w:rPr>
                <w:noProof/>
                <w:webHidden/>
              </w:rPr>
              <w:fldChar w:fldCharType="end"/>
            </w:r>
          </w:hyperlink>
        </w:p>
        <w:p w:rsidR="00D17BB9" w:rsidRDefault="00D17BB9">
          <w:pPr>
            <w:pStyle w:val="TableofFigures"/>
            <w:tabs>
              <w:tab w:val="right" w:leader="dot" w:pos="9016"/>
            </w:tabs>
            <w:rPr>
              <w:noProof/>
            </w:rPr>
          </w:pPr>
          <w:hyperlink r:id="rId22" w:anchor="_Toc498438779" w:history="1">
            <w:r w:rsidRPr="005E14AC">
              <w:rPr>
                <w:rStyle w:val="Hyperlink"/>
                <w:noProof/>
              </w:rPr>
              <w:t>Figure 24 : Level Shifter and Clipping Stage Schematic</w:t>
            </w:r>
            <w:r>
              <w:rPr>
                <w:noProof/>
                <w:webHidden/>
              </w:rPr>
              <w:tab/>
            </w:r>
            <w:r>
              <w:rPr>
                <w:noProof/>
                <w:webHidden/>
              </w:rPr>
              <w:fldChar w:fldCharType="begin"/>
            </w:r>
            <w:r>
              <w:rPr>
                <w:noProof/>
                <w:webHidden/>
              </w:rPr>
              <w:instrText xml:space="preserve"> PAGEREF _Toc498438779 \h </w:instrText>
            </w:r>
            <w:r>
              <w:rPr>
                <w:noProof/>
                <w:webHidden/>
              </w:rPr>
            </w:r>
            <w:r>
              <w:rPr>
                <w:noProof/>
                <w:webHidden/>
              </w:rPr>
              <w:fldChar w:fldCharType="separate"/>
            </w:r>
            <w:r w:rsidR="00476016">
              <w:rPr>
                <w:noProof/>
                <w:webHidden/>
              </w:rPr>
              <w:t>30</w:t>
            </w:r>
            <w:r>
              <w:rPr>
                <w:noProof/>
                <w:webHidden/>
              </w:rPr>
              <w:fldChar w:fldCharType="end"/>
            </w:r>
          </w:hyperlink>
        </w:p>
        <w:p w:rsidR="00D17BB9" w:rsidRDefault="00D17BB9">
          <w:pPr>
            <w:pStyle w:val="TableofFigures"/>
            <w:tabs>
              <w:tab w:val="right" w:leader="dot" w:pos="9016"/>
            </w:tabs>
            <w:rPr>
              <w:noProof/>
            </w:rPr>
          </w:pPr>
          <w:hyperlink r:id="rId23" w:anchor="_Toc498438780" w:history="1">
            <w:r w:rsidRPr="005E14AC">
              <w:rPr>
                <w:rStyle w:val="Hyperlink"/>
                <w:noProof/>
              </w:rPr>
              <w:t>Figure 25 : Level Shifting Time Domain Response</w:t>
            </w:r>
            <w:r>
              <w:rPr>
                <w:noProof/>
                <w:webHidden/>
              </w:rPr>
              <w:tab/>
            </w:r>
            <w:r>
              <w:rPr>
                <w:noProof/>
                <w:webHidden/>
              </w:rPr>
              <w:fldChar w:fldCharType="begin"/>
            </w:r>
            <w:r>
              <w:rPr>
                <w:noProof/>
                <w:webHidden/>
              </w:rPr>
              <w:instrText xml:space="preserve"> PAGEREF _Toc498438780 \h </w:instrText>
            </w:r>
            <w:r>
              <w:rPr>
                <w:noProof/>
                <w:webHidden/>
              </w:rPr>
            </w:r>
            <w:r>
              <w:rPr>
                <w:noProof/>
                <w:webHidden/>
              </w:rPr>
              <w:fldChar w:fldCharType="separate"/>
            </w:r>
            <w:r w:rsidR="00476016">
              <w:rPr>
                <w:noProof/>
                <w:webHidden/>
              </w:rPr>
              <w:t>30</w:t>
            </w:r>
            <w:r>
              <w:rPr>
                <w:noProof/>
                <w:webHidden/>
              </w:rPr>
              <w:fldChar w:fldCharType="end"/>
            </w:r>
          </w:hyperlink>
        </w:p>
        <w:p w:rsidR="00D17BB9" w:rsidRDefault="00D17BB9">
          <w:pPr>
            <w:pStyle w:val="TableofFigures"/>
            <w:tabs>
              <w:tab w:val="right" w:leader="dot" w:pos="9016"/>
            </w:tabs>
            <w:rPr>
              <w:noProof/>
            </w:rPr>
          </w:pPr>
          <w:hyperlink r:id="rId24" w:anchor="_Toc498438781" w:history="1">
            <w:r w:rsidRPr="005E14AC">
              <w:rPr>
                <w:rStyle w:val="Hyperlink"/>
                <w:noProof/>
              </w:rPr>
              <w:t>Figure 26 : Cascaded Schematic of all the Stages</w:t>
            </w:r>
            <w:r>
              <w:rPr>
                <w:noProof/>
                <w:webHidden/>
              </w:rPr>
              <w:tab/>
            </w:r>
            <w:r>
              <w:rPr>
                <w:noProof/>
                <w:webHidden/>
              </w:rPr>
              <w:fldChar w:fldCharType="begin"/>
            </w:r>
            <w:r>
              <w:rPr>
                <w:noProof/>
                <w:webHidden/>
              </w:rPr>
              <w:instrText xml:space="preserve"> PAGEREF _Toc498438781 \h </w:instrText>
            </w:r>
            <w:r>
              <w:rPr>
                <w:noProof/>
                <w:webHidden/>
              </w:rPr>
            </w:r>
            <w:r>
              <w:rPr>
                <w:noProof/>
                <w:webHidden/>
              </w:rPr>
              <w:fldChar w:fldCharType="separate"/>
            </w:r>
            <w:r w:rsidR="00476016">
              <w:rPr>
                <w:noProof/>
                <w:webHidden/>
              </w:rPr>
              <w:t>31</w:t>
            </w:r>
            <w:r>
              <w:rPr>
                <w:noProof/>
                <w:webHidden/>
              </w:rPr>
              <w:fldChar w:fldCharType="end"/>
            </w:r>
          </w:hyperlink>
        </w:p>
        <w:p w:rsidR="00D17BB9" w:rsidRDefault="00D17BB9">
          <w:pPr>
            <w:pStyle w:val="TableofFigures"/>
            <w:tabs>
              <w:tab w:val="right" w:leader="dot" w:pos="9016"/>
            </w:tabs>
            <w:rPr>
              <w:noProof/>
            </w:rPr>
          </w:pPr>
          <w:hyperlink w:anchor="_Toc498438782" w:history="1">
            <w:r w:rsidRPr="005E14AC">
              <w:rPr>
                <w:rStyle w:val="Hyperlink"/>
                <w:noProof/>
              </w:rPr>
              <w:t>Figure 27 : Frequency Domain Response of the Cascaded Schematic</w:t>
            </w:r>
            <w:r>
              <w:rPr>
                <w:noProof/>
                <w:webHidden/>
              </w:rPr>
              <w:tab/>
            </w:r>
            <w:r>
              <w:rPr>
                <w:noProof/>
                <w:webHidden/>
              </w:rPr>
              <w:fldChar w:fldCharType="begin"/>
            </w:r>
            <w:r>
              <w:rPr>
                <w:noProof/>
                <w:webHidden/>
              </w:rPr>
              <w:instrText xml:space="preserve"> PAGEREF _Toc498438782 \h </w:instrText>
            </w:r>
            <w:r>
              <w:rPr>
                <w:noProof/>
                <w:webHidden/>
              </w:rPr>
            </w:r>
            <w:r>
              <w:rPr>
                <w:noProof/>
                <w:webHidden/>
              </w:rPr>
              <w:fldChar w:fldCharType="separate"/>
            </w:r>
            <w:r w:rsidR="00476016">
              <w:rPr>
                <w:noProof/>
                <w:webHidden/>
              </w:rPr>
              <w:t>32</w:t>
            </w:r>
            <w:r>
              <w:rPr>
                <w:noProof/>
                <w:webHidden/>
              </w:rPr>
              <w:fldChar w:fldCharType="end"/>
            </w:r>
          </w:hyperlink>
        </w:p>
        <w:p w:rsidR="00D17BB9" w:rsidRDefault="00D17BB9">
          <w:pPr>
            <w:pStyle w:val="TableofFigures"/>
            <w:tabs>
              <w:tab w:val="right" w:leader="dot" w:pos="9016"/>
            </w:tabs>
            <w:rPr>
              <w:noProof/>
            </w:rPr>
          </w:pPr>
          <w:hyperlink w:anchor="_Toc498438783" w:history="1">
            <w:r w:rsidRPr="005E14AC">
              <w:rPr>
                <w:rStyle w:val="Hyperlink"/>
                <w:noProof/>
              </w:rPr>
              <w:t>Figure 28 : AC Frequency Sweep Analysis of the Cascaded Schematic</w:t>
            </w:r>
            <w:r>
              <w:rPr>
                <w:noProof/>
                <w:webHidden/>
              </w:rPr>
              <w:tab/>
            </w:r>
            <w:r>
              <w:rPr>
                <w:noProof/>
                <w:webHidden/>
              </w:rPr>
              <w:fldChar w:fldCharType="begin"/>
            </w:r>
            <w:r>
              <w:rPr>
                <w:noProof/>
                <w:webHidden/>
              </w:rPr>
              <w:instrText xml:space="preserve"> PAGEREF _Toc498438783 \h </w:instrText>
            </w:r>
            <w:r>
              <w:rPr>
                <w:noProof/>
                <w:webHidden/>
              </w:rPr>
            </w:r>
            <w:r>
              <w:rPr>
                <w:noProof/>
                <w:webHidden/>
              </w:rPr>
              <w:fldChar w:fldCharType="separate"/>
            </w:r>
            <w:r w:rsidR="00476016">
              <w:rPr>
                <w:noProof/>
                <w:webHidden/>
              </w:rPr>
              <w:t>32</w:t>
            </w:r>
            <w:r>
              <w:rPr>
                <w:noProof/>
                <w:webHidden/>
              </w:rPr>
              <w:fldChar w:fldCharType="end"/>
            </w:r>
          </w:hyperlink>
        </w:p>
        <w:p w:rsidR="00D17BB9" w:rsidRDefault="00D17BB9">
          <w:pPr>
            <w:pStyle w:val="TableofFigures"/>
            <w:tabs>
              <w:tab w:val="right" w:leader="dot" w:pos="9016"/>
            </w:tabs>
            <w:rPr>
              <w:noProof/>
            </w:rPr>
          </w:pPr>
          <w:hyperlink r:id="rId25" w:anchor="_Toc498438784" w:history="1">
            <w:r w:rsidRPr="005E14AC">
              <w:rPr>
                <w:rStyle w:val="Hyperlink"/>
                <w:noProof/>
              </w:rPr>
              <w:t>Figure 29 : Oscilloscope Output, Yellow line represents the Time Domain Signal and the violet line represents the Frequency Domain Response</w:t>
            </w:r>
            <w:r>
              <w:rPr>
                <w:noProof/>
                <w:webHidden/>
              </w:rPr>
              <w:tab/>
            </w:r>
            <w:r>
              <w:rPr>
                <w:noProof/>
                <w:webHidden/>
              </w:rPr>
              <w:fldChar w:fldCharType="begin"/>
            </w:r>
            <w:r>
              <w:rPr>
                <w:noProof/>
                <w:webHidden/>
              </w:rPr>
              <w:instrText xml:space="preserve"> PAGEREF _Toc498438784 \h </w:instrText>
            </w:r>
            <w:r>
              <w:rPr>
                <w:noProof/>
                <w:webHidden/>
              </w:rPr>
            </w:r>
            <w:r>
              <w:rPr>
                <w:noProof/>
                <w:webHidden/>
              </w:rPr>
              <w:fldChar w:fldCharType="separate"/>
            </w:r>
            <w:r w:rsidR="00476016">
              <w:rPr>
                <w:noProof/>
                <w:webHidden/>
              </w:rPr>
              <w:t>33</w:t>
            </w:r>
            <w:r>
              <w:rPr>
                <w:noProof/>
                <w:webHidden/>
              </w:rPr>
              <w:fldChar w:fldCharType="end"/>
            </w:r>
          </w:hyperlink>
        </w:p>
        <w:p w:rsidR="00D17BB9" w:rsidRDefault="00D17BB9">
          <w:pPr>
            <w:pStyle w:val="TableofFigures"/>
            <w:tabs>
              <w:tab w:val="right" w:leader="dot" w:pos="9016"/>
            </w:tabs>
            <w:rPr>
              <w:noProof/>
            </w:rPr>
          </w:pPr>
          <w:hyperlink w:anchor="_Toc498438785" w:history="1">
            <w:r w:rsidRPr="005E14AC">
              <w:rPr>
                <w:rStyle w:val="Hyperlink"/>
                <w:noProof/>
              </w:rPr>
              <w:t>Figure 30 : Schematic and Pin Layout of STM32F1 Microcontroller</w:t>
            </w:r>
            <w:r>
              <w:rPr>
                <w:noProof/>
                <w:webHidden/>
              </w:rPr>
              <w:tab/>
            </w:r>
            <w:r>
              <w:rPr>
                <w:noProof/>
                <w:webHidden/>
              </w:rPr>
              <w:fldChar w:fldCharType="begin"/>
            </w:r>
            <w:r>
              <w:rPr>
                <w:noProof/>
                <w:webHidden/>
              </w:rPr>
              <w:instrText xml:space="preserve"> PAGEREF _Toc498438785 \h </w:instrText>
            </w:r>
            <w:r>
              <w:rPr>
                <w:noProof/>
                <w:webHidden/>
              </w:rPr>
            </w:r>
            <w:r>
              <w:rPr>
                <w:noProof/>
                <w:webHidden/>
              </w:rPr>
              <w:fldChar w:fldCharType="separate"/>
            </w:r>
            <w:r w:rsidR="00476016">
              <w:rPr>
                <w:noProof/>
                <w:webHidden/>
              </w:rPr>
              <w:t>34</w:t>
            </w:r>
            <w:r>
              <w:rPr>
                <w:noProof/>
                <w:webHidden/>
              </w:rPr>
              <w:fldChar w:fldCharType="end"/>
            </w:r>
          </w:hyperlink>
        </w:p>
        <w:p w:rsidR="00D17BB9" w:rsidRDefault="00D17BB9">
          <w:pPr>
            <w:pStyle w:val="TableofFigures"/>
            <w:tabs>
              <w:tab w:val="right" w:leader="dot" w:pos="9016"/>
            </w:tabs>
            <w:rPr>
              <w:noProof/>
            </w:rPr>
          </w:pPr>
          <w:hyperlink w:anchor="_Toc498438786" w:history="1">
            <w:r w:rsidRPr="005E14AC">
              <w:rPr>
                <w:rStyle w:val="Hyperlink"/>
                <w:noProof/>
              </w:rPr>
              <w:t>Figure 31 : Pin Configuration of STM32F1 for this Project</w:t>
            </w:r>
            <w:r>
              <w:rPr>
                <w:noProof/>
                <w:webHidden/>
              </w:rPr>
              <w:tab/>
            </w:r>
            <w:r>
              <w:rPr>
                <w:noProof/>
                <w:webHidden/>
              </w:rPr>
              <w:fldChar w:fldCharType="begin"/>
            </w:r>
            <w:r>
              <w:rPr>
                <w:noProof/>
                <w:webHidden/>
              </w:rPr>
              <w:instrText xml:space="preserve"> PAGEREF _Toc498438786 \h </w:instrText>
            </w:r>
            <w:r>
              <w:rPr>
                <w:noProof/>
                <w:webHidden/>
              </w:rPr>
            </w:r>
            <w:r>
              <w:rPr>
                <w:noProof/>
                <w:webHidden/>
              </w:rPr>
              <w:fldChar w:fldCharType="separate"/>
            </w:r>
            <w:r w:rsidR="00476016">
              <w:rPr>
                <w:noProof/>
                <w:webHidden/>
              </w:rPr>
              <w:t>35</w:t>
            </w:r>
            <w:r>
              <w:rPr>
                <w:noProof/>
                <w:webHidden/>
              </w:rPr>
              <w:fldChar w:fldCharType="end"/>
            </w:r>
          </w:hyperlink>
        </w:p>
        <w:p w:rsidR="00D17BB9" w:rsidRDefault="00D17BB9">
          <w:pPr>
            <w:pStyle w:val="TableofFigures"/>
            <w:tabs>
              <w:tab w:val="right" w:leader="dot" w:pos="9016"/>
            </w:tabs>
            <w:rPr>
              <w:noProof/>
            </w:rPr>
          </w:pPr>
          <w:hyperlink w:anchor="_Toc498438787" w:history="1">
            <w:r w:rsidRPr="005E14AC">
              <w:rPr>
                <w:rStyle w:val="Hyperlink"/>
                <w:noProof/>
              </w:rPr>
              <w:t>Figure 32 : Clock Tree Configuration for STM32</w:t>
            </w:r>
            <w:r>
              <w:rPr>
                <w:noProof/>
                <w:webHidden/>
              </w:rPr>
              <w:tab/>
            </w:r>
            <w:r>
              <w:rPr>
                <w:noProof/>
                <w:webHidden/>
              </w:rPr>
              <w:fldChar w:fldCharType="begin"/>
            </w:r>
            <w:r>
              <w:rPr>
                <w:noProof/>
                <w:webHidden/>
              </w:rPr>
              <w:instrText xml:space="preserve"> PAGEREF _Toc498438787 \h </w:instrText>
            </w:r>
            <w:r>
              <w:rPr>
                <w:noProof/>
                <w:webHidden/>
              </w:rPr>
            </w:r>
            <w:r>
              <w:rPr>
                <w:noProof/>
                <w:webHidden/>
              </w:rPr>
              <w:fldChar w:fldCharType="separate"/>
            </w:r>
            <w:r w:rsidR="00476016">
              <w:rPr>
                <w:noProof/>
                <w:webHidden/>
              </w:rPr>
              <w:t>35</w:t>
            </w:r>
            <w:r>
              <w:rPr>
                <w:noProof/>
                <w:webHidden/>
              </w:rPr>
              <w:fldChar w:fldCharType="end"/>
            </w:r>
          </w:hyperlink>
        </w:p>
        <w:p w:rsidR="00D17BB9" w:rsidRDefault="00D17BB9">
          <w:pPr>
            <w:pStyle w:val="TableofFigures"/>
            <w:tabs>
              <w:tab w:val="right" w:leader="dot" w:pos="9016"/>
            </w:tabs>
            <w:rPr>
              <w:noProof/>
            </w:rPr>
          </w:pPr>
          <w:hyperlink w:anchor="_Toc498438788" w:history="1">
            <w:r w:rsidRPr="005E14AC">
              <w:rPr>
                <w:rStyle w:val="Hyperlink"/>
                <w:noProof/>
              </w:rPr>
              <w:t>Figure 33 : Parameters for ADC</w:t>
            </w:r>
            <w:r>
              <w:rPr>
                <w:noProof/>
                <w:webHidden/>
              </w:rPr>
              <w:tab/>
            </w:r>
            <w:r>
              <w:rPr>
                <w:noProof/>
                <w:webHidden/>
              </w:rPr>
              <w:fldChar w:fldCharType="begin"/>
            </w:r>
            <w:r>
              <w:rPr>
                <w:noProof/>
                <w:webHidden/>
              </w:rPr>
              <w:instrText xml:space="preserve"> PAGEREF _Toc498438788 \h </w:instrText>
            </w:r>
            <w:r>
              <w:rPr>
                <w:noProof/>
                <w:webHidden/>
              </w:rPr>
            </w:r>
            <w:r>
              <w:rPr>
                <w:noProof/>
                <w:webHidden/>
              </w:rPr>
              <w:fldChar w:fldCharType="separate"/>
            </w:r>
            <w:r w:rsidR="00476016">
              <w:rPr>
                <w:noProof/>
                <w:webHidden/>
              </w:rPr>
              <w:t>36</w:t>
            </w:r>
            <w:r>
              <w:rPr>
                <w:noProof/>
                <w:webHidden/>
              </w:rPr>
              <w:fldChar w:fldCharType="end"/>
            </w:r>
          </w:hyperlink>
        </w:p>
        <w:p w:rsidR="00D17BB9" w:rsidRDefault="00D17BB9">
          <w:pPr>
            <w:pStyle w:val="TableofFigures"/>
            <w:tabs>
              <w:tab w:val="right" w:leader="dot" w:pos="9016"/>
            </w:tabs>
            <w:rPr>
              <w:noProof/>
            </w:rPr>
          </w:pPr>
          <w:hyperlink w:anchor="_Toc498438789" w:history="1">
            <w:r w:rsidRPr="005E14AC">
              <w:rPr>
                <w:rStyle w:val="Hyperlink"/>
                <w:noProof/>
              </w:rPr>
              <w:t>Figure 34 : Code for ADC Sampling Firmware</w:t>
            </w:r>
            <w:r>
              <w:rPr>
                <w:noProof/>
                <w:webHidden/>
              </w:rPr>
              <w:tab/>
            </w:r>
            <w:r>
              <w:rPr>
                <w:noProof/>
                <w:webHidden/>
              </w:rPr>
              <w:fldChar w:fldCharType="begin"/>
            </w:r>
            <w:r>
              <w:rPr>
                <w:noProof/>
                <w:webHidden/>
              </w:rPr>
              <w:instrText xml:space="preserve"> PAGEREF _Toc498438789 \h </w:instrText>
            </w:r>
            <w:r>
              <w:rPr>
                <w:noProof/>
                <w:webHidden/>
              </w:rPr>
            </w:r>
            <w:r>
              <w:rPr>
                <w:noProof/>
                <w:webHidden/>
              </w:rPr>
              <w:fldChar w:fldCharType="separate"/>
            </w:r>
            <w:r w:rsidR="00476016">
              <w:rPr>
                <w:noProof/>
                <w:webHidden/>
              </w:rPr>
              <w:t>37</w:t>
            </w:r>
            <w:r>
              <w:rPr>
                <w:noProof/>
                <w:webHidden/>
              </w:rPr>
              <w:fldChar w:fldCharType="end"/>
            </w:r>
          </w:hyperlink>
        </w:p>
        <w:p w:rsidR="00D17BB9" w:rsidRDefault="00D17BB9">
          <w:pPr>
            <w:pStyle w:val="TableofFigures"/>
            <w:tabs>
              <w:tab w:val="right" w:leader="dot" w:pos="9016"/>
            </w:tabs>
            <w:rPr>
              <w:noProof/>
            </w:rPr>
          </w:pPr>
          <w:hyperlink w:anchor="_Toc498438790" w:history="1">
            <w:r w:rsidRPr="005E14AC">
              <w:rPr>
                <w:rStyle w:val="Hyperlink"/>
                <w:noProof/>
              </w:rPr>
              <w:t>Figure 35 : Time Domain plot of the samples obtained from the ADC</w:t>
            </w:r>
            <w:r>
              <w:rPr>
                <w:noProof/>
                <w:webHidden/>
              </w:rPr>
              <w:tab/>
            </w:r>
            <w:r>
              <w:rPr>
                <w:noProof/>
                <w:webHidden/>
              </w:rPr>
              <w:fldChar w:fldCharType="begin"/>
            </w:r>
            <w:r>
              <w:rPr>
                <w:noProof/>
                <w:webHidden/>
              </w:rPr>
              <w:instrText xml:space="preserve"> PAGEREF _Toc498438790 \h </w:instrText>
            </w:r>
            <w:r>
              <w:rPr>
                <w:noProof/>
                <w:webHidden/>
              </w:rPr>
            </w:r>
            <w:r>
              <w:rPr>
                <w:noProof/>
                <w:webHidden/>
              </w:rPr>
              <w:fldChar w:fldCharType="separate"/>
            </w:r>
            <w:r w:rsidR="00476016">
              <w:rPr>
                <w:noProof/>
                <w:webHidden/>
              </w:rPr>
              <w:t>37</w:t>
            </w:r>
            <w:r>
              <w:rPr>
                <w:noProof/>
                <w:webHidden/>
              </w:rPr>
              <w:fldChar w:fldCharType="end"/>
            </w:r>
          </w:hyperlink>
        </w:p>
        <w:p w:rsidR="00D17BB9" w:rsidRDefault="00D17BB9">
          <w:pPr>
            <w:spacing w:after="240" w:line="252" w:lineRule="auto"/>
            <w:ind w:left="0" w:right="0"/>
            <w:rPr>
              <w:rFonts w:eastAsiaTheme="majorEastAsia" w:cstheme="majorBidi"/>
              <w:caps/>
              <w:color w:val="548AB7" w:themeColor="accent1" w:themeShade="BF"/>
              <w:sz w:val="32"/>
              <w:szCs w:val="28"/>
            </w:rPr>
          </w:pPr>
          <w:r>
            <w:fldChar w:fldCharType="end"/>
          </w:r>
          <w:r>
            <w:br w:type="page"/>
          </w:r>
        </w:p>
        <w:p w:rsidR="00983CAF" w:rsidRDefault="00983CAF" w:rsidP="00983CAF">
          <w:pPr>
            <w:pStyle w:val="Heading1"/>
            <w:numPr>
              <w:ilvl w:val="0"/>
              <w:numId w:val="12"/>
            </w:numPr>
          </w:pPr>
          <w:r w:rsidRPr="00EB1739">
            <w:lastRenderedPageBreak/>
            <w:t>Abstract</w:t>
          </w:r>
          <w:bookmarkEnd w:id="1"/>
        </w:p>
        <w:p w:rsidR="00FE30B1" w:rsidRPr="00FE30B1" w:rsidRDefault="00FE30B1" w:rsidP="00FE30B1"/>
        <w:p w:rsidR="00983CAF" w:rsidRPr="00983CAF" w:rsidRDefault="00983CAF" w:rsidP="00983CAF">
          <w:pPr>
            <w:autoSpaceDE w:val="0"/>
            <w:autoSpaceDN w:val="0"/>
            <w:adjustRightInd w:val="0"/>
            <w:spacing w:after="0" w:line="360" w:lineRule="auto"/>
            <w:jc w:val="both"/>
            <w:rPr>
              <w:rFonts w:cs="Times New Roman"/>
              <w:szCs w:val="24"/>
              <w:lang w:val="en-IN" w:bidi="en-US"/>
            </w:rPr>
          </w:pPr>
          <w:r w:rsidRPr="006B5899">
            <w:rPr>
              <w:rFonts w:cs="Times New Roman"/>
              <w:szCs w:val="24"/>
              <w:lang w:val="en-IN" w:bidi="en-US"/>
            </w:rPr>
            <w:t xml:space="preserve">Brain Computer Interfaces (BCI) is a thought-provoking area for researchers as, according to recent developments, it is found to unravel many problems, which seemed impossible, earlier. The </w:t>
          </w:r>
          <w:r>
            <w:rPr>
              <w:rFonts w:cs="Times New Roman"/>
              <w:szCs w:val="24"/>
              <w:lang w:val="en-IN" w:bidi="en-US"/>
            </w:rPr>
            <w:t>main purpose</w:t>
          </w:r>
          <w:r w:rsidRPr="006B5899">
            <w:rPr>
              <w:rFonts w:cs="Times New Roman"/>
              <w:szCs w:val="24"/>
              <w:lang w:val="en-IN" w:bidi="en-US"/>
            </w:rPr>
            <w:t xml:space="preserve"> of BCI</w:t>
          </w:r>
          <w:r>
            <w:rPr>
              <w:rFonts w:cs="Times New Roman"/>
              <w:szCs w:val="24"/>
              <w:lang w:val="en-IN" w:bidi="en-US"/>
            </w:rPr>
            <w:t xml:space="preserve"> applications is to renovate</w:t>
          </w:r>
          <w:r w:rsidRPr="006B5899">
            <w:rPr>
              <w:rFonts w:cs="Times New Roman"/>
              <w:szCs w:val="24"/>
              <w:lang w:val="en-IN" w:bidi="en-US"/>
            </w:rPr>
            <w:t xml:space="preserve"> thoughts of a handler to perform an act</w:t>
          </w:r>
          <w:r>
            <w:rPr>
              <w:rFonts w:cs="Times New Roman"/>
              <w:szCs w:val="24"/>
              <w:lang w:val="en-IN" w:bidi="en-US"/>
            </w:rPr>
            <w:t xml:space="preserve"> in a</w:t>
          </w:r>
          <w:r w:rsidRPr="006B5899">
            <w:rPr>
              <w:rFonts w:cs="Times New Roman"/>
              <w:szCs w:val="24"/>
              <w:lang w:val="en-IN" w:bidi="en-US"/>
            </w:rPr>
            <w:t xml:space="preserve"> device</w:t>
          </w:r>
          <w:r>
            <w:rPr>
              <w:rFonts w:cs="Times New Roman"/>
              <w:szCs w:val="24"/>
              <w:lang w:val="en-IN" w:bidi="en-US"/>
            </w:rPr>
            <w:t>, machine</w:t>
          </w:r>
          <w:r w:rsidRPr="006B5899">
            <w:rPr>
              <w:rFonts w:cs="Times New Roman"/>
              <w:szCs w:val="24"/>
              <w:lang w:val="en-IN" w:bidi="en-US"/>
            </w:rPr>
            <w:t xml:space="preserve"> or </w:t>
          </w:r>
          <w:r>
            <w:rPr>
              <w:rFonts w:cs="Times New Roman"/>
              <w:szCs w:val="24"/>
              <w:lang w:val="en-IN" w:bidi="en-US"/>
            </w:rPr>
            <w:t xml:space="preserve">a </w:t>
          </w:r>
          <w:r w:rsidRPr="006B5899">
            <w:rPr>
              <w:rFonts w:cs="Times New Roman"/>
              <w:szCs w:val="24"/>
              <w:lang w:val="en-IN" w:bidi="en-US"/>
            </w:rPr>
            <w:t xml:space="preserve">computer, and control these devices. Majority of the applications of BCI are aimed at the patients suffering from Disorders of Consciousness (DOC). </w:t>
          </w:r>
          <w:r>
            <w:rPr>
              <w:rFonts w:cs="Times New Roman"/>
              <w:szCs w:val="24"/>
              <w:lang w:val="en-IN" w:bidi="en-US"/>
            </w:rPr>
            <w:t>P</w:t>
          </w:r>
          <w:r w:rsidRPr="006B5899">
            <w:rPr>
              <w:rFonts w:cs="Times New Roman"/>
              <w:szCs w:val="24"/>
              <w:lang w:val="en-IN" w:bidi="en-US"/>
            </w:rPr>
            <w:t>atients</w:t>
          </w:r>
          <w:r>
            <w:rPr>
              <w:rFonts w:cs="Times New Roman"/>
              <w:szCs w:val="24"/>
              <w:lang w:val="en-IN" w:bidi="en-US"/>
            </w:rPr>
            <w:t xml:space="preserve"> with DOC</w:t>
          </w:r>
          <w:r w:rsidRPr="006B5899">
            <w:rPr>
              <w:rFonts w:cs="Times New Roman"/>
              <w:szCs w:val="24"/>
              <w:lang w:val="en-IN" w:bidi="en-US"/>
            </w:rPr>
            <w:t xml:space="preserve"> are unable to communicate with the outer world and find trouble fitting in the environment. By using BCI, </w:t>
          </w:r>
          <w:r>
            <w:rPr>
              <w:rFonts w:cs="Times New Roman"/>
              <w:szCs w:val="24"/>
              <w:lang w:val="en-IN" w:bidi="en-US"/>
            </w:rPr>
            <w:t>a user can control certain</w:t>
          </w:r>
          <w:r w:rsidRPr="006B5899">
            <w:rPr>
              <w:rFonts w:cs="Times New Roman"/>
              <w:szCs w:val="24"/>
              <w:lang w:val="en-IN" w:bidi="en-US"/>
            </w:rPr>
            <w:t xml:space="preserve"> devices</w:t>
          </w:r>
          <w:r>
            <w:rPr>
              <w:rFonts w:cs="Times New Roman"/>
              <w:szCs w:val="24"/>
              <w:lang w:val="en-IN" w:bidi="en-US"/>
            </w:rPr>
            <w:t xml:space="preserve"> or machines</w:t>
          </w:r>
          <w:r w:rsidRPr="006B5899">
            <w:rPr>
              <w:rFonts w:cs="Times New Roman"/>
              <w:szCs w:val="24"/>
              <w:lang w:val="en-IN" w:bidi="en-US"/>
            </w:rPr>
            <w:t xml:space="preserve"> to perform</w:t>
          </w:r>
          <w:r>
            <w:rPr>
              <w:rFonts w:cs="Times New Roman"/>
              <w:szCs w:val="24"/>
              <w:lang w:val="en-IN" w:bidi="en-US"/>
            </w:rPr>
            <w:t xml:space="preserve"> some of the basic and important jobs that are required</w:t>
          </w:r>
          <w:r w:rsidRPr="006B5899">
            <w:rPr>
              <w:rFonts w:cs="Times New Roman"/>
              <w:szCs w:val="24"/>
              <w:lang w:val="en-IN" w:bidi="en-US"/>
            </w:rPr>
            <w:t xml:space="preserve"> without taking help from some other person. The</w:t>
          </w:r>
          <w:r>
            <w:rPr>
              <w:rFonts w:cs="Times New Roman"/>
              <w:szCs w:val="24"/>
              <w:lang w:val="en-IN" w:bidi="en-US"/>
            </w:rPr>
            <w:t>se</w:t>
          </w:r>
          <w:r w:rsidRPr="006B5899">
            <w:rPr>
              <w:rFonts w:cs="Times New Roman"/>
              <w:szCs w:val="24"/>
              <w:lang w:val="en-IN" w:bidi="en-US"/>
            </w:rPr>
            <w:t xml:space="preserve"> actions </w:t>
          </w:r>
          <w:r>
            <w:rPr>
              <w:rFonts w:cs="Times New Roman"/>
              <w:szCs w:val="24"/>
              <w:lang w:val="en-IN" w:bidi="en-US"/>
            </w:rPr>
            <w:t>range from</w:t>
          </w:r>
          <w:r w:rsidRPr="006B5899">
            <w:rPr>
              <w:rFonts w:cs="Times New Roman"/>
              <w:szCs w:val="24"/>
              <w:lang w:val="en-IN" w:bidi="en-US"/>
            </w:rPr>
            <w:t xml:space="preserve"> moving a wheelchair, getting something for eating or drinking by using robotic </w:t>
          </w:r>
          <w:r>
            <w:rPr>
              <w:rFonts w:cs="Times New Roman"/>
              <w:szCs w:val="24"/>
              <w:lang w:val="en-IN" w:bidi="en-US"/>
            </w:rPr>
            <w:t>arms or wheels</w:t>
          </w:r>
          <w:r w:rsidRPr="006B5899">
            <w:rPr>
              <w:rFonts w:cs="Times New Roman"/>
              <w:szCs w:val="24"/>
              <w:lang w:val="en-IN" w:bidi="en-US"/>
            </w:rPr>
            <w:t xml:space="preserve"> controlled by brain</w:t>
          </w:r>
          <w:r>
            <w:rPr>
              <w:rFonts w:cs="Times New Roman"/>
              <w:szCs w:val="24"/>
              <w:lang w:val="en-IN" w:bidi="en-US"/>
            </w:rPr>
            <w:t>. BCI is</w:t>
          </w:r>
          <w:r w:rsidRPr="006B5899">
            <w:rPr>
              <w:rFonts w:cs="Times New Roman"/>
              <w:szCs w:val="24"/>
              <w:lang w:val="en-IN" w:bidi="en-US"/>
            </w:rPr>
            <w:t xml:space="preserve"> also used to help provide vision to blind people by connecting an external camera with brain as it can be seen in the case of</w:t>
          </w:r>
          <w:r w:rsidR="00FE30B1">
            <w:rPr>
              <w:rFonts w:cs="Times New Roman"/>
              <w:szCs w:val="24"/>
              <w:lang w:val="en-IN" w:bidi="en-US"/>
            </w:rPr>
            <w:t xml:space="preserve"> </w:t>
          </w:r>
          <w:r w:rsidRPr="006B5899">
            <w:rPr>
              <w:rFonts w:cs="Times New Roman"/>
              <w:szCs w:val="24"/>
              <w:lang w:val="en-IN" w:bidi="en-US"/>
            </w:rPr>
            <w:t xml:space="preserve">‘Jans Naumann’. </w:t>
          </w:r>
          <w:r>
            <w:rPr>
              <w:rFonts w:cs="Times New Roman"/>
              <w:szCs w:val="24"/>
              <w:lang w:val="en-IN" w:bidi="en-US"/>
            </w:rPr>
            <w:t>D</w:t>
          </w:r>
          <w:r w:rsidRPr="006B5899">
            <w:rPr>
              <w:rFonts w:cs="Times New Roman"/>
              <w:szCs w:val="24"/>
              <w:lang w:val="en-IN" w:bidi="en-US"/>
            </w:rPr>
            <w:t>evice control</w:t>
          </w:r>
          <w:r>
            <w:rPr>
              <w:rFonts w:cs="Times New Roman"/>
              <w:szCs w:val="24"/>
              <w:lang w:val="en-IN" w:bidi="en-US"/>
            </w:rPr>
            <w:t xml:space="preserve"> using BCI</w:t>
          </w:r>
          <w:r w:rsidRPr="006B5899">
            <w:rPr>
              <w:rFonts w:cs="Times New Roman"/>
              <w:szCs w:val="24"/>
              <w:lang w:val="en-IN" w:bidi="en-US"/>
            </w:rPr>
            <w:t xml:space="preserve"> not only include patients, but </w:t>
          </w:r>
          <w:r>
            <w:rPr>
              <w:rFonts w:cs="Times New Roman"/>
              <w:szCs w:val="24"/>
              <w:lang w:val="en-IN" w:bidi="en-US"/>
            </w:rPr>
            <w:t>healthy</w:t>
          </w:r>
          <w:r w:rsidRPr="006B5899">
            <w:rPr>
              <w:rFonts w:cs="Times New Roman"/>
              <w:szCs w:val="24"/>
              <w:lang w:val="en-IN" w:bidi="en-US"/>
            </w:rPr>
            <w:t xml:space="preserve"> people</w:t>
          </w:r>
          <w:r>
            <w:rPr>
              <w:rFonts w:cs="Times New Roman"/>
              <w:szCs w:val="24"/>
              <w:lang w:val="en-IN" w:bidi="en-US"/>
            </w:rPr>
            <w:t xml:space="preserve"> can also employee it</w:t>
          </w:r>
          <w:r w:rsidRPr="006B5899">
            <w:rPr>
              <w:rFonts w:cs="Times New Roman"/>
              <w:szCs w:val="24"/>
              <w:lang w:val="en-IN" w:bidi="en-US"/>
            </w:rPr>
            <w:t>, who need to perform many jobs simult</w:t>
          </w:r>
          <w:r>
            <w:rPr>
              <w:rFonts w:cs="Times New Roman"/>
              <w:szCs w:val="24"/>
              <w:lang w:val="en-IN" w:bidi="en-US"/>
            </w:rPr>
            <w:t>aneously like divers, astronauts</w:t>
          </w:r>
          <w:r w:rsidRPr="006B5899">
            <w:rPr>
              <w:rFonts w:cs="Times New Roman"/>
              <w:szCs w:val="24"/>
              <w:lang w:val="en-IN" w:bidi="en-US"/>
            </w:rPr>
            <w:t xml:space="preserve"> etc. where they keep their hands on </w:t>
          </w:r>
          <w:r>
            <w:rPr>
              <w:rFonts w:cs="Times New Roman"/>
              <w:szCs w:val="24"/>
              <w:lang w:val="en-IN" w:bidi="en-US"/>
            </w:rPr>
            <w:t>operating</w:t>
          </w:r>
          <w:r w:rsidRPr="006B5899">
            <w:rPr>
              <w:rFonts w:cs="Times New Roman"/>
              <w:szCs w:val="24"/>
              <w:lang w:val="en-IN" w:bidi="en-US"/>
            </w:rPr>
            <w:t xml:space="preserve"> equipment and the steering wheel. Rabie et al. developed a BCI based system that can help a disabled person to use the web through his brain only. Other applications of Brain Computer Interface include neuroscience research, development in medical technologies which are related to brain or the central nervous system directly or indirectly.</w:t>
          </w:r>
        </w:p>
        <w:p w:rsidR="00983CAF" w:rsidRDefault="00983CAF" w:rsidP="00983CAF"/>
        <w:p w:rsidR="00FE30B1" w:rsidRDefault="00FE30B1">
          <w:pPr>
            <w:spacing w:after="240" w:line="252" w:lineRule="auto"/>
            <w:ind w:left="0" w:right="0"/>
            <w:rPr>
              <w:rFonts w:eastAsiaTheme="majorEastAsia" w:cstheme="majorBidi"/>
              <w:caps/>
              <w:color w:val="548AB7" w:themeColor="accent1" w:themeShade="BF"/>
              <w:sz w:val="32"/>
              <w:szCs w:val="28"/>
            </w:rPr>
          </w:pPr>
          <w:r>
            <w:br w:type="page"/>
          </w:r>
        </w:p>
        <w:p w:rsidR="00983CAF" w:rsidRDefault="00983CAF" w:rsidP="00983CAF">
          <w:pPr>
            <w:pStyle w:val="Heading1"/>
            <w:numPr>
              <w:ilvl w:val="0"/>
              <w:numId w:val="12"/>
            </w:numPr>
          </w:pPr>
          <w:bookmarkStart w:id="2" w:name="_Toc498438303"/>
          <w:r>
            <w:lastRenderedPageBreak/>
            <w:t>Introductio</w:t>
          </w:r>
          <w:bookmarkEnd w:id="2"/>
          <w:r w:rsidR="003F6163">
            <w:t>n</w:t>
          </w:r>
        </w:p>
        <w:p w:rsidR="00983CAF" w:rsidRDefault="00157AC9" w:rsidP="00157AC9">
          <w:pPr>
            <w:pStyle w:val="Heading2"/>
            <w:numPr>
              <w:ilvl w:val="1"/>
              <w:numId w:val="17"/>
            </w:numPr>
          </w:pPr>
          <w:r>
            <w:t xml:space="preserve"> </w:t>
          </w:r>
          <w:bookmarkStart w:id="3" w:name="_Toc498438304"/>
          <w:r w:rsidR="00983CAF">
            <w:t>Definition</w:t>
          </w:r>
          <w:bookmarkEnd w:id="3"/>
          <w:r w:rsidR="00983CAF">
            <w:t xml:space="preserve">       </w:t>
          </w:r>
        </w:p>
        <w:p w:rsidR="00157AC9" w:rsidRPr="00FE30B1" w:rsidRDefault="00983CAF" w:rsidP="00FE30B1">
          <w:pPr>
            <w:spacing w:line="360" w:lineRule="auto"/>
            <w:jc w:val="both"/>
            <w:rPr>
              <w:rFonts w:cs="Times New Roman"/>
              <w:szCs w:val="24"/>
            </w:rPr>
          </w:pPr>
          <w:r>
            <w:t xml:space="preserve"> </w:t>
          </w:r>
          <w:r w:rsidRPr="006B5899">
            <w:rPr>
              <w:rFonts w:cs="Times New Roman"/>
              <w:bCs/>
              <w:szCs w:val="24"/>
              <w:shd w:val="clear" w:color="auto" w:fill="FFFFFF"/>
            </w:rPr>
            <w:t>Brain</w:t>
          </w:r>
          <w:r>
            <w:rPr>
              <w:rFonts w:cs="Times New Roman"/>
              <w:bCs/>
              <w:szCs w:val="24"/>
              <w:shd w:val="clear" w:color="auto" w:fill="FFFFFF"/>
            </w:rPr>
            <w:t xml:space="preserve"> Computer I</w:t>
          </w:r>
          <w:r w:rsidRPr="006B5899">
            <w:rPr>
              <w:rFonts w:cs="Times New Roman"/>
              <w:bCs/>
              <w:szCs w:val="24"/>
              <w:shd w:val="clear" w:color="auto" w:fill="FFFFFF"/>
            </w:rPr>
            <w:t>nterface</w:t>
          </w:r>
          <w:r w:rsidRPr="006B5899">
            <w:rPr>
              <w:rStyle w:val="apple-converted-space"/>
              <w:rFonts w:cs="Times New Roman"/>
              <w:szCs w:val="24"/>
              <w:shd w:val="clear" w:color="auto" w:fill="FFFFFF"/>
            </w:rPr>
            <w:t> </w:t>
          </w:r>
          <w:r w:rsidRPr="006B5899">
            <w:rPr>
              <w:rFonts w:cs="Times New Roman"/>
              <w:szCs w:val="24"/>
              <w:shd w:val="clear" w:color="auto" w:fill="FFFFFF"/>
            </w:rPr>
            <w:t>(</w:t>
          </w:r>
          <w:r w:rsidRPr="006B5899">
            <w:rPr>
              <w:rFonts w:cs="Times New Roman"/>
              <w:bCs/>
              <w:szCs w:val="24"/>
              <w:shd w:val="clear" w:color="auto" w:fill="FFFFFF"/>
            </w:rPr>
            <w:t>BCI</w:t>
          </w:r>
          <w:r>
            <w:rPr>
              <w:rFonts w:cs="Times New Roman"/>
              <w:szCs w:val="24"/>
              <w:shd w:val="clear" w:color="auto" w:fill="FFFFFF"/>
            </w:rPr>
            <w:t>) can be said as a</w:t>
          </w:r>
          <w:r w:rsidRPr="006B5899">
            <w:rPr>
              <w:rFonts w:cs="Times New Roman"/>
              <w:szCs w:val="24"/>
              <w:shd w:val="clear" w:color="auto" w:fill="FFFFFF"/>
            </w:rPr>
            <w:t xml:space="preserve"> collaboration between a</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 xml:space="preserve">and a </w:t>
          </w:r>
          <w:r>
            <w:rPr>
              <w:rFonts w:cs="Times New Roman"/>
              <w:szCs w:val="24"/>
              <w:shd w:val="clear" w:color="auto" w:fill="FFFFFF"/>
            </w:rPr>
            <w:t xml:space="preserve">        </w:t>
          </w:r>
          <w:r w:rsidRPr="006B5899">
            <w:rPr>
              <w:rFonts w:cs="Times New Roman"/>
              <w:szCs w:val="24"/>
              <w:shd w:val="clear" w:color="auto" w:fill="FFFFFF"/>
            </w:rPr>
            <w:t>device that enables signals from the</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to direct some external activity, such as control of a cursor or a prosthetic limb. The</w:t>
          </w:r>
          <w:r w:rsidRPr="006B5899">
            <w:rPr>
              <w:rStyle w:val="apple-converted-space"/>
              <w:rFonts w:cs="Times New Roman"/>
              <w:szCs w:val="24"/>
              <w:shd w:val="clear" w:color="auto" w:fill="FFFFFF"/>
            </w:rPr>
            <w:t> </w:t>
          </w:r>
          <w:r w:rsidRPr="006B5899">
            <w:rPr>
              <w:rFonts w:cs="Times New Roman"/>
              <w:bCs/>
              <w:szCs w:val="24"/>
              <w:shd w:val="clear" w:color="auto" w:fill="FFFFFF"/>
            </w:rPr>
            <w:t>interface</w:t>
          </w:r>
          <w:r w:rsidRPr="006B5899">
            <w:rPr>
              <w:rStyle w:val="apple-converted-space"/>
              <w:rFonts w:cs="Times New Roman"/>
              <w:szCs w:val="24"/>
              <w:shd w:val="clear" w:color="auto" w:fill="FFFFFF"/>
            </w:rPr>
            <w:t> </w:t>
          </w:r>
          <w:r w:rsidRPr="006B5899">
            <w:rPr>
              <w:rFonts w:cs="Times New Roman"/>
              <w:szCs w:val="24"/>
              <w:shd w:val="clear" w:color="auto" w:fill="FFFFFF"/>
            </w:rPr>
            <w:t>enables a direct communications pathway between the</w:t>
          </w:r>
          <w:r w:rsidRPr="006B5899">
            <w:rPr>
              <w:rStyle w:val="apple-converted-space"/>
              <w:rFonts w:cs="Times New Roman"/>
              <w:szCs w:val="24"/>
              <w:shd w:val="clear" w:color="auto" w:fill="FFFFFF"/>
            </w:rPr>
            <w:t> </w:t>
          </w:r>
          <w:r w:rsidRPr="006B5899">
            <w:rPr>
              <w:rFonts w:cs="Times New Roman"/>
              <w:bCs/>
              <w:szCs w:val="24"/>
              <w:shd w:val="clear" w:color="auto" w:fill="FFFFFF"/>
            </w:rPr>
            <w:t>brain</w:t>
          </w:r>
          <w:r w:rsidRPr="006B5899">
            <w:rPr>
              <w:rStyle w:val="apple-converted-space"/>
              <w:rFonts w:cs="Times New Roman"/>
              <w:szCs w:val="24"/>
              <w:shd w:val="clear" w:color="auto" w:fill="FFFFFF"/>
            </w:rPr>
            <w:t> </w:t>
          </w:r>
          <w:r w:rsidRPr="006B5899">
            <w:rPr>
              <w:rFonts w:cs="Times New Roman"/>
              <w:szCs w:val="24"/>
              <w:shd w:val="clear" w:color="auto" w:fill="FFFFFF"/>
            </w:rPr>
            <w:t xml:space="preserve">and the object to be controlled. </w:t>
          </w:r>
          <w:r w:rsidRPr="006B5899">
            <w:rPr>
              <w:rFonts w:cs="Times New Roman"/>
              <w:szCs w:val="24"/>
            </w:rPr>
            <w:t>A </w:t>
          </w:r>
          <w:r w:rsidRPr="006B5899">
            <w:rPr>
              <w:rFonts w:cs="Times New Roman"/>
              <w:bCs/>
              <w:szCs w:val="24"/>
            </w:rPr>
            <w:t>brain–computer interface</w:t>
          </w:r>
          <w:r w:rsidRPr="006B5899">
            <w:rPr>
              <w:rFonts w:cs="Times New Roman"/>
              <w:szCs w:val="24"/>
            </w:rPr>
            <w:t> (</w:t>
          </w:r>
          <w:r w:rsidRPr="006B5899">
            <w:rPr>
              <w:rFonts w:cs="Times New Roman"/>
              <w:bCs/>
              <w:szCs w:val="24"/>
            </w:rPr>
            <w:t>BCI</w:t>
          </w:r>
          <w:r w:rsidRPr="006B5899">
            <w:rPr>
              <w:rFonts w:cs="Times New Roman"/>
              <w:szCs w:val="24"/>
            </w:rPr>
            <w:t>) is sometimes referred as M</w:t>
          </w:r>
          <w:r w:rsidRPr="006B5899">
            <w:rPr>
              <w:rFonts w:cs="Times New Roman"/>
              <w:bCs/>
              <w:szCs w:val="24"/>
            </w:rPr>
            <w:t>ind Machine Interface</w:t>
          </w:r>
          <w:r w:rsidRPr="006B5899">
            <w:rPr>
              <w:rFonts w:cs="Times New Roman"/>
              <w:szCs w:val="24"/>
            </w:rPr>
            <w:t> (</w:t>
          </w:r>
          <w:r w:rsidRPr="006B5899">
            <w:rPr>
              <w:rFonts w:cs="Times New Roman"/>
              <w:bCs/>
              <w:szCs w:val="24"/>
            </w:rPr>
            <w:t>MMI</w:t>
          </w:r>
          <w:r w:rsidRPr="006B5899">
            <w:rPr>
              <w:rFonts w:cs="Times New Roman"/>
              <w:szCs w:val="24"/>
            </w:rPr>
            <w:t>), </w:t>
          </w:r>
          <w:r w:rsidRPr="006B5899">
            <w:rPr>
              <w:rFonts w:cs="Times New Roman"/>
              <w:bCs/>
              <w:szCs w:val="24"/>
            </w:rPr>
            <w:t>Direct Neural Interface</w:t>
          </w:r>
          <w:r w:rsidRPr="006B5899">
            <w:rPr>
              <w:rFonts w:cs="Times New Roman"/>
              <w:szCs w:val="24"/>
            </w:rPr>
            <w:t> (</w:t>
          </w:r>
          <w:r w:rsidRPr="006B5899">
            <w:rPr>
              <w:rFonts w:cs="Times New Roman"/>
              <w:bCs/>
              <w:szCs w:val="24"/>
            </w:rPr>
            <w:t>DNI</w:t>
          </w:r>
          <w:r w:rsidRPr="006B5899">
            <w:rPr>
              <w:rFonts w:cs="Times New Roman"/>
              <w:szCs w:val="24"/>
            </w:rPr>
            <w:t>), S</w:t>
          </w:r>
          <w:r w:rsidRPr="006B5899">
            <w:rPr>
              <w:rFonts w:cs="Times New Roman"/>
              <w:bCs/>
              <w:szCs w:val="24"/>
            </w:rPr>
            <w:t>ynthetic Telepathy Interface</w:t>
          </w:r>
          <w:r w:rsidRPr="006B5899">
            <w:rPr>
              <w:rFonts w:cs="Times New Roman"/>
              <w:szCs w:val="24"/>
            </w:rPr>
            <w:t> (</w:t>
          </w:r>
          <w:r w:rsidRPr="006B5899">
            <w:rPr>
              <w:rFonts w:cs="Times New Roman"/>
              <w:bCs/>
              <w:szCs w:val="24"/>
            </w:rPr>
            <w:t>STI</w:t>
          </w:r>
          <w:r w:rsidRPr="006B5899">
            <w:rPr>
              <w:rFonts w:cs="Times New Roman"/>
              <w:szCs w:val="24"/>
            </w:rPr>
            <w:t>) and B</w:t>
          </w:r>
          <w:r w:rsidRPr="006B5899">
            <w:rPr>
              <w:rFonts w:cs="Times New Roman"/>
              <w:bCs/>
              <w:szCs w:val="24"/>
            </w:rPr>
            <w:t>rain Machine Interface</w:t>
          </w:r>
          <w:r w:rsidRPr="006B5899">
            <w:rPr>
              <w:rFonts w:cs="Times New Roman"/>
              <w:szCs w:val="24"/>
            </w:rPr>
            <w:t> (</w:t>
          </w:r>
          <w:r w:rsidRPr="006B5899">
            <w:rPr>
              <w:rFonts w:cs="Times New Roman"/>
              <w:bCs/>
              <w:szCs w:val="24"/>
            </w:rPr>
            <w:t>BMI</w:t>
          </w:r>
          <w:r>
            <w:rPr>
              <w:rFonts w:cs="Times New Roman"/>
              <w:szCs w:val="24"/>
            </w:rPr>
            <w:t>).</w:t>
          </w:r>
        </w:p>
        <w:p w:rsidR="00157AC9" w:rsidRPr="00157AC9" w:rsidRDefault="00157AC9" w:rsidP="00157AC9">
          <w:pPr>
            <w:pStyle w:val="Heading2"/>
            <w:numPr>
              <w:ilvl w:val="1"/>
              <w:numId w:val="17"/>
            </w:numPr>
          </w:pPr>
          <w:r>
            <w:t xml:space="preserve"> </w:t>
          </w:r>
          <w:bookmarkStart w:id="4" w:name="_Toc498438305"/>
          <w:r w:rsidR="00983CAF" w:rsidRPr="00EB1739">
            <w:t>A basic BCI system</w:t>
          </w:r>
          <w:bookmarkEnd w:id="4"/>
        </w:p>
        <w:p w:rsidR="00983CAF" w:rsidRPr="002848BC" w:rsidRDefault="00983CAF" w:rsidP="00157AC9">
          <w:pPr>
            <w:autoSpaceDE w:val="0"/>
            <w:autoSpaceDN w:val="0"/>
            <w:adjustRightInd w:val="0"/>
            <w:spacing w:after="0" w:line="360" w:lineRule="auto"/>
            <w:jc w:val="both"/>
            <w:rPr>
              <w:rFonts w:cs="Times New Roman"/>
              <w:szCs w:val="24"/>
            </w:rPr>
          </w:pPr>
          <w:r w:rsidRPr="002848BC">
            <w:rPr>
              <w:rFonts w:cs="Times New Roman"/>
              <w:szCs w:val="24"/>
            </w:rPr>
            <w:t>A basic BCI System can be constructed in the following steps.</w:t>
          </w:r>
        </w:p>
        <w:p w:rsidR="00983CAF" w:rsidRPr="002848BC" w:rsidRDefault="00983CAF" w:rsidP="00983CAF">
          <w:pPr>
            <w:jc w:val="both"/>
            <w:rPr>
              <w:rStyle w:val="Strong"/>
              <w:rFonts w:cs="Times New Roman"/>
              <w:szCs w:val="24"/>
            </w:rPr>
          </w:pPr>
          <w:r w:rsidRPr="002848BC">
            <w:rPr>
              <w:rFonts w:cs="Times New Roman"/>
              <w:b/>
              <w:szCs w:val="24"/>
            </w:rPr>
            <w:t xml:space="preserve">Step 1: </w:t>
          </w:r>
          <w:bookmarkStart w:id="5" w:name="_Toc412659229"/>
          <w:r w:rsidRPr="002848BC">
            <w:rPr>
              <w:rStyle w:val="Strong"/>
              <w:rFonts w:cs="Times New Roman"/>
              <w:szCs w:val="24"/>
            </w:rPr>
            <w:t>Signal Acquisition</w:t>
          </w:r>
          <w:bookmarkEnd w:id="5"/>
        </w:p>
        <w:p w:rsidR="00983CAF" w:rsidRPr="002848BC" w:rsidRDefault="00983CAF" w:rsidP="00983CAF">
          <w:pPr>
            <w:ind w:firstLine="720"/>
            <w:jc w:val="both"/>
            <w:rPr>
              <w:rFonts w:cs="Times New Roman"/>
              <w:szCs w:val="24"/>
            </w:rPr>
          </w:pPr>
          <w:r w:rsidRPr="002848BC">
            <w:rPr>
              <w:rFonts w:cs="Times New Roman"/>
              <w:szCs w:val="24"/>
            </w:rPr>
            <w:t>- Capturing the electrical signals from brain</w:t>
          </w:r>
        </w:p>
        <w:p w:rsidR="00983CAF" w:rsidRPr="002848BC" w:rsidRDefault="00983CAF" w:rsidP="00983CAF">
          <w:pPr>
            <w:ind w:left="720"/>
            <w:jc w:val="both"/>
            <w:rPr>
              <w:rFonts w:cs="Times New Roman"/>
              <w:szCs w:val="24"/>
            </w:rPr>
          </w:pPr>
          <w:r w:rsidRPr="002848BC">
            <w:rPr>
              <w:rFonts w:cs="Times New Roman"/>
              <w:szCs w:val="24"/>
            </w:rPr>
            <w:t>- Amplification and Digitization</w:t>
          </w:r>
        </w:p>
        <w:p w:rsidR="00983CAF" w:rsidRPr="002848BC" w:rsidRDefault="00983CAF" w:rsidP="00983CAF">
          <w:pPr>
            <w:jc w:val="both"/>
            <w:rPr>
              <w:rStyle w:val="Strong"/>
              <w:rFonts w:cs="Times New Roman"/>
              <w:szCs w:val="24"/>
            </w:rPr>
          </w:pPr>
          <w:bookmarkStart w:id="6" w:name="_Toc412659230"/>
          <w:r w:rsidRPr="002848BC">
            <w:rPr>
              <w:rStyle w:val="Strong"/>
              <w:rFonts w:cs="Times New Roman"/>
              <w:szCs w:val="24"/>
            </w:rPr>
            <w:t>Step 2: Signal Processing</w:t>
          </w:r>
          <w:bookmarkEnd w:id="6"/>
        </w:p>
        <w:p w:rsidR="00983CAF" w:rsidRPr="002848BC" w:rsidRDefault="00983CAF" w:rsidP="00157AC9">
          <w:pPr>
            <w:ind w:left="720"/>
            <w:jc w:val="both"/>
            <w:rPr>
              <w:rFonts w:cs="Times New Roman"/>
              <w:i/>
              <w:szCs w:val="24"/>
            </w:rPr>
          </w:pPr>
          <w:r w:rsidRPr="002848BC">
            <w:rPr>
              <w:rFonts w:cs="Times New Roman"/>
              <w:i/>
              <w:szCs w:val="24"/>
            </w:rPr>
            <w:t xml:space="preserve">• </w:t>
          </w:r>
          <w:r w:rsidRPr="002848BC">
            <w:rPr>
              <w:rFonts w:cs="Times New Roman"/>
              <w:szCs w:val="24"/>
            </w:rPr>
            <w:t>Preprocessing</w:t>
          </w:r>
        </w:p>
        <w:p w:rsidR="00983CAF" w:rsidRPr="002848BC" w:rsidRDefault="00983CAF" w:rsidP="00157AC9">
          <w:pPr>
            <w:ind w:left="1368"/>
            <w:jc w:val="both"/>
            <w:rPr>
              <w:rFonts w:cs="Times New Roman"/>
              <w:szCs w:val="24"/>
            </w:rPr>
          </w:pPr>
          <w:r w:rsidRPr="002848BC">
            <w:rPr>
              <w:rFonts w:cs="Times New Roman"/>
              <w:szCs w:val="24"/>
            </w:rPr>
            <w:t>- Enhancement for making the features clear for detection</w:t>
          </w:r>
        </w:p>
        <w:p w:rsidR="00983CAF" w:rsidRPr="002848BC" w:rsidRDefault="00983CAF" w:rsidP="00157AC9">
          <w:pPr>
            <w:ind w:left="1368"/>
            <w:jc w:val="both"/>
            <w:rPr>
              <w:rFonts w:cs="Times New Roman"/>
              <w:szCs w:val="24"/>
            </w:rPr>
          </w:pPr>
          <w:r w:rsidRPr="002848BC">
            <w:rPr>
              <w:rFonts w:cs="Times New Roman"/>
              <w:szCs w:val="24"/>
            </w:rPr>
            <w:t>- Filtering</w:t>
          </w:r>
        </w:p>
        <w:p w:rsidR="00983CAF" w:rsidRPr="002848BC" w:rsidRDefault="00983CAF" w:rsidP="00157AC9">
          <w:pPr>
            <w:ind w:left="720"/>
            <w:jc w:val="both"/>
            <w:rPr>
              <w:rFonts w:cs="Times New Roman"/>
              <w:i/>
              <w:szCs w:val="24"/>
            </w:rPr>
          </w:pPr>
          <w:r w:rsidRPr="002848BC">
            <w:rPr>
              <w:rFonts w:cs="Times New Roman"/>
              <w:i/>
              <w:szCs w:val="24"/>
            </w:rPr>
            <w:t xml:space="preserve">• </w:t>
          </w:r>
          <w:r w:rsidRPr="002848BC">
            <w:rPr>
              <w:rFonts w:cs="Times New Roman"/>
              <w:szCs w:val="24"/>
            </w:rPr>
            <w:t>Feature extraction</w:t>
          </w:r>
        </w:p>
        <w:p w:rsidR="00983CAF" w:rsidRPr="002848BC" w:rsidRDefault="00983CAF" w:rsidP="00157AC9">
          <w:pPr>
            <w:ind w:left="1368"/>
            <w:jc w:val="both"/>
            <w:rPr>
              <w:rFonts w:cs="Times New Roman"/>
              <w:szCs w:val="24"/>
            </w:rPr>
          </w:pPr>
          <w:r w:rsidRPr="002848BC">
            <w:rPr>
              <w:rFonts w:cs="Times New Roman"/>
              <w:szCs w:val="24"/>
            </w:rPr>
            <w:t>- Extraction of specific signal features</w:t>
          </w:r>
        </w:p>
        <w:p w:rsidR="00983CAF" w:rsidRPr="002848BC" w:rsidRDefault="00983CAF" w:rsidP="00157AC9">
          <w:pPr>
            <w:ind w:left="1368"/>
            <w:jc w:val="both"/>
            <w:rPr>
              <w:rFonts w:cs="Times New Roman"/>
              <w:szCs w:val="24"/>
            </w:rPr>
          </w:pPr>
          <w:r w:rsidRPr="002848BC">
            <w:rPr>
              <w:rFonts w:cs="Times New Roman"/>
              <w:szCs w:val="24"/>
            </w:rPr>
            <w:t>- Removal of unwanted signals</w:t>
          </w:r>
        </w:p>
        <w:p w:rsidR="00983CAF" w:rsidRPr="002848BC" w:rsidRDefault="00983CAF" w:rsidP="00157AC9">
          <w:pPr>
            <w:ind w:left="720"/>
            <w:jc w:val="both"/>
            <w:rPr>
              <w:rFonts w:cs="Times New Roman"/>
              <w:szCs w:val="24"/>
            </w:rPr>
          </w:pPr>
          <w:r w:rsidRPr="002848BC">
            <w:rPr>
              <w:rFonts w:cs="Times New Roman"/>
              <w:i/>
              <w:szCs w:val="24"/>
            </w:rPr>
            <w:t xml:space="preserve">• </w:t>
          </w:r>
          <w:r w:rsidRPr="002848BC">
            <w:rPr>
              <w:rFonts w:cs="Times New Roman"/>
              <w:szCs w:val="24"/>
            </w:rPr>
            <w:t xml:space="preserve">Signal Classification </w:t>
          </w:r>
        </w:p>
        <w:p w:rsidR="00983CAF" w:rsidRPr="002848BC" w:rsidRDefault="00983CAF" w:rsidP="00157AC9">
          <w:pPr>
            <w:ind w:left="1368"/>
            <w:jc w:val="both"/>
            <w:rPr>
              <w:rFonts w:cs="Times New Roman"/>
              <w:szCs w:val="24"/>
            </w:rPr>
          </w:pPr>
          <w:r w:rsidRPr="002848BC">
            <w:rPr>
              <w:rFonts w:cs="Times New Roman"/>
              <w:szCs w:val="24"/>
            </w:rPr>
            <w:t>- Translation algorithm</w:t>
          </w:r>
        </w:p>
        <w:p w:rsidR="00983CAF" w:rsidRPr="002848BC" w:rsidRDefault="00983CAF" w:rsidP="00157AC9">
          <w:pPr>
            <w:spacing w:line="360" w:lineRule="auto"/>
            <w:ind w:left="1368"/>
            <w:jc w:val="both"/>
            <w:rPr>
              <w:rFonts w:cs="Times New Roman"/>
              <w:szCs w:val="24"/>
            </w:rPr>
          </w:pPr>
          <w:r w:rsidRPr="002848BC">
            <w:rPr>
              <w:rFonts w:cs="Times New Roman"/>
              <w:szCs w:val="24"/>
            </w:rPr>
            <w:t xml:space="preserve">- Features extracted from the signal are translated into device commands </w:t>
          </w:r>
        </w:p>
        <w:p w:rsidR="00983CAF" w:rsidRPr="002848BC" w:rsidRDefault="00983CAF" w:rsidP="00983CAF">
          <w:pPr>
            <w:spacing w:line="360" w:lineRule="auto"/>
            <w:jc w:val="both"/>
            <w:rPr>
              <w:rStyle w:val="Strong"/>
              <w:rFonts w:cs="Times New Roman"/>
              <w:szCs w:val="24"/>
            </w:rPr>
          </w:pPr>
          <w:bookmarkStart w:id="7" w:name="_Toc412659231"/>
          <w:r w:rsidRPr="002848BC">
            <w:rPr>
              <w:rStyle w:val="Strong"/>
              <w:rFonts w:cs="Times New Roman"/>
              <w:szCs w:val="24"/>
            </w:rPr>
            <w:t>Step 3: Data Manipulation</w:t>
          </w:r>
          <w:bookmarkEnd w:id="7"/>
        </w:p>
        <w:p w:rsidR="00983CAF" w:rsidRDefault="00983CAF" w:rsidP="00983CAF">
          <w:pPr>
            <w:spacing w:line="360" w:lineRule="auto"/>
            <w:ind w:firstLine="720"/>
            <w:jc w:val="both"/>
            <w:rPr>
              <w:rFonts w:cs="Times New Roman"/>
              <w:szCs w:val="24"/>
            </w:rPr>
          </w:pPr>
          <w:r w:rsidRPr="002848BC">
            <w:rPr>
              <w:rFonts w:cs="Times New Roman"/>
              <w:szCs w:val="24"/>
            </w:rPr>
            <w:t>- Output is manipulated according to the standards of output devices</w:t>
          </w:r>
          <w:r>
            <w:rPr>
              <w:rFonts w:cs="Times New Roman"/>
              <w:szCs w:val="24"/>
            </w:rPr>
            <w:t>.</w:t>
          </w:r>
        </w:p>
        <w:p w:rsidR="00157AC9" w:rsidRDefault="00157AC9" w:rsidP="00157AC9">
          <w:pPr>
            <w:keepNext/>
            <w:spacing w:line="360" w:lineRule="auto"/>
            <w:jc w:val="both"/>
          </w:pPr>
          <w:r w:rsidRPr="006B5899">
            <w:rPr>
              <w:rFonts w:cs="Times New Roman"/>
              <w:noProof/>
              <w:szCs w:val="24"/>
            </w:rPr>
            <w:lastRenderedPageBreak/>
            <w:drawing>
              <wp:inline distT="0" distB="0" distL="0" distR="0" wp14:anchorId="421E529C" wp14:editId="2053FA2D">
                <wp:extent cx="5731510" cy="1882336"/>
                <wp:effectExtent l="0" t="0" r="2159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83CAF" w:rsidRDefault="00157AC9" w:rsidP="00157AC9">
          <w:pPr>
            <w:pStyle w:val="Caption"/>
            <w:jc w:val="center"/>
            <w:rPr>
              <w:rFonts w:cs="Times New Roman"/>
              <w:szCs w:val="24"/>
            </w:rPr>
          </w:pPr>
          <w:bookmarkStart w:id="8" w:name="_Toc498438756"/>
          <w:r>
            <w:t xml:space="preserve">Figure </w:t>
          </w:r>
          <w:r>
            <w:fldChar w:fldCharType="begin"/>
          </w:r>
          <w:r>
            <w:instrText xml:space="preserve"> SEQ Figure \* ARABIC </w:instrText>
          </w:r>
          <w:r>
            <w:fldChar w:fldCharType="separate"/>
          </w:r>
          <w:r w:rsidR="00476016">
            <w:rPr>
              <w:noProof/>
            </w:rPr>
            <w:t>1</w:t>
          </w:r>
          <w:r>
            <w:fldChar w:fldCharType="end"/>
          </w:r>
          <w:r>
            <w:t xml:space="preserve"> : A Basic BCI System</w:t>
          </w:r>
          <w:bookmarkEnd w:id="8"/>
        </w:p>
        <w:p w:rsidR="00983CAF" w:rsidRDefault="00983CAF" w:rsidP="00157AC9">
          <w:pPr>
            <w:ind w:left="0"/>
          </w:pPr>
        </w:p>
        <w:p w:rsidR="00983CAF" w:rsidRDefault="00157AC9" w:rsidP="00157AC9">
          <w:pPr>
            <w:pStyle w:val="Heading2"/>
            <w:numPr>
              <w:ilvl w:val="1"/>
              <w:numId w:val="17"/>
            </w:numPr>
          </w:pPr>
          <w:r>
            <w:t xml:space="preserve"> </w:t>
          </w:r>
          <w:bookmarkStart w:id="9" w:name="_Toc498438306"/>
          <w:r w:rsidR="00983CAF" w:rsidRPr="002848BC">
            <w:t xml:space="preserve">Types of BCI </w:t>
          </w:r>
          <w:r w:rsidR="00983CAF" w:rsidRPr="00157AC9">
            <w:t>system</w:t>
          </w:r>
          <w:bookmarkEnd w:id="9"/>
        </w:p>
        <w:p w:rsidR="00157AC9" w:rsidRDefault="00983CAF" w:rsidP="00157AC9">
          <w:pPr>
            <w:pStyle w:val="Heading3"/>
            <w:numPr>
              <w:ilvl w:val="2"/>
              <w:numId w:val="17"/>
            </w:numPr>
          </w:pPr>
          <w:bookmarkStart w:id="10" w:name="_Toc498438307"/>
          <w:r w:rsidRPr="007700B7">
            <w:t>Classification based on placement of electrodes</w:t>
          </w:r>
          <w:bookmarkEnd w:id="10"/>
        </w:p>
        <w:p w:rsidR="00157AC9" w:rsidRPr="00157AC9" w:rsidRDefault="00157AC9" w:rsidP="00157AC9">
          <w:pPr>
            <w:pStyle w:val="ListParagraph"/>
            <w:numPr>
              <w:ilvl w:val="3"/>
              <w:numId w:val="17"/>
            </w:numPr>
            <w:rPr>
              <w:b/>
            </w:rPr>
          </w:pPr>
          <w:r w:rsidRPr="00157AC9">
            <w:rPr>
              <w:b/>
            </w:rPr>
            <w:t>Invasive BCI</w:t>
          </w:r>
        </w:p>
        <w:p w:rsidR="00983CAF" w:rsidRDefault="00983CAF" w:rsidP="00157AC9">
          <w:pPr>
            <w:spacing w:line="360" w:lineRule="auto"/>
            <w:jc w:val="both"/>
            <w:rPr>
              <w:rFonts w:cs="Times New Roman"/>
              <w:szCs w:val="24"/>
            </w:rPr>
          </w:pPr>
          <w:r w:rsidRPr="006B5899">
            <w:rPr>
              <w:rFonts w:cs="Times New Roman"/>
              <w:szCs w:val="24"/>
            </w:rPr>
            <w:t xml:space="preserve">Invasive </w:t>
          </w:r>
          <w:r>
            <w:rPr>
              <w:rFonts w:cs="Times New Roman"/>
              <w:szCs w:val="24"/>
            </w:rPr>
            <w:t>BCI</w:t>
          </w:r>
          <w:r w:rsidRPr="006B5899">
            <w:rPr>
              <w:rFonts w:cs="Times New Roman"/>
              <w:szCs w:val="24"/>
            </w:rPr>
            <w:t xml:space="preserve"> devices are implanted directly into the</w:t>
          </w:r>
          <w:r>
            <w:rPr>
              <w:rFonts w:cs="Times New Roman"/>
              <w:szCs w:val="24"/>
            </w:rPr>
            <w:t xml:space="preserve"> grey matter of the</w:t>
          </w:r>
          <w:r w:rsidRPr="006B5899">
            <w:rPr>
              <w:rFonts w:cs="Times New Roman"/>
              <w:szCs w:val="24"/>
            </w:rPr>
            <w:t xml:space="preserve"> brain and </w:t>
          </w:r>
          <w:r>
            <w:rPr>
              <w:rFonts w:cs="Times New Roman"/>
              <w:szCs w:val="24"/>
            </w:rPr>
            <w:t>provides</w:t>
          </w:r>
          <w:r w:rsidRPr="006B5899">
            <w:rPr>
              <w:rFonts w:cs="Times New Roman"/>
              <w:szCs w:val="24"/>
            </w:rPr>
            <w:t xml:space="preserve"> the highest quality</w:t>
          </w:r>
          <w:r>
            <w:rPr>
              <w:rFonts w:cs="Times New Roman"/>
              <w:szCs w:val="24"/>
            </w:rPr>
            <w:t xml:space="preserve"> of</w:t>
          </w:r>
          <w:r w:rsidRPr="006B5899">
            <w:rPr>
              <w:rFonts w:cs="Times New Roman"/>
              <w:szCs w:val="24"/>
            </w:rPr>
            <w:t xml:space="preserve"> signals. But</w:t>
          </w:r>
          <w:r>
            <w:rPr>
              <w:rFonts w:cs="Times New Roman"/>
              <w:szCs w:val="24"/>
            </w:rPr>
            <w:t xml:space="preserve"> this technique is</w:t>
          </w:r>
          <w:r w:rsidRPr="006B5899">
            <w:rPr>
              <w:rFonts w:cs="Times New Roman"/>
              <w:szCs w:val="24"/>
            </w:rPr>
            <w:t xml:space="preserve"> prone to scar-tissue build-up, w</w:t>
          </w:r>
          <w:r>
            <w:rPr>
              <w:rFonts w:cs="Times New Roman"/>
              <w:szCs w:val="24"/>
            </w:rPr>
            <w:t>hich results in weakening of the</w:t>
          </w:r>
          <w:r w:rsidRPr="006B5899">
            <w:rPr>
              <w:rFonts w:cs="Times New Roman"/>
              <w:szCs w:val="24"/>
            </w:rPr>
            <w:t xml:space="preserve"> signal</w:t>
          </w:r>
          <w:r>
            <w:rPr>
              <w:rFonts w:cs="Times New Roman"/>
              <w:szCs w:val="24"/>
            </w:rPr>
            <w:t>. Moreover, the immune system sometimes reacts to it as a foreign entity</w:t>
          </w:r>
          <w:r w:rsidRPr="006B5899">
            <w:rPr>
              <w:rFonts w:cs="Times New Roman"/>
              <w:szCs w:val="24"/>
            </w:rPr>
            <w:t>.</w:t>
          </w:r>
        </w:p>
        <w:p w:rsidR="00983CAF" w:rsidRPr="00157AC9" w:rsidRDefault="00157AC9" w:rsidP="00157AC9">
          <w:pPr>
            <w:pStyle w:val="ListParagraph"/>
            <w:numPr>
              <w:ilvl w:val="3"/>
              <w:numId w:val="17"/>
            </w:numPr>
            <w:spacing w:line="360" w:lineRule="auto"/>
            <w:jc w:val="both"/>
            <w:rPr>
              <w:rStyle w:val="Heading4Char"/>
              <w:rFonts w:ascii="Times New Roman" w:hAnsi="Times New Roman" w:cs="Times New Roman"/>
              <w:b/>
              <w:i/>
            </w:rPr>
          </w:pPr>
          <w:r w:rsidRPr="00157AC9">
            <w:rPr>
              <w:rStyle w:val="Heading4Char"/>
              <w:rFonts w:ascii="Times New Roman" w:hAnsi="Times New Roman" w:cs="Times New Roman"/>
              <w:b/>
              <w:caps w:val="0"/>
            </w:rPr>
            <w:t>Partially Invasive BCI</w:t>
          </w:r>
        </w:p>
        <w:p w:rsidR="00983CAF" w:rsidRPr="006B5899" w:rsidRDefault="00983CAF" w:rsidP="00983CAF">
          <w:pPr>
            <w:spacing w:line="360" w:lineRule="auto"/>
            <w:jc w:val="both"/>
            <w:rPr>
              <w:rFonts w:cs="Times New Roman"/>
              <w:szCs w:val="24"/>
            </w:rPr>
          </w:pPr>
          <w:r>
            <w:rPr>
              <w:rFonts w:cs="Times New Roman"/>
              <w:szCs w:val="24"/>
            </w:rPr>
            <w:t>Unlike Invasive BCI technique</w:t>
          </w:r>
          <w:r w:rsidRPr="006B5899">
            <w:rPr>
              <w:rFonts w:cs="Times New Roman"/>
              <w:szCs w:val="24"/>
            </w:rPr>
            <w:t xml:space="preserve">, partially invasive BCI devices are entrenched </w:t>
          </w:r>
          <w:r>
            <w:rPr>
              <w:rFonts w:cs="Times New Roman"/>
              <w:szCs w:val="24"/>
            </w:rPr>
            <w:t>under the scalp. It can be</w:t>
          </w:r>
          <w:r w:rsidRPr="006B5899">
            <w:rPr>
              <w:rFonts w:cs="Times New Roman"/>
              <w:szCs w:val="24"/>
            </w:rPr>
            <w:t xml:space="preserve"> either outside or inside the skull, but rest</w:t>
          </w:r>
          <w:r>
            <w:rPr>
              <w:rFonts w:cs="Times New Roman"/>
              <w:szCs w:val="24"/>
            </w:rPr>
            <w:t>s</w:t>
          </w:r>
          <w:r w:rsidRPr="006B5899">
            <w:rPr>
              <w:rFonts w:cs="Times New Roman"/>
              <w:szCs w:val="24"/>
            </w:rPr>
            <w:t xml:space="preserve"> outside the </w:t>
          </w:r>
          <w:r>
            <w:rPr>
              <w:rFonts w:cs="Times New Roman"/>
              <w:szCs w:val="24"/>
            </w:rPr>
            <w:t xml:space="preserve">grey matter of </w:t>
          </w:r>
          <w:r w:rsidRPr="006B5899">
            <w:rPr>
              <w:rFonts w:cs="Times New Roman"/>
              <w:szCs w:val="24"/>
            </w:rPr>
            <w:t xml:space="preserve">brain. </w:t>
          </w:r>
          <w:r>
            <w:rPr>
              <w:rFonts w:cs="Times New Roman"/>
              <w:szCs w:val="24"/>
            </w:rPr>
            <w:t>Unlike</w:t>
          </w:r>
          <w:r w:rsidRPr="006B5899">
            <w:rPr>
              <w:rFonts w:cs="Times New Roman"/>
              <w:szCs w:val="24"/>
            </w:rPr>
            <w:t xml:space="preserve"> Invasive BCI</w:t>
          </w:r>
          <w:r>
            <w:rPr>
              <w:rFonts w:cs="Times New Roman"/>
              <w:szCs w:val="24"/>
            </w:rPr>
            <w:t>, s</w:t>
          </w:r>
          <w:r w:rsidRPr="006B5899">
            <w:rPr>
              <w:rFonts w:cs="Times New Roman"/>
              <w:szCs w:val="24"/>
            </w:rPr>
            <w:t xml:space="preserve">ignal strength using this type of BCI device is a little weaker. </w:t>
          </w:r>
          <w:r>
            <w:rPr>
              <w:rFonts w:cs="Times New Roman"/>
              <w:szCs w:val="24"/>
            </w:rPr>
            <w:t xml:space="preserve">It </w:t>
          </w:r>
          <w:r w:rsidRPr="006B5899">
            <w:rPr>
              <w:rFonts w:cs="Times New Roman"/>
              <w:szCs w:val="24"/>
            </w:rPr>
            <w:t>produce</w:t>
          </w:r>
          <w:r>
            <w:rPr>
              <w:rFonts w:cs="Times New Roman"/>
              <w:szCs w:val="24"/>
            </w:rPr>
            <w:t>s</w:t>
          </w:r>
          <w:r w:rsidRPr="006B5899">
            <w:rPr>
              <w:rFonts w:cs="Times New Roman"/>
              <w:szCs w:val="24"/>
            </w:rPr>
            <w:t xml:space="preserve"> better resolution signals</w:t>
          </w:r>
          <w:r>
            <w:rPr>
              <w:rFonts w:cs="Times New Roman"/>
              <w:szCs w:val="24"/>
            </w:rPr>
            <w:t xml:space="preserve"> than noninvasive</w:t>
          </w:r>
          <w:r w:rsidRPr="006B5899">
            <w:rPr>
              <w:rFonts w:cs="Times New Roman"/>
              <w:szCs w:val="24"/>
            </w:rPr>
            <w:t xml:space="preserve">. </w:t>
          </w:r>
          <w:r>
            <w:rPr>
              <w:rFonts w:cs="Times New Roman"/>
              <w:szCs w:val="24"/>
            </w:rPr>
            <w:t xml:space="preserve">In this technique, there is </w:t>
          </w:r>
          <w:r w:rsidRPr="006B5899">
            <w:rPr>
              <w:rFonts w:cs="Times New Roman"/>
              <w:szCs w:val="24"/>
            </w:rPr>
            <w:t>less risk of scar tissue formation when compared with Invasive BCI.</w:t>
          </w:r>
        </w:p>
        <w:p w:rsidR="00983CAF" w:rsidRPr="00157AC9" w:rsidRDefault="00157AC9" w:rsidP="00157AC9">
          <w:pPr>
            <w:pStyle w:val="ListParagraph"/>
            <w:numPr>
              <w:ilvl w:val="3"/>
              <w:numId w:val="17"/>
            </w:numPr>
            <w:rPr>
              <w:rStyle w:val="Heading4Char"/>
              <w:rFonts w:ascii="Times New Roman" w:hAnsi="Times New Roman" w:cs="Times New Roman"/>
              <w:b/>
              <w:i/>
            </w:rPr>
          </w:pPr>
          <w:r w:rsidRPr="00157AC9">
            <w:rPr>
              <w:rStyle w:val="Heading4Char"/>
              <w:rFonts w:ascii="Times New Roman" w:hAnsi="Times New Roman" w:cs="Times New Roman"/>
              <w:b/>
              <w:caps w:val="0"/>
            </w:rPr>
            <w:t>Non-invasive BCI</w:t>
          </w:r>
        </w:p>
        <w:p w:rsidR="00983CAF" w:rsidRDefault="00983CAF" w:rsidP="00983CAF">
          <w:pPr>
            <w:spacing w:line="360" w:lineRule="auto"/>
            <w:rPr>
              <w:rFonts w:cs="Times New Roman"/>
              <w:szCs w:val="24"/>
            </w:rPr>
          </w:pPr>
          <w:r w:rsidRPr="006B5899">
            <w:rPr>
              <w:rFonts w:cs="Times New Roman"/>
              <w:szCs w:val="24"/>
            </w:rPr>
            <w:t xml:space="preserve">In Non-Invasive BCI technique, </w:t>
          </w:r>
          <w:r>
            <w:rPr>
              <w:rFonts w:cs="Times New Roman"/>
              <w:szCs w:val="24"/>
            </w:rPr>
            <w:t xml:space="preserve">the measuring </w:t>
          </w:r>
          <w:r w:rsidRPr="006B5899">
            <w:rPr>
              <w:rFonts w:cs="Times New Roman"/>
              <w:szCs w:val="24"/>
            </w:rPr>
            <w:t>sensors are mounted on caps or headbands</w:t>
          </w:r>
          <w:r>
            <w:rPr>
              <w:rFonts w:cs="Times New Roman"/>
              <w:szCs w:val="24"/>
            </w:rPr>
            <w:t>,</w:t>
          </w:r>
          <w:r w:rsidRPr="006B5899">
            <w:rPr>
              <w:rFonts w:cs="Times New Roman"/>
              <w:szCs w:val="24"/>
            </w:rPr>
            <w:t xml:space="preserve"> which</w:t>
          </w:r>
          <w:r>
            <w:rPr>
              <w:rFonts w:cs="Times New Roman"/>
              <w:szCs w:val="24"/>
            </w:rPr>
            <w:t xml:space="preserve"> record</w:t>
          </w:r>
          <w:r w:rsidRPr="006B5899">
            <w:rPr>
              <w:rFonts w:cs="Times New Roman"/>
              <w:szCs w:val="24"/>
            </w:rPr>
            <w:t xml:space="preserve"> the </w:t>
          </w:r>
          <w:r>
            <w:rPr>
              <w:rFonts w:cs="Times New Roman"/>
              <w:szCs w:val="24"/>
            </w:rPr>
            <w:t>signals generated by brain</w:t>
          </w:r>
          <w:r w:rsidRPr="006B5899">
            <w:rPr>
              <w:rFonts w:cs="Times New Roman"/>
              <w:szCs w:val="24"/>
            </w:rPr>
            <w:t xml:space="preserve">. </w:t>
          </w:r>
          <w:r>
            <w:rPr>
              <w:rFonts w:cs="Times New Roman"/>
              <w:szCs w:val="24"/>
            </w:rPr>
            <w:t>T</w:t>
          </w:r>
          <w:r w:rsidRPr="006B5899">
            <w:rPr>
              <w:rFonts w:cs="Times New Roman"/>
              <w:szCs w:val="24"/>
            </w:rPr>
            <w:t>his app</w:t>
          </w:r>
          <w:r>
            <w:rPr>
              <w:rFonts w:cs="Times New Roman"/>
              <w:szCs w:val="24"/>
            </w:rPr>
            <w:t xml:space="preserve">roach is not so </w:t>
          </w:r>
          <w:r w:rsidRPr="006B5899">
            <w:rPr>
              <w:rFonts w:cs="Times New Roman"/>
              <w:szCs w:val="24"/>
            </w:rPr>
            <w:t>indiscreet but read</w:t>
          </w:r>
          <w:r>
            <w:rPr>
              <w:rFonts w:cs="Times New Roman"/>
              <w:szCs w:val="24"/>
            </w:rPr>
            <w:t>s the</w:t>
          </w:r>
          <w:r w:rsidRPr="006B5899">
            <w:rPr>
              <w:rFonts w:cs="Times New Roman"/>
              <w:szCs w:val="24"/>
            </w:rPr>
            <w:t xml:space="preserve"> signals</w:t>
          </w:r>
          <w:r>
            <w:rPr>
              <w:rFonts w:cs="Times New Roman"/>
              <w:szCs w:val="24"/>
            </w:rPr>
            <w:t xml:space="preserve"> </w:t>
          </w:r>
          <w:r w:rsidRPr="006B5899">
            <w:rPr>
              <w:rFonts w:cs="Times New Roman"/>
              <w:szCs w:val="24"/>
            </w:rPr>
            <w:t xml:space="preserve">less effectively, because </w:t>
          </w:r>
          <w:r>
            <w:rPr>
              <w:rFonts w:cs="Times New Roman"/>
              <w:szCs w:val="24"/>
            </w:rPr>
            <w:t xml:space="preserve">the </w:t>
          </w:r>
          <w:r w:rsidRPr="006B5899">
            <w:rPr>
              <w:rFonts w:cs="Times New Roman"/>
              <w:szCs w:val="24"/>
            </w:rPr>
            <w:t>electrodes are not</w:t>
          </w:r>
          <w:r>
            <w:rPr>
              <w:rFonts w:cs="Times New Roman"/>
              <w:szCs w:val="24"/>
            </w:rPr>
            <w:t xml:space="preserve"> placed on required</w:t>
          </w:r>
          <w:r w:rsidRPr="006B5899">
            <w:rPr>
              <w:rFonts w:cs="Times New Roman"/>
              <w:szCs w:val="24"/>
            </w:rPr>
            <w:t xml:space="preserve"> part of the brain</w:t>
          </w:r>
          <w:r>
            <w:rPr>
              <w:rFonts w:cs="Times New Roman"/>
              <w:szCs w:val="24"/>
            </w:rPr>
            <w:t xml:space="preserve"> but on the scalp</w:t>
          </w:r>
          <w:r w:rsidRPr="006B5899">
            <w:rPr>
              <w:rFonts w:cs="Times New Roman"/>
              <w:szCs w:val="24"/>
            </w:rPr>
            <w:t>.</w:t>
          </w:r>
          <w:r w:rsidRPr="007700B7">
            <w:rPr>
              <w:rFonts w:cs="Times New Roman"/>
              <w:szCs w:val="24"/>
            </w:rPr>
            <w:t xml:space="preserve"> </w:t>
          </w:r>
          <w:r>
            <w:rPr>
              <w:rFonts w:cs="Times New Roman"/>
              <w:szCs w:val="24"/>
            </w:rPr>
            <w:t>An example of</w:t>
          </w:r>
          <w:r w:rsidRPr="006B5899">
            <w:rPr>
              <w:rFonts w:cs="Times New Roman"/>
              <w:szCs w:val="24"/>
            </w:rPr>
            <w:t xml:space="preserve"> this category is the EEG or electroencephalography</w:t>
          </w:r>
          <w:r>
            <w:rPr>
              <w:rFonts w:cs="Times New Roman"/>
              <w:szCs w:val="24"/>
            </w:rPr>
            <w:t>, which is</w:t>
          </w:r>
          <w:r w:rsidRPr="006B5899">
            <w:rPr>
              <w:rFonts w:cs="Times New Roman"/>
              <w:szCs w:val="24"/>
            </w:rPr>
            <w:t xml:space="preserve"> capable of providing a fine temporal resolution. These are inexpensive</w:t>
          </w:r>
          <w:r>
            <w:rPr>
              <w:rFonts w:cs="Times New Roman"/>
              <w:szCs w:val="24"/>
            </w:rPr>
            <w:t xml:space="preserve">, </w:t>
          </w:r>
          <w:r w:rsidRPr="006B5899">
            <w:rPr>
              <w:rFonts w:cs="Times New Roman"/>
              <w:szCs w:val="24"/>
            </w:rPr>
            <w:t>transferable</w:t>
          </w:r>
          <w:r>
            <w:rPr>
              <w:rFonts w:cs="Times New Roman"/>
              <w:szCs w:val="24"/>
            </w:rPr>
            <w:t xml:space="preserve"> and can be used easily</w:t>
          </w:r>
          <w:r w:rsidRPr="006B5899">
            <w:rPr>
              <w:rFonts w:cs="Times New Roman"/>
              <w:szCs w:val="24"/>
            </w:rPr>
            <w:t>.</w:t>
          </w:r>
        </w:p>
        <w:p w:rsidR="00983CAF" w:rsidRDefault="00983CAF" w:rsidP="00983CAF">
          <w:pPr>
            <w:spacing w:line="360" w:lineRule="auto"/>
            <w:rPr>
              <w:rFonts w:cs="Times New Roman"/>
              <w:szCs w:val="24"/>
            </w:rPr>
          </w:pPr>
        </w:p>
        <w:p w:rsidR="00157AC9" w:rsidRDefault="00983CAF" w:rsidP="00FE30B1">
          <w:pPr>
            <w:keepNext/>
            <w:spacing w:line="360" w:lineRule="auto"/>
            <w:jc w:val="center"/>
          </w:pPr>
          <w:r w:rsidRPr="006B5899">
            <w:rPr>
              <w:rFonts w:cs="Times New Roman"/>
              <w:noProof/>
            </w:rPr>
            <w:lastRenderedPageBreak/>
            <w:drawing>
              <wp:inline distT="0" distB="0" distL="0" distR="0" wp14:anchorId="62A1A6DA" wp14:editId="6E8AE2B1">
                <wp:extent cx="5857875" cy="4341212"/>
                <wp:effectExtent l="19050" t="0" r="0" b="0"/>
                <wp:docPr id="19" name="Picture 19" descr="Image result for invasive, non invasive, partially invasive electr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vasive, non invasive, partially invasive electrodes"/>
                        <pic:cNvPicPr>
                          <a:picLocks noChangeAspect="1" noChangeArrowheads="1"/>
                        </pic:cNvPicPr>
                      </pic:nvPicPr>
                      <pic:blipFill rotWithShape="1">
                        <a:blip r:embed="rId31" cstate="print">
                          <a:lum contrast="10000"/>
                          <a:extLst>
                            <a:ext uri="{28A0092B-C50C-407E-A947-70E740481C1C}">
                              <a14:useLocalDpi xmlns:a14="http://schemas.microsoft.com/office/drawing/2010/main" val="0"/>
                            </a:ext>
                          </a:extLst>
                        </a:blip>
                        <a:srcRect t="15910" r="43978" b="10252"/>
                        <a:stretch/>
                      </pic:blipFill>
                      <pic:spPr bwMode="auto">
                        <a:xfrm>
                          <a:off x="0" y="0"/>
                          <a:ext cx="5889931" cy="4364969"/>
                        </a:xfrm>
                        <a:prstGeom prst="rect">
                          <a:avLst/>
                        </a:prstGeom>
                        <a:noFill/>
                        <a:ln>
                          <a:noFill/>
                        </a:ln>
                        <a:extLst>
                          <a:ext uri="{53640926-AAD7-44D8-BBD7-CCE9431645EC}">
                            <a14:shadowObscured xmlns:a14="http://schemas.microsoft.com/office/drawing/2010/main"/>
                          </a:ext>
                        </a:extLst>
                      </pic:spPr>
                    </pic:pic>
                  </a:graphicData>
                </a:graphic>
              </wp:inline>
            </w:drawing>
          </w:r>
        </w:p>
        <w:p w:rsidR="00983CAF" w:rsidRDefault="00157AC9" w:rsidP="00157AC9">
          <w:pPr>
            <w:pStyle w:val="Caption"/>
            <w:jc w:val="center"/>
          </w:pPr>
          <w:bookmarkStart w:id="11" w:name="_Toc498438757"/>
          <w:r>
            <w:t xml:space="preserve">Figure </w:t>
          </w:r>
          <w:r>
            <w:fldChar w:fldCharType="begin"/>
          </w:r>
          <w:r>
            <w:instrText xml:space="preserve"> SEQ Figure \* ARABIC </w:instrText>
          </w:r>
          <w:r>
            <w:fldChar w:fldCharType="separate"/>
          </w:r>
          <w:r w:rsidR="00476016">
            <w:rPr>
              <w:noProof/>
            </w:rPr>
            <w:t>2</w:t>
          </w:r>
          <w:r>
            <w:fldChar w:fldCharType="end"/>
          </w:r>
          <w:r>
            <w:t xml:space="preserve"> : </w:t>
          </w:r>
          <w:r w:rsidRPr="00FD6F67">
            <w:t>CLASSIFICATION BASED ON PLACEMENT OF ELECTRODES</w:t>
          </w:r>
          <w:bookmarkEnd w:id="11"/>
        </w:p>
        <w:p w:rsidR="00157AC9" w:rsidRPr="00157AC9" w:rsidRDefault="00157AC9" w:rsidP="00157AC9"/>
        <w:p w:rsidR="00983CAF" w:rsidRDefault="00983CAF" w:rsidP="00157AC9">
          <w:pPr>
            <w:pStyle w:val="Heading3"/>
            <w:numPr>
              <w:ilvl w:val="2"/>
              <w:numId w:val="17"/>
            </w:numPr>
            <w:spacing w:before="40" w:after="0" w:line="259" w:lineRule="auto"/>
            <w:ind w:right="0"/>
            <w:rPr>
              <w:sz w:val="28"/>
            </w:rPr>
          </w:pPr>
          <w:bookmarkStart w:id="12" w:name="_Toc498438308"/>
          <w:r w:rsidRPr="006B5899">
            <w:rPr>
              <w:sz w:val="28"/>
            </w:rPr>
            <w:t>Classification based on type of stimulus</w:t>
          </w:r>
          <w:bookmarkEnd w:id="12"/>
        </w:p>
        <w:p w:rsidR="00983CAF" w:rsidRPr="00157AC9" w:rsidRDefault="00983CAF" w:rsidP="00157AC9">
          <w:pPr>
            <w:pStyle w:val="ListParagraph"/>
            <w:numPr>
              <w:ilvl w:val="1"/>
              <w:numId w:val="12"/>
            </w:numPr>
            <w:spacing w:before="240" w:line="360" w:lineRule="auto"/>
            <w:jc w:val="both"/>
            <w:rPr>
              <w:rFonts w:cs="Times New Roman"/>
              <w:b/>
            </w:rPr>
          </w:pPr>
          <w:bookmarkStart w:id="13" w:name="_Toc412659238"/>
          <w:r w:rsidRPr="00157AC9">
            <w:rPr>
              <w:rFonts w:cs="Times New Roman"/>
              <w:b/>
            </w:rPr>
            <w:t>SSVEP</w:t>
          </w:r>
          <w:bookmarkEnd w:id="13"/>
        </w:p>
        <w:p w:rsidR="00983CAF" w:rsidRPr="00775E90" w:rsidRDefault="00983CAF" w:rsidP="00983CAF">
          <w:pPr>
            <w:spacing w:line="360" w:lineRule="auto"/>
            <w:ind w:left="360"/>
            <w:jc w:val="both"/>
            <w:rPr>
              <w:rFonts w:cs="Times New Roman"/>
            </w:rPr>
          </w:pPr>
          <w:r w:rsidRPr="00775E90">
            <w:rPr>
              <w:rFonts w:cs="Times New Roman"/>
              <w:lang w:val="en-IN"/>
            </w:rPr>
            <w:t>SSVEP type of BCI entails a number of visual or pictorial stimuli. Each stimulus is related with a precise command, which is associated with an output, which the BCI can produce. The stimuli flicker unceasingly with diverse frequencies ranging from 6 to 30 Hz. Paying attention to one of the flickering stimuli elicits an SSVEP in the visual cortex of the brain that has the same frequency as the target flicker.</w:t>
          </w:r>
        </w:p>
        <w:p w:rsidR="00983CAF" w:rsidRPr="00157AC9" w:rsidRDefault="00983CAF" w:rsidP="00157AC9">
          <w:pPr>
            <w:pStyle w:val="ListParagraph"/>
            <w:numPr>
              <w:ilvl w:val="1"/>
              <w:numId w:val="12"/>
            </w:numPr>
            <w:spacing w:before="240" w:line="360" w:lineRule="auto"/>
            <w:jc w:val="both"/>
            <w:rPr>
              <w:rFonts w:cs="Times New Roman"/>
              <w:b/>
            </w:rPr>
          </w:pPr>
          <w:bookmarkStart w:id="14" w:name="_Toc412659239"/>
          <w:r w:rsidRPr="00157AC9">
            <w:rPr>
              <w:rFonts w:cs="Times New Roman"/>
              <w:b/>
            </w:rPr>
            <w:t>P300</w:t>
          </w:r>
          <w:bookmarkEnd w:id="14"/>
        </w:p>
        <w:p w:rsidR="00983CAF" w:rsidRPr="00775E90" w:rsidRDefault="00983CAF" w:rsidP="00983CAF">
          <w:pPr>
            <w:spacing w:line="360" w:lineRule="auto"/>
            <w:ind w:left="360"/>
            <w:jc w:val="both"/>
            <w:rPr>
              <w:rFonts w:cs="Times New Roman"/>
            </w:rPr>
          </w:pPr>
          <w:r w:rsidRPr="00775E90">
            <w:rPr>
              <w:rFonts w:cs="Times New Roman"/>
              <w:lang w:val="en-IN"/>
            </w:rPr>
            <w:t>P300 wave elicits when an unlikely event occurs randomly between events with high probability. In the EEG signal the P300 appears as a positive wave about 300 ms after stimulus onset. Its main usage in BCIs is for spelling devices, but one can also use it for control tasks or navigation.</w:t>
          </w:r>
        </w:p>
        <w:p w:rsidR="00983CAF" w:rsidRPr="00157AC9" w:rsidRDefault="00983CAF" w:rsidP="00157AC9">
          <w:pPr>
            <w:pStyle w:val="ListParagraph"/>
            <w:numPr>
              <w:ilvl w:val="1"/>
              <w:numId w:val="12"/>
            </w:numPr>
            <w:spacing w:before="240" w:line="360" w:lineRule="auto"/>
            <w:jc w:val="both"/>
            <w:rPr>
              <w:rFonts w:cs="Times New Roman"/>
              <w:b/>
            </w:rPr>
          </w:pPr>
          <w:bookmarkStart w:id="15" w:name="_Toc412659240"/>
          <w:r w:rsidRPr="00157AC9">
            <w:rPr>
              <w:rFonts w:cs="Times New Roman"/>
              <w:b/>
            </w:rPr>
            <w:lastRenderedPageBreak/>
            <w:t>Motor Imagery</w:t>
          </w:r>
          <w:bookmarkEnd w:id="15"/>
        </w:p>
        <w:p w:rsidR="00983CAF" w:rsidRDefault="00983CAF" w:rsidP="00983CAF">
          <w:pPr>
            <w:spacing w:line="360" w:lineRule="auto"/>
            <w:ind w:left="360"/>
            <w:jc w:val="both"/>
            <w:rPr>
              <w:rFonts w:cs="Times New Roman"/>
            </w:rPr>
          </w:pPr>
          <w:r w:rsidRPr="00775E90">
            <w:rPr>
              <w:rFonts w:cs="Times New Roman"/>
            </w:rPr>
            <w:t>When subjects perform or only imagine motor tasks, an event related desynchronization (ERD) and an event related synchronization (ERS) is detectable by changes of EEG rhythms on electrodes close to the respective sensorimotor areas. The ERD is indicated by a decrease of power in the upper alpha band and lower beta band, starting 2 seconds before movement onset on the contra lateral hemisphere and becomes bilaterally symmetrical immediately before execution of movement. An ERS appears either after termination of the movement, or simultaneously to the ERD, b</w:t>
          </w:r>
          <w:r>
            <w:rPr>
              <w:rFonts w:cs="Times New Roman"/>
            </w:rPr>
            <w:t>ut in other areas of the cortex.</w:t>
          </w:r>
        </w:p>
        <w:p w:rsidR="00983CAF" w:rsidRDefault="00157AC9" w:rsidP="00157AC9">
          <w:pPr>
            <w:pStyle w:val="Heading2"/>
            <w:numPr>
              <w:ilvl w:val="1"/>
              <w:numId w:val="17"/>
            </w:numPr>
          </w:pPr>
          <w:r>
            <w:t xml:space="preserve"> </w:t>
          </w:r>
          <w:bookmarkStart w:id="16" w:name="_Toc498438309"/>
          <w:r w:rsidR="00983CAF">
            <w:t>Bio-Amplifier</w:t>
          </w:r>
          <w:bookmarkEnd w:id="16"/>
        </w:p>
        <w:p w:rsidR="00983CAF" w:rsidRPr="006B5899" w:rsidRDefault="00983CAF" w:rsidP="00983CAF">
          <w:pPr>
            <w:spacing w:line="360" w:lineRule="auto"/>
            <w:jc w:val="both"/>
            <w:rPr>
              <w:rFonts w:cs="Times New Roman"/>
            </w:rPr>
          </w:pPr>
          <w:r w:rsidRPr="006B5899">
            <w:rPr>
              <w:rFonts w:cs="Times New Roman"/>
            </w:rPr>
            <w:t>Bio</w:t>
          </w:r>
          <w:r>
            <w:rPr>
              <w:rFonts w:cs="Times New Roman"/>
            </w:rPr>
            <w:t>logical</w:t>
          </w:r>
          <w:r w:rsidRPr="006B5899">
            <w:rPr>
              <w:rFonts w:cs="Times New Roman"/>
            </w:rPr>
            <w:t xml:space="preserve"> signals are chronicled as potential</w:t>
          </w:r>
          <w:r>
            <w:rPr>
              <w:rFonts w:cs="Times New Roman"/>
            </w:rPr>
            <w:t xml:space="preserve"> levels, voltage levels</w:t>
          </w:r>
          <w:r w:rsidRPr="006B5899">
            <w:rPr>
              <w:rFonts w:cs="Times New Roman"/>
            </w:rPr>
            <w:t>, and electrical field strengths</w:t>
          </w:r>
          <w:r>
            <w:rPr>
              <w:rFonts w:cs="Times New Roman"/>
            </w:rPr>
            <w:t xml:space="preserve"> which are</w:t>
          </w:r>
          <w:r w:rsidRPr="006B5899">
            <w:rPr>
              <w:rFonts w:cs="Times New Roman"/>
            </w:rPr>
            <w:t xml:space="preserve"> generated by nerves and muscles. The</w:t>
          </w:r>
          <w:r>
            <w:rPr>
              <w:rFonts w:cs="Times New Roman"/>
            </w:rPr>
            <w:t>ir</w:t>
          </w:r>
          <w:r w:rsidRPr="006B5899">
            <w:rPr>
              <w:rFonts w:cs="Times New Roman"/>
            </w:rPr>
            <w:t xml:space="preserve"> measurements involve voltage</w:t>
          </w:r>
          <w:r>
            <w:rPr>
              <w:rFonts w:cs="Times New Roman"/>
            </w:rPr>
            <w:t xml:space="preserve"> which</w:t>
          </w:r>
          <w:r w:rsidRPr="006B5899">
            <w:rPr>
              <w:rFonts w:cs="Times New Roman"/>
            </w:rPr>
            <w:t xml:space="preserve"> </w:t>
          </w:r>
          <w:r>
            <w:rPr>
              <w:rFonts w:cs="Times New Roman"/>
            </w:rPr>
            <w:t>is at very low level</w:t>
          </w:r>
          <w:r w:rsidRPr="006B5899">
            <w:rPr>
              <w:rFonts w:cs="Times New Roman"/>
            </w:rPr>
            <w:t xml:space="preserve">, </w:t>
          </w:r>
          <w:r>
            <w:rPr>
              <w:rFonts w:cs="Times New Roman"/>
            </w:rPr>
            <w:t>c</w:t>
          </w:r>
          <w:r w:rsidRPr="006B5899">
            <w:rPr>
              <w:rFonts w:cs="Times New Roman"/>
            </w:rPr>
            <w:t>haracteristically</w:t>
          </w:r>
          <w:r>
            <w:rPr>
              <w:rFonts w:cs="Times New Roman"/>
            </w:rPr>
            <w:t xml:space="preserve">, it </w:t>
          </w:r>
          <w:r w:rsidRPr="006B5899">
            <w:rPr>
              <w:rFonts w:cs="Times New Roman"/>
            </w:rPr>
            <w:t>rang</w:t>
          </w:r>
          <w:r>
            <w:rPr>
              <w:rFonts w:cs="Times New Roman"/>
            </w:rPr>
            <w:t>es</w:t>
          </w:r>
          <w:r w:rsidRPr="006B5899">
            <w:rPr>
              <w:rFonts w:cs="Times New Roman"/>
            </w:rPr>
            <w:t xml:space="preserve"> </w:t>
          </w:r>
          <w:r>
            <w:rPr>
              <w:rFonts w:cs="Times New Roman"/>
            </w:rPr>
            <w:t>from 1µV to a maximum of</w:t>
          </w:r>
          <w:r w:rsidRPr="006B5899">
            <w:rPr>
              <w:rFonts w:cs="Times New Roman"/>
            </w:rPr>
            <w:t xml:space="preserve"> 100mV, with </w:t>
          </w:r>
          <w:r>
            <w:rPr>
              <w:rFonts w:cs="Times New Roman"/>
            </w:rPr>
            <w:t>a high source impedance</w:t>
          </w:r>
          <w:r w:rsidRPr="006B5899">
            <w:rPr>
              <w:rFonts w:cs="Times New Roman"/>
            </w:rPr>
            <w:t xml:space="preserve"> and overlaid high level interfer</w:t>
          </w:r>
          <w:r>
            <w:rPr>
              <w:rFonts w:cs="Times New Roman"/>
            </w:rPr>
            <w:t>ing</w:t>
          </w:r>
          <w:r w:rsidRPr="006B5899">
            <w:rPr>
              <w:rFonts w:cs="Times New Roman"/>
            </w:rPr>
            <w:t xml:space="preserve"> signals and noise</w:t>
          </w:r>
          <w:r>
            <w:rPr>
              <w:rFonts w:cs="Times New Roman"/>
            </w:rPr>
            <w:t>s</w:t>
          </w:r>
          <w:r w:rsidRPr="006B5899">
            <w:rPr>
              <w:rFonts w:cs="Times New Roman"/>
            </w:rPr>
            <w:t xml:space="preserve">. </w:t>
          </w:r>
          <w:r>
            <w:rPr>
              <w:rFonts w:cs="Times New Roman"/>
            </w:rPr>
            <w:t>First, t</w:t>
          </w:r>
          <w:r w:rsidRPr="006B5899">
            <w:rPr>
              <w:rFonts w:cs="Times New Roman"/>
            </w:rPr>
            <w:t>he signals</w:t>
          </w:r>
          <w:r>
            <w:rPr>
              <w:rFonts w:cs="Times New Roman"/>
            </w:rPr>
            <w:t xml:space="preserve"> are required to</w:t>
          </w:r>
          <w:r w:rsidRPr="006B5899">
            <w:rPr>
              <w:rFonts w:cs="Times New Roman"/>
            </w:rPr>
            <w:t xml:space="preserve"> be amplified</w:t>
          </w:r>
          <w:r>
            <w:rPr>
              <w:rFonts w:cs="Times New Roman"/>
            </w:rPr>
            <w:t>,</w:t>
          </w:r>
          <w:r w:rsidRPr="006B5899">
            <w:rPr>
              <w:rFonts w:cs="Times New Roman"/>
            </w:rPr>
            <w:t xml:space="preserve"> to make them compatible with devices such as displays, recorders, or A/D converters for computerized equipment. </w:t>
          </w:r>
          <w:r>
            <w:rPr>
              <w:rFonts w:cs="Times New Roman"/>
            </w:rPr>
            <w:t>Bio Amplifiers</w:t>
          </w:r>
          <w:r w:rsidRPr="006B5899">
            <w:rPr>
              <w:rFonts w:cs="Times New Roman"/>
            </w:rPr>
            <w:t xml:space="preserve"> have to provide </w:t>
          </w:r>
          <w:r>
            <w:rPr>
              <w:rFonts w:cs="Times New Roman"/>
            </w:rPr>
            <w:t xml:space="preserve">a particular level of </w:t>
          </w:r>
          <w:r w:rsidRPr="006B5899">
            <w:rPr>
              <w:rFonts w:cs="Times New Roman"/>
            </w:rPr>
            <w:t>amplification discerning to the functional signal, discard overlaid</w:t>
          </w:r>
          <w:r>
            <w:rPr>
              <w:rFonts w:cs="Times New Roman"/>
            </w:rPr>
            <w:t xml:space="preserve"> noise and interfering</w:t>
          </w:r>
          <w:r w:rsidRPr="006B5899">
            <w:rPr>
              <w:rFonts w:cs="Times New Roman"/>
            </w:rPr>
            <w:t xml:space="preserve"> signals, and </w:t>
          </w:r>
          <w:r>
            <w:rPr>
              <w:rFonts w:cs="Times New Roman"/>
            </w:rPr>
            <w:t>assur</w:t>
          </w:r>
          <w:r w:rsidRPr="006B5899">
            <w:rPr>
              <w:rFonts w:cs="Times New Roman"/>
            </w:rPr>
            <w:t>e</w:t>
          </w:r>
          <w:r>
            <w:rPr>
              <w:rFonts w:cs="Times New Roman"/>
            </w:rPr>
            <w:t>d</w:t>
          </w:r>
          <w:r w:rsidRPr="006B5899">
            <w:rPr>
              <w:rFonts w:cs="Times New Roman"/>
            </w:rPr>
            <w:t xml:space="preserve"> protection from </w:t>
          </w:r>
          <w:r>
            <w:rPr>
              <w:rFonts w:cs="Times New Roman"/>
            </w:rPr>
            <w:t>voltage and current surge for the user as well as the</w:t>
          </w:r>
          <w:r w:rsidRPr="006B5899">
            <w:rPr>
              <w:rFonts w:cs="Times New Roman"/>
            </w:rPr>
            <w:t xml:space="preserve"> electronic equipment. The basic requirements that a bio amplifier has to satisfy are:</w:t>
          </w:r>
        </w:p>
        <w:p w:rsidR="00983CAF" w:rsidRPr="006B5899" w:rsidRDefault="00983CAF" w:rsidP="00983CAF">
          <w:pPr>
            <w:pStyle w:val="ListParagraph"/>
            <w:numPr>
              <w:ilvl w:val="0"/>
              <w:numId w:val="4"/>
            </w:numPr>
            <w:spacing w:after="200" w:line="360" w:lineRule="auto"/>
            <w:jc w:val="both"/>
            <w:rPr>
              <w:rFonts w:cs="Times New Roman"/>
            </w:rPr>
          </w:pPr>
          <w:r w:rsidRPr="006B5899">
            <w:rPr>
              <w:rFonts w:cs="Times New Roman"/>
            </w:rPr>
            <w:t>The functional process</w:t>
          </w:r>
          <w:r>
            <w:rPr>
              <w:rFonts w:cs="Times New Roman"/>
            </w:rPr>
            <w:t>es that are needed to be</w:t>
          </w:r>
          <w:r w:rsidRPr="006B5899">
            <w:rPr>
              <w:rFonts w:cs="Times New Roman"/>
            </w:rPr>
            <w:t xml:space="preserve"> scrutinized</w:t>
          </w:r>
          <w:r>
            <w:rPr>
              <w:rFonts w:cs="Times New Roman"/>
            </w:rPr>
            <w:t>,</w:t>
          </w:r>
          <w:r w:rsidRPr="006B5899">
            <w:rPr>
              <w:rFonts w:cs="Times New Roman"/>
            </w:rPr>
            <w:t xml:space="preserve"> should not be predisposed by the amplifier</w:t>
          </w:r>
        </w:p>
        <w:p w:rsidR="00983CAF" w:rsidRPr="006B5899" w:rsidRDefault="00983CAF" w:rsidP="00983CAF">
          <w:pPr>
            <w:pStyle w:val="ListParagraph"/>
            <w:numPr>
              <w:ilvl w:val="0"/>
              <w:numId w:val="4"/>
            </w:numPr>
            <w:spacing w:after="200" w:line="360" w:lineRule="auto"/>
            <w:jc w:val="both"/>
            <w:rPr>
              <w:rFonts w:cs="Times New Roman"/>
            </w:rPr>
          </w:pPr>
          <w:r>
            <w:rPr>
              <w:rFonts w:cs="Times New Roman"/>
            </w:rPr>
            <w:t>S</w:t>
          </w:r>
          <w:r w:rsidRPr="006B5899">
            <w:rPr>
              <w:rFonts w:cs="Times New Roman"/>
            </w:rPr>
            <w:t>ignal</w:t>
          </w:r>
          <w:r>
            <w:rPr>
              <w:rFonts w:cs="Times New Roman"/>
            </w:rPr>
            <w:t xml:space="preserve"> that is measured</w:t>
          </w:r>
          <w:r w:rsidRPr="006B5899">
            <w:rPr>
              <w:rFonts w:cs="Times New Roman"/>
            </w:rPr>
            <w:t xml:space="preserve"> should not be distorted</w:t>
          </w:r>
        </w:p>
        <w:p w:rsidR="00983CAF" w:rsidRPr="006B5899" w:rsidRDefault="00983CAF" w:rsidP="00983CAF">
          <w:pPr>
            <w:pStyle w:val="ListParagraph"/>
            <w:numPr>
              <w:ilvl w:val="0"/>
              <w:numId w:val="4"/>
            </w:numPr>
            <w:spacing w:after="200" w:line="360" w:lineRule="auto"/>
            <w:jc w:val="both"/>
            <w:rPr>
              <w:rFonts w:cs="Times New Roman"/>
            </w:rPr>
          </w:pPr>
          <w:r>
            <w:rPr>
              <w:rFonts w:cs="Times New Roman"/>
            </w:rPr>
            <w:t xml:space="preserve">There </w:t>
          </w:r>
          <w:r w:rsidRPr="006B5899">
            <w:rPr>
              <w:rFonts w:cs="Times New Roman"/>
            </w:rPr>
            <w:t>should</w:t>
          </w:r>
          <w:r>
            <w:rPr>
              <w:rFonts w:cs="Times New Roman"/>
            </w:rPr>
            <w:t xml:space="preserve"> also</w:t>
          </w:r>
          <w:r w:rsidRPr="006B5899">
            <w:rPr>
              <w:rFonts w:cs="Times New Roman"/>
            </w:rPr>
            <w:t xml:space="preserve"> </w:t>
          </w:r>
          <w:r>
            <w:rPr>
              <w:rFonts w:cs="Times New Roman"/>
            </w:rPr>
            <w:t>be the</w:t>
          </w:r>
          <w:r w:rsidRPr="006B5899">
            <w:rPr>
              <w:rFonts w:cs="Times New Roman"/>
            </w:rPr>
            <w:t xml:space="preserve"> best conceivable</w:t>
          </w:r>
          <w:r>
            <w:rPr>
              <w:rFonts w:cs="Times New Roman"/>
            </w:rPr>
            <w:t xml:space="preserve"> separation between </w:t>
          </w:r>
          <w:r w:rsidRPr="006B5899">
            <w:rPr>
              <w:rFonts w:cs="Times New Roman"/>
            </w:rPr>
            <w:t>signal</w:t>
          </w:r>
          <w:r>
            <w:rPr>
              <w:rFonts w:cs="Times New Roman"/>
            </w:rPr>
            <w:t>s</w:t>
          </w:r>
          <w:r w:rsidRPr="006B5899">
            <w:rPr>
              <w:rFonts w:cs="Times New Roman"/>
            </w:rPr>
            <w:t xml:space="preserve"> and interferences</w:t>
          </w:r>
        </w:p>
        <w:p w:rsidR="00983CAF" w:rsidRDefault="00983CAF" w:rsidP="00157AC9">
          <w:pPr>
            <w:pStyle w:val="ListParagraph"/>
            <w:numPr>
              <w:ilvl w:val="0"/>
              <w:numId w:val="4"/>
            </w:numPr>
            <w:spacing w:after="200" w:line="360" w:lineRule="auto"/>
            <w:jc w:val="both"/>
            <w:rPr>
              <w:rFonts w:cs="Times New Roman"/>
            </w:rPr>
          </w:pPr>
          <w:r w:rsidRPr="000219C5">
            <w:rPr>
              <w:rFonts w:cs="Times New Roman"/>
            </w:rPr>
            <w:t>Protection from electrical shock to the patient should be provided</w:t>
          </w:r>
        </w:p>
        <w:p w:rsidR="00983CAF" w:rsidRDefault="00983CAF" w:rsidP="00157AC9">
          <w:pPr>
            <w:pStyle w:val="ListParagraph"/>
            <w:numPr>
              <w:ilvl w:val="0"/>
              <w:numId w:val="4"/>
            </w:numPr>
            <w:spacing w:after="200" w:line="360" w:lineRule="auto"/>
            <w:jc w:val="both"/>
            <w:rPr>
              <w:rFonts w:cs="Times New Roman"/>
            </w:rPr>
          </w:pPr>
          <w:r w:rsidRPr="000219C5">
            <w:rPr>
              <w:rFonts w:cs="Times New Roman"/>
            </w:rPr>
            <w:t>The amplifier is required to be protected against damages resulting from high input voltages</w:t>
          </w:r>
        </w:p>
        <w:p w:rsidR="00983CAF" w:rsidRDefault="00FE30B1" w:rsidP="00FE30B1">
          <w:pPr>
            <w:pStyle w:val="Heading2"/>
            <w:numPr>
              <w:ilvl w:val="1"/>
              <w:numId w:val="17"/>
            </w:numPr>
            <w:rPr>
              <w:shd w:val="clear" w:color="auto" w:fill="FFFFFF"/>
            </w:rPr>
          </w:pPr>
          <w:bookmarkStart w:id="17" w:name="05"/>
          <w:r>
            <w:rPr>
              <w:shd w:val="clear" w:color="auto" w:fill="FFFFFF"/>
            </w:rPr>
            <w:t xml:space="preserve"> </w:t>
          </w:r>
          <w:bookmarkStart w:id="18" w:name="_Toc498438310"/>
          <w:r w:rsidR="00983CAF">
            <w:rPr>
              <w:shd w:val="clear" w:color="auto" w:fill="FFFFFF"/>
            </w:rPr>
            <w:t>Behavior of an EEG signal</w:t>
          </w:r>
          <w:bookmarkEnd w:id="18"/>
        </w:p>
        <w:p w:rsidR="00983CAF" w:rsidRDefault="00983CAF" w:rsidP="00983CAF">
          <w:pPr>
            <w:pStyle w:val="NormalWeb"/>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Differentiation of alpha (α), beta (β), delta (δ), and theta (Θ) waves can be done by EEG signals. The range of these waves is stated as follows:</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Alpha Waves: 8-13Hz, occipital region in an awake person with eyes closed</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Beta Waves: 13-30Hz, found in the parietal and frontal lobe of the brain</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lastRenderedPageBreak/>
            <w:t>Delta Wave: 0.5-4Hz, found in sleeping adults and infants</w:t>
          </w:r>
        </w:p>
        <w:p w:rsidR="00983CAF" w:rsidRDefault="00983CAF" w:rsidP="00983CAF">
          <w:pPr>
            <w:pStyle w:val="NormalWeb"/>
            <w:numPr>
              <w:ilvl w:val="0"/>
              <w:numId w:val="5"/>
            </w:numPr>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r>
            <w:rPr>
              <w:rFonts w:ascii="Times" w:hAnsi="Times" w:cs="Times"/>
              <w:color w:val="000000"/>
              <w:shd w:val="clear" w:color="auto" w:fill="FFFFFF"/>
            </w:rPr>
            <w:t>Theta Wave: 4-8Hz, sleeping adults as well as sleeping children</w:t>
          </w:r>
        </w:p>
        <w:p w:rsidR="00983CAF" w:rsidRDefault="00983CAF" w:rsidP="00983CAF">
          <w:pPr>
            <w:pStyle w:val="NormalWeb"/>
            <w:shd w:val="clear" w:color="auto" w:fill="FFFFFF"/>
            <w:spacing w:before="0" w:beforeAutospacing="0" w:after="0" w:afterAutospacing="0" w:line="360" w:lineRule="auto"/>
            <w:jc w:val="both"/>
            <w:textAlignment w:val="baseline"/>
            <w:rPr>
              <w:rFonts w:ascii="Times" w:hAnsi="Times" w:cs="Times"/>
              <w:color w:val="000000"/>
              <w:shd w:val="clear" w:color="auto" w:fill="FFFFFF"/>
            </w:rPr>
          </w:pPr>
        </w:p>
        <w:bookmarkEnd w:id="17"/>
        <w:p w:rsidR="00FE30B1" w:rsidRDefault="00983CAF" w:rsidP="00FE30B1">
          <w:pPr>
            <w:pStyle w:val="NormalWeb"/>
            <w:keepNext/>
            <w:shd w:val="clear" w:color="auto" w:fill="FFFFFF"/>
            <w:spacing w:before="0" w:beforeAutospacing="0" w:after="0" w:afterAutospacing="0" w:line="360" w:lineRule="auto"/>
            <w:jc w:val="center"/>
            <w:textAlignment w:val="baseline"/>
          </w:pPr>
          <w:r>
            <w:rPr>
              <w:noProof/>
            </w:rPr>
            <w:drawing>
              <wp:inline distT="0" distB="0" distL="0" distR="0" wp14:anchorId="612796E9" wp14:editId="46D5572A">
                <wp:extent cx="4473195" cy="4257675"/>
                <wp:effectExtent l="19050" t="1905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30412" t="10183" r="28801" b="20762"/>
                        <a:stretch/>
                      </pic:blipFill>
                      <pic:spPr bwMode="auto">
                        <a:xfrm>
                          <a:off x="0" y="0"/>
                          <a:ext cx="4473195" cy="42576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3CAF" w:rsidRDefault="00FE30B1" w:rsidP="00FE30B1">
          <w:pPr>
            <w:pStyle w:val="Caption"/>
            <w:jc w:val="center"/>
          </w:pPr>
          <w:bookmarkStart w:id="19" w:name="_Toc498438758"/>
          <w:r>
            <w:t xml:space="preserve">Figure </w:t>
          </w:r>
          <w:r>
            <w:fldChar w:fldCharType="begin"/>
          </w:r>
          <w:r>
            <w:instrText xml:space="preserve"> SEQ Figure \* ARABIC </w:instrText>
          </w:r>
          <w:r>
            <w:fldChar w:fldCharType="separate"/>
          </w:r>
          <w:r w:rsidR="00476016">
            <w:rPr>
              <w:noProof/>
            </w:rPr>
            <w:t>3</w:t>
          </w:r>
          <w:r>
            <w:fldChar w:fldCharType="end"/>
          </w:r>
          <w:r>
            <w:t xml:space="preserve"> : Various Components of an EEG Signal</w:t>
          </w:r>
          <w:bookmarkEnd w:id="19"/>
        </w:p>
        <w:p w:rsidR="00983CAF" w:rsidRDefault="00983CAF" w:rsidP="00983CAF">
          <w:pPr>
            <w:pStyle w:val="NormalWeb"/>
            <w:keepNext/>
            <w:shd w:val="clear" w:color="auto" w:fill="FFFFFF"/>
            <w:spacing w:after="0" w:line="360" w:lineRule="auto"/>
            <w:textAlignment w:val="baseline"/>
          </w:pPr>
          <w:r>
            <w:t>Alpha waves are neural oscillations in the frequency range of 7.5–12.5 Hz arising from synchronous and coherent (in phase or constructive) electrical activity of thalamic pacemaker cells in humans. They are also called Berger's wave in memory of the founder of EEG.</w:t>
          </w:r>
        </w:p>
        <w:p w:rsidR="00983CAF" w:rsidRDefault="00983CAF" w:rsidP="00983CAF">
          <w:pPr>
            <w:pStyle w:val="NormalWeb"/>
            <w:keepNext/>
            <w:shd w:val="clear" w:color="auto" w:fill="FFFFFF"/>
            <w:spacing w:after="0" w:line="360" w:lineRule="auto"/>
            <w:textAlignment w:val="baseline"/>
          </w:pPr>
          <w:r>
            <w:t xml:space="preserve">Alpha waves are one type of brain waves detected by electroencephalography (EEG) and predominantly originate from the occipital lobe during wakeful relaxation with closed eyes. Alpha waves are reduced with open eyes, drowsiness and sleep. Historically, they were thought to represent the activity of the visual cortex in an idle state. More recent papers have argued that they inhibit areas of the cortex not in use, or alternatively that they play an active </w:t>
          </w:r>
          <w:r>
            <w:lastRenderedPageBreak/>
            <w:t>role in network coordination and communication. Occipital alpha waves during periods of eyes closed are the strongest EEG brain signals.</w:t>
          </w:r>
        </w:p>
        <w:p w:rsidR="00FE30B1" w:rsidRDefault="00983CAF" w:rsidP="00983CAF">
          <w:pPr>
            <w:pStyle w:val="NormalWeb"/>
            <w:keepNext/>
            <w:shd w:val="clear" w:color="auto" w:fill="FFFFFF"/>
            <w:spacing w:after="0" w:line="360" w:lineRule="auto"/>
            <w:textAlignment w:val="baseline"/>
          </w:pPr>
          <w:r w:rsidRPr="00E56C5A">
            <w:t xml:space="preserve">Alpha waves are present at different stages of the wake-sleep cycle. The most widely researched is during the relaxed mental state, where the subject is at rest with eyes closed, but is not tired or asleep. This alpha activity is centered in the occipital lobe, and is presumed to originate there, although there has been recent speculation that it </w:t>
          </w:r>
          <w:r>
            <w:t xml:space="preserve">instead has a thalamic origin. </w:t>
          </w:r>
          <w:r w:rsidRPr="00E56C5A">
            <w:t>This wave begins appearing at around four months, and is initially a frequency of 4 waves per second. The mature alpha wave, at 10 waves per second, is firmly established by age 3.</w:t>
          </w:r>
        </w:p>
        <w:p w:rsidR="00FE30B1" w:rsidRDefault="00FE30B1" w:rsidP="00FE30B1">
          <w:pPr>
            <w:ind w:left="0"/>
            <w:rPr>
              <w:rFonts w:eastAsia="Times New Roman" w:cs="Times New Roman"/>
              <w:kern w:val="0"/>
              <w:szCs w:val="24"/>
              <w:lang w:eastAsia="en-US"/>
              <w14:ligatures w14:val="none"/>
            </w:rPr>
          </w:pPr>
        </w:p>
        <w:p w:rsidR="00FE30B1" w:rsidRDefault="00FE30B1" w:rsidP="00FE30B1">
          <w:pPr>
            <w:pStyle w:val="Heading3"/>
            <w:numPr>
              <w:ilvl w:val="2"/>
              <w:numId w:val="17"/>
            </w:numPr>
          </w:pPr>
          <w:bookmarkStart w:id="20" w:name="_Toc498438311"/>
          <w:r>
            <w:lastRenderedPageBreak/>
            <w:t>Occipital Lobe</w:t>
          </w:r>
          <w:bookmarkEnd w:id="20"/>
        </w:p>
        <w:p w:rsidR="00FE30B1" w:rsidRDefault="00FE30B1" w:rsidP="00FE30B1">
          <w:pPr>
            <w:pStyle w:val="NormalWeb"/>
            <w:keepNext/>
            <w:shd w:val="clear" w:color="auto" w:fill="FFFFFF"/>
            <w:spacing w:after="0" w:line="360" w:lineRule="auto"/>
            <w:jc w:val="both"/>
            <w:textAlignment w:val="baseline"/>
          </w:pPr>
          <w:r>
            <w:t>The cerebral cortex of the brain—a part of the brain shared by all vertebrates—is the newest part of the brain, evolutionarily speaking. All mammalian brains have four distinct lobes, but the brain itself—as well as the lobes it contains—is divided into right and left hemispheres.</w:t>
          </w:r>
        </w:p>
        <w:p w:rsidR="00983CAF" w:rsidRDefault="00983CAF" w:rsidP="00FE30B1">
          <w:pPr>
            <w:pStyle w:val="NormalWeb"/>
            <w:keepNext/>
            <w:shd w:val="clear" w:color="auto" w:fill="FFFFFF"/>
            <w:spacing w:after="0" w:line="360" w:lineRule="auto"/>
            <w:jc w:val="both"/>
            <w:textAlignment w:val="baseline"/>
          </w:pPr>
          <w:r>
            <w:t xml:space="preserve">This means that each lobe can actually be divided into two parts. The occipital lobe </w:t>
          </w:r>
          <w:r w:rsidR="00FE30B1">
            <w:t>includes right</w:t>
          </w:r>
          <w:r>
            <w:t xml:space="preserve"> and left lobe that interact with one another, each controlling a range of visual functions.</w:t>
          </w:r>
        </w:p>
        <w:p w:rsidR="00983CAF" w:rsidRDefault="00983CAF" w:rsidP="00FE30B1">
          <w:pPr>
            <w:pStyle w:val="NormalWeb"/>
            <w:keepNext/>
            <w:shd w:val="clear" w:color="auto" w:fill="FFFFFF"/>
            <w:spacing w:after="0" w:line="360" w:lineRule="auto"/>
            <w:jc w:val="both"/>
            <w:textAlignment w:val="baseline"/>
          </w:pPr>
          <w:r>
            <w:t>Like other lobes of the brain, the occipital lobe does not have clear internal boundaries separating it from the rest of the brain. Instead, neuroscientists use the skull's bones as their guide, so the occipital lobe rests underneath the occipital bone.</w:t>
          </w:r>
        </w:p>
        <w:p w:rsidR="00983CAF" w:rsidRDefault="00983CAF" w:rsidP="00FE30B1">
          <w:pPr>
            <w:pStyle w:val="NormalWeb"/>
            <w:keepNext/>
            <w:shd w:val="clear" w:color="auto" w:fill="FFFFFF"/>
            <w:spacing w:after="0" w:line="360" w:lineRule="auto"/>
            <w:jc w:val="both"/>
            <w:textAlignment w:val="baseline"/>
          </w:pPr>
          <w:r>
            <w:t>The occipital lobe is the rearmost lobe of the brain, located in the forebrain. It rests upon the tentorium cerebelli, a thick membrane of tissue the separates the cerebrum from the evolutionarily older cerebellum.</w:t>
          </w:r>
        </w:p>
        <w:p w:rsidR="00983CAF" w:rsidRDefault="00983CAF" w:rsidP="00FE30B1">
          <w:pPr>
            <w:pStyle w:val="NormalWeb"/>
            <w:keepNext/>
            <w:shd w:val="clear" w:color="auto" w:fill="FFFFFF"/>
            <w:spacing w:after="0" w:line="360" w:lineRule="auto"/>
            <w:jc w:val="both"/>
            <w:textAlignment w:val="baseline"/>
          </w:pPr>
          <w:r>
            <w:t>The occipital lobe is dedicated to vision, this process is highly complex, and includes a number of separate functions. Those include:</w:t>
          </w:r>
        </w:p>
        <w:p w:rsidR="00983CAF" w:rsidRDefault="00983CAF" w:rsidP="00FE30B1">
          <w:pPr>
            <w:pStyle w:val="NormalWeb"/>
            <w:keepNext/>
            <w:numPr>
              <w:ilvl w:val="0"/>
              <w:numId w:val="7"/>
            </w:numPr>
            <w:shd w:val="clear" w:color="auto" w:fill="FFFFFF"/>
            <w:spacing w:after="0" w:line="360" w:lineRule="auto"/>
            <w:jc w:val="both"/>
            <w:textAlignment w:val="baseline"/>
          </w:pPr>
          <w:r>
            <w:t>Mapping the visual world, which helps with both spatial reasoning and visual memory. Most vision involves some type of memory, since scanning the visual field requires you to recall that which you saw just a second ago.</w:t>
          </w:r>
        </w:p>
        <w:p w:rsidR="00983CAF" w:rsidRDefault="00983CAF" w:rsidP="00FE30B1">
          <w:pPr>
            <w:pStyle w:val="NormalWeb"/>
            <w:keepNext/>
            <w:numPr>
              <w:ilvl w:val="0"/>
              <w:numId w:val="7"/>
            </w:numPr>
            <w:shd w:val="clear" w:color="auto" w:fill="FFFFFF"/>
            <w:spacing w:after="0" w:line="360" w:lineRule="auto"/>
            <w:jc w:val="both"/>
            <w:textAlignment w:val="baseline"/>
          </w:pPr>
          <w:r>
            <w:t>Determining color properties of the items in the visual field.</w:t>
          </w:r>
        </w:p>
        <w:p w:rsidR="00983CAF" w:rsidRDefault="00983CAF" w:rsidP="00FE30B1">
          <w:pPr>
            <w:pStyle w:val="NormalWeb"/>
            <w:keepNext/>
            <w:numPr>
              <w:ilvl w:val="0"/>
              <w:numId w:val="7"/>
            </w:numPr>
            <w:shd w:val="clear" w:color="auto" w:fill="FFFFFF"/>
            <w:spacing w:after="0" w:line="360" w:lineRule="auto"/>
            <w:jc w:val="both"/>
            <w:textAlignment w:val="baseline"/>
          </w:pPr>
          <w:r>
            <w:t>Assessing distance, size, and depth.</w:t>
          </w:r>
        </w:p>
        <w:p w:rsidR="00983CAF" w:rsidRDefault="00983CAF" w:rsidP="00FE30B1">
          <w:pPr>
            <w:pStyle w:val="NormalWeb"/>
            <w:keepNext/>
            <w:numPr>
              <w:ilvl w:val="0"/>
              <w:numId w:val="7"/>
            </w:numPr>
            <w:shd w:val="clear" w:color="auto" w:fill="FFFFFF"/>
            <w:spacing w:after="0" w:line="360" w:lineRule="auto"/>
            <w:jc w:val="both"/>
            <w:textAlignment w:val="baseline"/>
          </w:pPr>
          <w:r>
            <w:t>Identifying visual stimuli, particularly familiar faces and objects.</w:t>
          </w:r>
        </w:p>
        <w:p w:rsidR="00983CAF" w:rsidRDefault="00983CAF" w:rsidP="00FE30B1">
          <w:pPr>
            <w:pStyle w:val="NormalWeb"/>
            <w:keepNext/>
            <w:numPr>
              <w:ilvl w:val="0"/>
              <w:numId w:val="7"/>
            </w:numPr>
            <w:shd w:val="clear" w:color="auto" w:fill="FFFFFF"/>
            <w:spacing w:after="0" w:line="360" w:lineRule="auto"/>
            <w:jc w:val="both"/>
            <w:textAlignment w:val="baseline"/>
          </w:pPr>
          <w:r>
            <w:t>Transmitting visual information to other brain regions so that those brain lobes can encode memories, assign meaning, craft appropriate motor and linguistic responses, and continually respond to information from the surrounding world.</w:t>
          </w:r>
        </w:p>
        <w:p w:rsidR="00983CAF" w:rsidRDefault="00983CAF" w:rsidP="00FE30B1">
          <w:pPr>
            <w:pStyle w:val="NormalWeb"/>
            <w:keepNext/>
            <w:numPr>
              <w:ilvl w:val="0"/>
              <w:numId w:val="7"/>
            </w:numPr>
            <w:shd w:val="clear" w:color="auto" w:fill="FFFFFF"/>
            <w:spacing w:after="0" w:line="360" w:lineRule="auto"/>
            <w:jc w:val="both"/>
            <w:textAlignment w:val="baseline"/>
          </w:pPr>
          <w:r>
            <w:t>Receiving raw visual data from perceptual sensors in the eyes' retina.</w:t>
          </w:r>
        </w:p>
        <w:p w:rsidR="00983CAF" w:rsidRDefault="00983CAF" w:rsidP="00FE30B1">
          <w:pPr>
            <w:pStyle w:val="NormalWeb"/>
            <w:keepNext/>
            <w:shd w:val="clear" w:color="auto" w:fill="FFFFFF"/>
            <w:spacing w:after="0" w:line="360" w:lineRule="auto"/>
            <w:ind w:left="360"/>
            <w:jc w:val="both"/>
            <w:textAlignment w:val="baseline"/>
          </w:pPr>
          <w:r>
            <w:t>The occipital lobe contains a number of structures and neuronal tracts that work together to enable vision. Those include:</w:t>
          </w:r>
        </w:p>
        <w:p w:rsidR="00983CAF" w:rsidRDefault="00983CAF" w:rsidP="00FE30B1">
          <w:pPr>
            <w:pStyle w:val="NormalWeb"/>
            <w:keepNext/>
            <w:numPr>
              <w:ilvl w:val="0"/>
              <w:numId w:val="8"/>
            </w:numPr>
            <w:shd w:val="clear" w:color="auto" w:fill="FFFFFF"/>
            <w:spacing w:line="360" w:lineRule="auto"/>
            <w:ind w:left="720"/>
            <w:jc w:val="both"/>
            <w:textAlignment w:val="baseline"/>
          </w:pPr>
          <w:r>
            <w:lastRenderedPageBreak/>
            <w:t>Brodmann area 17: Known as V1, this region is located in the occipital lobe's calcarine sulcus, and serves as the brain's primary visual cortex. It aids the brain to determine location, spatial information, and color data.</w:t>
          </w:r>
        </w:p>
        <w:p w:rsidR="00983CAF" w:rsidRDefault="00983CAF" w:rsidP="00FE30B1">
          <w:pPr>
            <w:pStyle w:val="NormalWeb"/>
            <w:keepNext/>
            <w:numPr>
              <w:ilvl w:val="0"/>
              <w:numId w:val="8"/>
            </w:numPr>
            <w:shd w:val="clear" w:color="auto" w:fill="FFFFFF"/>
            <w:spacing w:line="360" w:lineRule="auto"/>
            <w:ind w:left="720"/>
            <w:jc w:val="both"/>
            <w:textAlignment w:val="baseline"/>
          </w:pPr>
          <w:r>
            <w:t>The ventral stream: Known sometimes as V2, this is a secondary visual cortex that helps the brain assign meaning to what it is seeing. Without V2, you would still be able to see, but would have no conscious awareness of or understanding of the sights your eyes took in.</w:t>
          </w:r>
        </w:p>
        <w:p w:rsidR="00983CAF" w:rsidRDefault="00983CAF" w:rsidP="00FE30B1">
          <w:pPr>
            <w:pStyle w:val="NormalWeb"/>
            <w:keepNext/>
            <w:numPr>
              <w:ilvl w:val="0"/>
              <w:numId w:val="8"/>
            </w:numPr>
            <w:shd w:val="clear" w:color="auto" w:fill="FFFFFF"/>
            <w:spacing w:line="360" w:lineRule="auto"/>
            <w:ind w:left="720"/>
            <w:jc w:val="both"/>
            <w:textAlignment w:val="baseline"/>
          </w:pPr>
          <w:r>
            <w:t>The dorsomedial stream: Neuroscientists don't yet have a strong understanding of this brain region, which connects to both V1 and V2, as well as other brain regions.</w:t>
          </w:r>
        </w:p>
        <w:p w:rsidR="00983CAF" w:rsidRDefault="00983CAF" w:rsidP="00FE30B1">
          <w:pPr>
            <w:pStyle w:val="NormalWeb"/>
            <w:keepNext/>
            <w:numPr>
              <w:ilvl w:val="0"/>
              <w:numId w:val="8"/>
            </w:numPr>
            <w:shd w:val="clear" w:color="auto" w:fill="FFFFFF"/>
            <w:spacing w:line="360" w:lineRule="auto"/>
            <w:ind w:left="720"/>
            <w:jc w:val="both"/>
            <w:textAlignment w:val="baseline"/>
          </w:pPr>
          <w:r>
            <w:t>The lateral geniculate bodies: These structures take in optic information from retinal sensors in each eye, sending raw information to each visual cortex.</w:t>
          </w:r>
        </w:p>
        <w:p w:rsidR="00983CAF" w:rsidRDefault="00983CAF" w:rsidP="00FE30B1">
          <w:pPr>
            <w:pStyle w:val="NormalWeb"/>
            <w:keepNext/>
            <w:numPr>
              <w:ilvl w:val="0"/>
              <w:numId w:val="8"/>
            </w:numPr>
            <w:shd w:val="clear" w:color="auto" w:fill="FFFFFF"/>
            <w:spacing w:line="360" w:lineRule="auto"/>
            <w:ind w:left="720"/>
            <w:jc w:val="both"/>
            <w:textAlignment w:val="baseline"/>
          </w:pPr>
          <w:r>
            <w:t>Lingula: this area receives information from the contralateral inferior retina to gather information about the field of vision.</w:t>
          </w:r>
        </w:p>
        <w:p w:rsidR="00983CAF" w:rsidRDefault="00FE30B1" w:rsidP="00FE30B1">
          <w:pPr>
            <w:pStyle w:val="Heading2"/>
            <w:numPr>
              <w:ilvl w:val="1"/>
              <w:numId w:val="17"/>
            </w:numPr>
            <w:rPr>
              <w:shd w:val="clear" w:color="auto" w:fill="FFFFFF"/>
            </w:rPr>
          </w:pPr>
          <w:bookmarkStart w:id="21" w:name="06"/>
          <w:r>
            <w:rPr>
              <w:shd w:val="clear" w:color="auto" w:fill="FFFFFF"/>
            </w:rPr>
            <w:t xml:space="preserve"> </w:t>
          </w:r>
          <w:bookmarkStart w:id="22" w:name="_Toc498438312"/>
          <w:r w:rsidR="00983CAF">
            <w:rPr>
              <w:shd w:val="clear" w:color="auto" w:fill="FFFFFF"/>
            </w:rPr>
            <w:t>EEG Diagnostics</w:t>
          </w:r>
          <w:bookmarkEnd w:id="22"/>
        </w:p>
        <w:p w:rsidR="00983CAF" w:rsidRDefault="00983CAF" w:rsidP="00FE30B1">
          <w:pPr>
            <w:pStyle w:val="NormalWeb"/>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Whenever,</w:t>
          </w:r>
          <w:r w:rsidRPr="006F7FEF">
            <w:rPr>
              <w:color w:val="000000"/>
              <w:shd w:val="clear" w:color="auto" w:fill="FFFFFF"/>
            </w:rPr>
            <w:t xml:space="preserve"> the activity</w:t>
          </w:r>
          <w:r>
            <w:rPr>
              <w:color w:val="000000"/>
              <w:shd w:val="clear" w:color="auto" w:fill="FFFFFF"/>
            </w:rPr>
            <w:t xml:space="preserve"> of a person</w:t>
          </w:r>
          <w:r w:rsidRPr="006F7FEF">
            <w:rPr>
              <w:color w:val="000000"/>
              <w:shd w:val="clear" w:color="auto" w:fill="FFFFFF"/>
            </w:rPr>
            <w:t xml:space="preserve"> increases, the EEG shifts to higher governing frequency and lower</w:t>
          </w:r>
          <w:r>
            <w:rPr>
              <w:color w:val="000000"/>
              <w:shd w:val="clear" w:color="auto" w:fill="FFFFFF"/>
            </w:rPr>
            <w:t xml:space="preserve"> level of</w:t>
          </w:r>
          <w:r w:rsidRPr="006F7FEF">
            <w:rPr>
              <w:color w:val="000000"/>
              <w:shd w:val="clear" w:color="auto" w:fill="FFFFFF"/>
            </w:rPr>
            <w:t xml:space="preserve"> amplitude. </w:t>
          </w:r>
          <w:r w:rsidR="00FE30B1">
            <w:rPr>
              <w:color w:val="000000"/>
              <w:shd w:val="clear" w:color="auto" w:fill="FFFFFF"/>
            </w:rPr>
            <w:t>Thus,</w:t>
          </w:r>
          <w:r>
            <w:rPr>
              <w:color w:val="000000"/>
              <w:shd w:val="clear" w:color="auto" w:fill="FFFFFF"/>
            </w:rPr>
            <w:t xml:space="preserve"> it can be said that, EEG signals are closely associated to the conscious level of a person.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T</w:t>
          </w:r>
          <w:r w:rsidRPr="006F7FEF">
            <w:rPr>
              <w:color w:val="000000"/>
              <w:shd w:val="clear" w:color="auto" w:fill="FFFFFF"/>
            </w:rPr>
            <w:t>he alpha waves begin to govern the EEG</w:t>
          </w:r>
          <w:r>
            <w:rPr>
              <w:color w:val="000000"/>
              <w:shd w:val="clear" w:color="auto" w:fill="FFFFFF"/>
            </w:rPr>
            <w:t xml:space="preserve"> signals, when eyes are closed</w:t>
          </w:r>
          <w:r w:rsidRPr="006F7FEF">
            <w:rPr>
              <w:color w:val="000000"/>
              <w:shd w:val="clear" w:color="auto" w:fill="FFFFFF"/>
            </w:rPr>
            <w:t xml:space="preserve">.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T</w:t>
          </w:r>
          <w:r w:rsidRPr="006F7FEF">
            <w:rPr>
              <w:color w:val="000000"/>
              <w:shd w:val="clear" w:color="auto" w:fill="FFFFFF"/>
            </w:rPr>
            <w:t xml:space="preserve">he </w:t>
          </w:r>
          <w:r>
            <w:rPr>
              <w:color w:val="000000"/>
              <w:shd w:val="clear" w:color="auto" w:fill="FFFFFF"/>
            </w:rPr>
            <w:t>dominating</w:t>
          </w:r>
          <w:r w:rsidRPr="006F7FEF">
            <w:rPr>
              <w:color w:val="000000"/>
              <w:shd w:val="clear" w:color="auto" w:fill="FFFFFF"/>
            </w:rPr>
            <w:t xml:space="preserve"> EEG frequency decreases</w:t>
          </w:r>
          <w:r>
            <w:rPr>
              <w:color w:val="000000"/>
              <w:shd w:val="clear" w:color="auto" w:fill="FFFFFF"/>
            </w:rPr>
            <w:t>, w</w:t>
          </w:r>
          <w:r w:rsidRPr="006F7FEF">
            <w:rPr>
              <w:color w:val="000000"/>
              <w:shd w:val="clear" w:color="auto" w:fill="FFFFFF"/>
            </w:rPr>
            <w:t xml:space="preserve">hen the person </w:t>
          </w:r>
          <w:r>
            <w:rPr>
              <w:color w:val="000000"/>
              <w:shd w:val="clear" w:color="auto" w:fill="FFFFFF"/>
            </w:rPr>
            <w:t>is</w:t>
          </w:r>
          <w:r w:rsidRPr="006F7FEF">
            <w:rPr>
              <w:color w:val="000000"/>
              <w:shd w:val="clear" w:color="auto" w:fill="FFFFFF"/>
            </w:rPr>
            <w:t xml:space="preserve"> asleep.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In R</w:t>
          </w:r>
          <w:r w:rsidRPr="006F7FEF">
            <w:rPr>
              <w:color w:val="000000"/>
              <w:shd w:val="clear" w:color="auto" w:fill="FFFFFF"/>
            </w:rPr>
            <w:t xml:space="preserve">apid </w:t>
          </w:r>
          <w:r>
            <w:rPr>
              <w:color w:val="000000"/>
              <w:shd w:val="clear" w:color="auto" w:fill="FFFFFF"/>
            </w:rPr>
            <w:t>E</w:t>
          </w:r>
          <w:r w:rsidRPr="006F7FEF">
            <w:rPr>
              <w:color w:val="000000"/>
              <w:shd w:val="clear" w:color="auto" w:fill="FFFFFF"/>
            </w:rPr>
            <w:t xml:space="preserve">ye </w:t>
          </w:r>
          <w:r>
            <w:rPr>
              <w:color w:val="000000"/>
              <w:shd w:val="clear" w:color="auto" w:fill="FFFFFF"/>
            </w:rPr>
            <w:t>M</w:t>
          </w:r>
          <w:r w:rsidRPr="006F7FEF">
            <w:rPr>
              <w:color w:val="000000"/>
              <w:shd w:val="clear" w:color="auto" w:fill="FFFFFF"/>
            </w:rPr>
            <w:t>ovement (REM) sleep, the person dreams and has active movements of the eyes</w:t>
          </w:r>
          <w:r>
            <w:rPr>
              <w:color w:val="000000"/>
              <w:shd w:val="clear" w:color="auto" w:fill="FFFFFF"/>
            </w:rPr>
            <w:t>. This gives a different output signal</w:t>
          </w:r>
          <w:r w:rsidRPr="006F7FEF">
            <w:rPr>
              <w:color w:val="000000"/>
              <w:shd w:val="clear" w:color="auto" w:fill="FFFFFF"/>
            </w:rPr>
            <w:t>.</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Pr>
              <w:color w:val="000000"/>
              <w:shd w:val="clear" w:color="auto" w:fill="FFFFFF"/>
            </w:rPr>
            <w:t>During</w:t>
          </w:r>
          <w:r w:rsidRPr="006F7FEF">
            <w:rPr>
              <w:color w:val="000000"/>
              <w:shd w:val="clear" w:color="auto" w:fill="FFFFFF"/>
            </w:rPr>
            <w:t xml:space="preserve"> deep sleep, the EEG</w:t>
          </w:r>
          <w:r>
            <w:rPr>
              <w:color w:val="000000"/>
              <w:shd w:val="clear" w:color="auto" w:fill="FFFFFF"/>
            </w:rPr>
            <w:t xml:space="preserve"> shows</w:t>
          </w:r>
          <w:r w:rsidRPr="006F7FEF">
            <w:rPr>
              <w:color w:val="000000"/>
              <w:shd w:val="clear" w:color="auto" w:fill="FFFFFF"/>
            </w:rPr>
            <w:t xml:space="preserve"> delta waves. </w:t>
          </w:r>
        </w:p>
        <w:p w:rsidR="00983CAF" w:rsidRDefault="00983CAF" w:rsidP="00FE30B1">
          <w:pPr>
            <w:pStyle w:val="NormalWeb"/>
            <w:numPr>
              <w:ilvl w:val="0"/>
              <w:numId w:val="6"/>
            </w:numPr>
            <w:shd w:val="clear" w:color="auto" w:fill="FFFFFF"/>
            <w:spacing w:before="0" w:beforeAutospacing="0" w:after="0" w:afterAutospacing="0" w:line="360" w:lineRule="auto"/>
            <w:textAlignment w:val="baseline"/>
            <w:rPr>
              <w:color w:val="000000"/>
              <w:shd w:val="clear" w:color="auto" w:fill="FFFFFF"/>
            </w:rPr>
          </w:pPr>
          <w:r w:rsidRPr="006F7FEF">
            <w:rPr>
              <w:color w:val="000000"/>
              <w:shd w:val="clear" w:color="auto" w:fill="FFFFFF"/>
            </w:rPr>
            <w:t>No intellectual activity can be perceived from a patient</w:t>
          </w:r>
          <w:r>
            <w:rPr>
              <w:color w:val="000000"/>
              <w:shd w:val="clear" w:color="auto" w:fill="FFFFFF"/>
            </w:rPr>
            <w:t>,</w:t>
          </w:r>
          <w:r w:rsidRPr="006F7FEF">
            <w:rPr>
              <w:color w:val="000000"/>
              <w:shd w:val="clear" w:color="auto" w:fill="FFFFFF"/>
            </w:rPr>
            <w:t xml:space="preserve"> with complete cerebral death.</w:t>
          </w:r>
          <w:bookmarkEnd w:id="21"/>
        </w:p>
        <w:p w:rsidR="00FE30B1" w:rsidRDefault="00983CAF" w:rsidP="00FE30B1">
          <w:pPr>
            <w:pStyle w:val="NormalWeb"/>
            <w:keepNext/>
            <w:shd w:val="clear" w:color="auto" w:fill="FFFFFF"/>
            <w:spacing w:before="0" w:beforeAutospacing="0" w:after="0" w:afterAutospacing="0" w:line="360" w:lineRule="auto"/>
            <w:jc w:val="center"/>
            <w:textAlignment w:val="baseline"/>
          </w:pPr>
          <w:r>
            <w:rPr>
              <w:noProof/>
            </w:rPr>
            <w:lastRenderedPageBreak/>
            <w:drawing>
              <wp:inline distT="0" distB="0" distL="0" distR="0" wp14:anchorId="017DBD07" wp14:editId="4FC9760E">
                <wp:extent cx="4743450" cy="414654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954" t="25775" r="29338" b="12480"/>
                        <a:stretch/>
                      </pic:blipFill>
                      <pic:spPr bwMode="auto">
                        <a:xfrm>
                          <a:off x="0" y="0"/>
                          <a:ext cx="4744029" cy="4147053"/>
                        </a:xfrm>
                        <a:prstGeom prst="rect">
                          <a:avLst/>
                        </a:prstGeom>
                        <a:ln>
                          <a:noFill/>
                        </a:ln>
                        <a:extLst>
                          <a:ext uri="{53640926-AAD7-44D8-BBD7-CCE9431645EC}">
                            <a14:shadowObscured xmlns:a14="http://schemas.microsoft.com/office/drawing/2010/main"/>
                          </a:ext>
                        </a:extLst>
                      </pic:spPr>
                    </pic:pic>
                  </a:graphicData>
                </a:graphic>
              </wp:inline>
            </w:drawing>
          </w:r>
        </w:p>
        <w:p w:rsidR="00983CAF" w:rsidRDefault="00FE30B1" w:rsidP="00FE30B1">
          <w:pPr>
            <w:pStyle w:val="Caption"/>
            <w:jc w:val="center"/>
          </w:pPr>
          <w:bookmarkStart w:id="23" w:name="_Toc498438759"/>
          <w:r>
            <w:t xml:space="preserve">Figure </w:t>
          </w:r>
          <w:r>
            <w:fldChar w:fldCharType="begin"/>
          </w:r>
          <w:r>
            <w:instrText xml:space="preserve"> SEQ Figure \* ARABIC </w:instrText>
          </w:r>
          <w:r>
            <w:fldChar w:fldCharType="separate"/>
          </w:r>
          <w:r w:rsidR="00476016">
            <w:rPr>
              <w:noProof/>
            </w:rPr>
            <w:t>4</w:t>
          </w:r>
          <w:r>
            <w:fldChar w:fldCharType="end"/>
          </w:r>
          <w:r>
            <w:t xml:space="preserve"> : Various States of the EEG Signal</w:t>
          </w:r>
          <w:bookmarkEnd w:id="23"/>
        </w:p>
        <w:p w:rsidR="00983CAF" w:rsidRDefault="00983CAF" w:rsidP="00983CAF">
          <w:pPr>
            <w:pStyle w:val="NormalWeb"/>
            <w:keepNext/>
            <w:shd w:val="clear" w:color="auto" w:fill="FFFFFF"/>
            <w:spacing w:before="0" w:beforeAutospacing="0" w:after="0" w:afterAutospacing="0" w:line="360" w:lineRule="auto"/>
            <w:textAlignment w:val="baseline"/>
          </w:pPr>
        </w:p>
        <w:p w:rsidR="00FE30B1" w:rsidRDefault="00FE30B1">
          <w:pPr>
            <w:spacing w:after="240" w:line="252" w:lineRule="auto"/>
            <w:ind w:left="0" w:right="0"/>
            <w:rPr>
              <w:rFonts w:eastAsiaTheme="majorEastAsia" w:cstheme="majorBidi"/>
              <w:caps/>
              <w:color w:val="548AB7" w:themeColor="accent1" w:themeShade="BF"/>
              <w:sz w:val="32"/>
              <w:szCs w:val="28"/>
            </w:rPr>
          </w:pPr>
          <w:r>
            <w:br w:type="page"/>
          </w:r>
        </w:p>
        <w:p w:rsidR="00983CAF" w:rsidRDefault="00983CAF" w:rsidP="00FE30B1">
          <w:pPr>
            <w:pStyle w:val="Heading1"/>
            <w:numPr>
              <w:ilvl w:val="0"/>
              <w:numId w:val="17"/>
            </w:numPr>
          </w:pPr>
          <w:bookmarkStart w:id="24" w:name="_Toc498438313"/>
          <w:r>
            <w:lastRenderedPageBreak/>
            <w:t>Components Used</w:t>
          </w:r>
          <w:bookmarkEnd w:id="24"/>
        </w:p>
        <w:p w:rsidR="00983CAF" w:rsidRPr="001A2791" w:rsidRDefault="00FE30B1" w:rsidP="00FE30B1">
          <w:pPr>
            <w:pStyle w:val="Heading2"/>
            <w:numPr>
              <w:ilvl w:val="1"/>
              <w:numId w:val="17"/>
            </w:numPr>
          </w:pPr>
          <w:r>
            <w:t xml:space="preserve"> </w:t>
          </w:r>
          <w:bookmarkStart w:id="25" w:name="_Toc498438314"/>
          <w:r w:rsidR="00983CAF">
            <w:t>List of Components Used</w:t>
          </w:r>
          <w:bookmarkEnd w:id="25"/>
        </w:p>
        <w:tbl>
          <w:tblPr>
            <w:tblStyle w:val="PlainTable51"/>
            <w:tblpPr w:leftFromText="180" w:rightFromText="180" w:vertAnchor="text" w:tblpY="1"/>
            <w:tblW w:w="9000" w:type="dxa"/>
            <w:tblLook w:val="04A0" w:firstRow="1" w:lastRow="0" w:firstColumn="1" w:lastColumn="0" w:noHBand="0" w:noVBand="1"/>
          </w:tblPr>
          <w:tblGrid>
            <w:gridCol w:w="1170"/>
            <w:gridCol w:w="5817"/>
            <w:gridCol w:w="1068"/>
            <w:gridCol w:w="945"/>
          </w:tblGrid>
          <w:tr w:rsidR="00983CAF" w:rsidRPr="006B5899" w:rsidTr="00FE30B1">
            <w:trPr>
              <w:cnfStyle w:val="100000000000" w:firstRow="1" w:lastRow="0" w:firstColumn="0" w:lastColumn="0" w:oddVBand="0" w:evenVBand="0" w:oddHBand="0" w:evenHBand="0" w:firstRowFirstColumn="0" w:firstRowLastColumn="0" w:lastRowFirstColumn="0" w:lastRowLastColumn="0"/>
              <w:trHeight w:val="527"/>
            </w:trPr>
            <w:tc>
              <w:tcPr>
                <w:cnfStyle w:val="001000000100" w:firstRow="0" w:lastRow="0" w:firstColumn="1" w:lastColumn="0" w:oddVBand="0" w:evenVBand="0" w:oddHBand="0" w:evenHBand="0" w:firstRowFirstColumn="1"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b/>
                    <w:bCs/>
                    <w:color w:val="000000"/>
                  </w:rPr>
                </w:pPr>
                <w:r w:rsidRPr="006B5899">
                  <w:rPr>
                    <w:rFonts w:eastAsia="Times New Roman" w:cs="Times New Roman"/>
                    <w:b/>
                    <w:bCs/>
                    <w:color w:val="000000"/>
                  </w:rPr>
                  <w:t>Sr No.</w:t>
                </w:r>
              </w:p>
            </w:tc>
            <w:tc>
              <w:tcPr>
                <w:tcW w:w="5817"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r w:rsidRPr="006B5899">
                  <w:rPr>
                    <w:rFonts w:eastAsia="Times New Roman" w:cs="Times New Roman"/>
                    <w:b/>
                    <w:bCs/>
                    <w:color w:val="000000"/>
                  </w:rPr>
                  <w:t>Component</w:t>
                </w:r>
              </w:p>
            </w:tc>
            <w:tc>
              <w:tcPr>
                <w:tcW w:w="1068"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p>
            </w:tc>
            <w:tc>
              <w:tcPr>
                <w:tcW w:w="945" w:type="dxa"/>
                <w:noWrap/>
                <w:hideMark/>
              </w:tcPr>
              <w:p w:rsidR="00983CAF" w:rsidRPr="006B5899" w:rsidRDefault="00983CAF" w:rsidP="002814CB">
                <w:pPr>
                  <w:spacing w:line="276" w:lineRule="auto"/>
                  <w:jc w:val="both"/>
                  <w:cnfStyle w:val="100000000000" w:firstRow="1" w:lastRow="0" w:firstColumn="0" w:lastColumn="0" w:oddVBand="0" w:evenVBand="0" w:oddHBand="0" w:evenHBand="0" w:firstRowFirstColumn="0" w:firstRowLastColumn="0" w:lastRowFirstColumn="0" w:lastRowLastColumn="0"/>
                  <w:rPr>
                    <w:rFonts w:eastAsia="Times New Roman" w:cs="Times New Roman"/>
                    <w:b/>
                    <w:bCs/>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1</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INA 128</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2</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OP AMP 741</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3</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Capacitors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4</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General Purpose Board</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5</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Jumper wires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6</w:t>
                </w:r>
              </w:p>
            </w:tc>
            <w:tc>
              <w:tcPr>
                <w:tcW w:w="5817" w:type="dxa"/>
                <w:noWrap/>
                <w:hideMark/>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6B5899">
                  <w:rPr>
                    <w:rFonts w:eastAsia="Times New Roman" w:cs="Times New Roman"/>
                    <w:color w:val="000000"/>
                  </w:rPr>
                  <w:t>Burg Strip</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7</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EEG Electrode</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8</w:t>
                </w:r>
              </w:p>
            </w:tc>
            <w:tc>
              <w:tcPr>
                <w:tcW w:w="5817" w:type="dxa"/>
                <w:noWrap/>
                <w:hideMark/>
              </w:tcPr>
              <w:p w:rsidR="00983CAF" w:rsidRPr="00AF2977"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UPS</w:t>
                </w:r>
              </w:p>
            </w:tc>
            <w:tc>
              <w:tcPr>
                <w:tcW w:w="1068"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r w:rsidR="00983CAF" w:rsidRPr="006B5899" w:rsidTr="00FE30B1">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170" w:type="dxa"/>
                <w:noWrap/>
                <w:hideMark/>
              </w:tcPr>
              <w:p w:rsidR="00983CAF" w:rsidRPr="006B5899" w:rsidRDefault="00983CAF" w:rsidP="002814CB">
                <w:pPr>
                  <w:spacing w:line="276" w:lineRule="auto"/>
                  <w:jc w:val="both"/>
                  <w:rPr>
                    <w:rFonts w:eastAsia="Times New Roman" w:cs="Times New Roman"/>
                    <w:color w:val="000000"/>
                  </w:rPr>
                </w:pPr>
                <w:r w:rsidRPr="006B5899">
                  <w:rPr>
                    <w:rFonts w:eastAsia="Times New Roman" w:cs="Times New Roman"/>
                    <w:color w:val="000000"/>
                  </w:rPr>
                  <w:t>9</w:t>
                </w:r>
              </w:p>
            </w:tc>
            <w:tc>
              <w:tcPr>
                <w:tcW w:w="5817" w:type="dxa"/>
                <w:noWrap/>
                <w:hideMark/>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Pr>
                    <w:rFonts w:eastAsia="Times New Roman" w:cs="Times New Roman"/>
                    <w:color w:val="000000"/>
                  </w:rPr>
                  <w:t>Resistors</w:t>
                </w:r>
              </w:p>
            </w:tc>
            <w:tc>
              <w:tcPr>
                <w:tcW w:w="1068" w:type="dxa"/>
                <w:noWrap/>
              </w:tcPr>
              <w:p w:rsidR="00983CAF" w:rsidRPr="006B5899" w:rsidRDefault="00983CAF" w:rsidP="002814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2814CB">
                <w:pPr>
                  <w:keepNext/>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983CAF" w:rsidRPr="006B5899" w:rsidTr="00FE30B1">
            <w:trPr>
              <w:trHeight w:val="527"/>
            </w:trPr>
            <w:tc>
              <w:tcPr>
                <w:cnfStyle w:val="001000000000" w:firstRow="0" w:lastRow="0" w:firstColumn="1" w:lastColumn="0" w:oddVBand="0" w:evenVBand="0" w:oddHBand="0" w:evenHBand="0" w:firstRowFirstColumn="0" w:firstRowLastColumn="0" w:lastRowFirstColumn="0" w:lastRowLastColumn="0"/>
                <w:tcW w:w="1170" w:type="dxa"/>
                <w:noWrap/>
              </w:tcPr>
              <w:p w:rsidR="00983CAF" w:rsidRPr="006B5899" w:rsidRDefault="00983CAF" w:rsidP="002814CB">
                <w:pPr>
                  <w:spacing w:line="276" w:lineRule="auto"/>
                  <w:jc w:val="both"/>
                  <w:rPr>
                    <w:rFonts w:eastAsia="Times New Roman" w:cs="Times New Roman"/>
                    <w:color w:val="000000"/>
                  </w:rPr>
                </w:pPr>
                <w:r>
                  <w:rPr>
                    <w:rFonts w:eastAsia="Times New Roman" w:cs="Times New Roman"/>
                    <w:color w:val="000000"/>
                  </w:rPr>
                  <w:t>10</w:t>
                </w:r>
              </w:p>
            </w:tc>
            <w:tc>
              <w:tcPr>
                <w:tcW w:w="5817" w:type="dxa"/>
                <w:noWrap/>
              </w:tcPr>
              <w:p w:rsidR="00983CAF" w:rsidRPr="006B5899" w:rsidRDefault="00983CAF" w:rsidP="002814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Pr>
                    <w:rFonts w:eastAsia="Times New Roman" w:cs="Times New Roman"/>
                    <w:color w:val="000000"/>
                  </w:rPr>
                  <w:t>STM32F103C8T6</w:t>
                </w:r>
              </w:p>
            </w:tc>
            <w:tc>
              <w:tcPr>
                <w:tcW w:w="1068" w:type="dxa"/>
                <w:noWrap/>
              </w:tcPr>
              <w:p w:rsidR="00983CAF" w:rsidRPr="006B5899" w:rsidRDefault="00983CAF" w:rsidP="002814CB">
                <w:pPr>
                  <w:tabs>
                    <w:tab w:val="left" w:pos="720"/>
                  </w:tabs>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c>
              <w:tcPr>
                <w:tcW w:w="945" w:type="dxa"/>
                <w:noWrap/>
              </w:tcPr>
              <w:p w:rsidR="00983CAF" w:rsidRPr="006B5899" w:rsidRDefault="00983CAF" w:rsidP="00FE30B1">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p>
            </w:tc>
          </w:tr>
        </w:tbl>
        <w:p w:rsidR="00FE30B1" w:rsidRDefault="00FE30B1" w:rsidP="00FE30B1">
          <w:pPr>
            <w:pStyle w:val="Caption"/>
            <w:framePr w:hSpace="180" w:wrap="around" w:vAnchor="text" w:hAnchor="page" w:x="4651" w:y="5881"/>
            <w:jc w:val="center"/>
          </w:pPr>
          <w:bookmarkStart w:id="26" w:name="_Toc498438760"/>
          <w:r>
            <w:t xml:space="preserve">Figure </w:t>
          </w:r>
          <w:r>
            <w:fldChar w:fldCharType="begin"/>
          </w:r>
          <w:r>
            <w:instrText xml:space="preserve"> SEQ Figure \* ARABIC </w:instrText>
          </w:r>
          <w:r>
            <w:fldChar w:fldCharType="separate"/>
          </w:r>
          <w:r w:rsidR="00476016">
            <w:rPr>
              <w:noProof/>
            </w:rPr>
            <w:t>5</w:t>
          </w:r>
          <w:r>
            <w:fldChar w:fldCharType="end"/>
          </w:r>
          <w:r>
            <w:t xml:space="preserve"> : Bill of Materials</w:t>
          </w:r>
          <w:bookmarkEnd w:id="26"/>
        </w:p>
        <w:p w:rsidR="00983CAF" w:rsidRDefault="00983CAF" w:rsidP="00983CAF">
          <w:pPr>
            <w:spacing w:line="360" w:lineRule="auto"/>
            <w:jc w:val="both"/>
            <w:rPr>
              <w:rFonts w:cs="Times New Roman"/>
            </w:rPr>
          </w:pPr>
        </w:p>
        <w:p w:rsidR="00FE30B1" w:rsidRDefault="00FE30B1" w:rsidP="00983CAF">
          <w:pPr>
            <w:spacing w:line="360" w:lineRule="auto"/>
            <w:jc w:val="both"/>
            <w:rPr>
              <w:rFonts w:cs="Times New Roman"/>
            </w:rPr>
          </w:pPr>
        </w:p>
        <w:p w:rsidR="00983CAF" w:rsidRPr="00FE30B1" w:rsidRDefault="00FE30B1" w:rsidP="00FE30B1">
          <w:pPr>
            <w:pStyle w:val="Heading2"/>
            <w:numPr>
              <w:ilvl w:val="1"/>
              <w:numId w:val="17"/>
            </w:numPr>
          </w:pPr>
          <w:r>
            <w:t xml:space="preserve"> </w:t>
          </w:r>
          <w:bookmarkStart w:id="27" w:name="_Toc498438315"/>
          <w:r>
            <w:t>INA</w:t>
          </w:r>
          <w:r w:rsidR="00983CAF">
            <w:t>128</w:t>
          </w:r>
          <w:bookmarkEnd w:id="27"/>
        </w:p>
        <w:p w:rsidR="00983CAF" w:rsidRPr="00FE30B1" w:rsidRDefault="00983CAF" w:rsidP="00FE30B1">
          <w:pPr>
            <w:spacing w:line="360" w:lineRule="auto"/>
            <w:jc w:val="both"/>
            <w:rPr>
              <w:szCs w:val="24"/>
            </w:rPr>
          </w:pPr>
          <w:r w:rsidRPr="00FE30B1">
            <w:rPr>
              <w:szCs w:val="24"/>
            </w:rPr>
            <w:t xml:space="preserve">The INA128 and INA129 are low-power, general purpose instrumentation amplifiers offering excellent accuracy. The versatile 3-op amp design and small size make these amplifiers ideal for a wide range of applications. Current-feedback input circuitry provides wide bandwidth even at high gain (200 kHz at G = 100). </w:t>
          </w:r>
        </w:p>
        <w:p w:rsidR="00983CAF" w:rsidRPr="00FE30B1" w:rsidRDefault="00983CAF" w:rsidP="00FE30B1">
          <w:pPr>
            <w:spacing w:line="360" w:lineRule="auto"/>
            <w:jc w:val="both"/>
            <w:rPr>
              <w:szCs w:val="24"/>
            </w:rPr>
          </w:pPr>
          <w:r w:rsidRPr="00FE30B1">
            <w:rPr>
              <w:szCs w:val="24"/>
            </w:rPr>
            <w:t xml:space="preserve">A single external resistor sets any gain from 1 to 10,000. The INA128 provides an industry-standard gain equation. The INA128 is laser-trimmed for very low offset voltage (50 μV), drift (0.5 μV/°C) and high common mode rejection (120 dB at G ≥ 100). The INA128 operates with power supplies as low as ±2.25 V, and quiescent current is only 700 μA, ideal for battery operated systems. Internal input protection can withstand up to ±40 V without damage. </w:t>
          </w:r>
        </w:p>
        <w:p w:rsidR="00983CAF" w:rsidRPr="00FE30B1" w:rsidRDefault="00983CAF" w:rsidP="00FE30B1">
          <w:pPr>
            <w:spacing w:line="360" w:lineRule="auto"/>
            <w:rPr>
              <w:szCs w:val="24"/>
            </w:rPr>
          </w:pPr>
          <w:r w:rsidRPr="00FE30B1">
            <w:rPr>
              <w:szCs w:val="24"/>
            </w:rPr>
            <w:lastRenderedPageBreak/>
            <w:t>The INA128 is available in 8-pin plastic DIP and SO-8 surface-mount packages, specified for the –40°C to 85°C temperature range. The INA128 is also available in a dual configuration, the INA2128.</w:t>
          </w:r>
        </w:p>
        <w:p w:rsidR="00983CAF" w:rsidRDefault="00983CAF" w:rsidP="00FE30B1">
          <w:pPr>
            <w:pStyle w:val="Heading3"/>
          </w:pPr>
          <w:bookmarkStart w:id="28" w:name="_Toc498438316"/>
          <w:r>
            <w:t>Features</w:t>
          </w:r>
          <w:bookmarkEnd w:id="28"/>
          <w:r>
            <w:t xml:space="preserve"> </w:t>
          </w:r>
        </w:p>
        <w:p w:rsidR="00983CAF" w:rsidRDefault="00983CAF" w:rsidP="00FE30B1">
          <w:pPr>
            <w:pStyle w:val="ListParagraph"/>
            <w:numPr>
              <w:ilvl w:val="0"/>
              <w:numId w:val="9"/>
            </w:numPr>
            <w:spacing w:before="240" w:line="360" w:lineRule="auto"/>
            <w:ind w:left="360"/>
            <w:jc w:val="both"/>
          </w:pPr>
          <w:r>
            <w:t xml:space="preserve">Low Offset Voltage: 50 μV Maximum </w:t>
          </w:r>
        </w:p>
        <w:p w:rsidR="00983CAF" w:rsidRDefault="00983CAF" w:rsidP="00FE30B1">
          <w:pPr>
            <w:pStyle w:val="ListParagraph"/>
            <w:numPr>
              <w:ilvl w:val="0"/>
              <w:numId w:val="9"/>
            </w:numPr>
            <w:spacing w:before="240" w:line="360" w:lineRule="auto"/>
            <w:ind w:left="360"/>
            <w:jc w:val="both"/>
          </w:pPr>
          <w:r>
            <w:t>Low Drift: 0.5 μV/°C Maximum accuracy.</w:t>
          </w:r>
        </w:p>
        <w:p w:rsidR="00983CAF" w:rsidRDefault="00983CAF" w:rsidP="00FE30B1">
          <w:pPr>
            <w:pStyle w:val="ListParagraph"/>
            <w:numPr>
              <w:ilvl w:val="0"/>
              <w:numId w:val="9"/>
            </w:numPr>
            <w:spacing w:before="240" w:line="360" w:lineRule="auto"/>
            <w:ind w:left="360"/>
            <w:jc w:val="both"/>
          </w:pPr>
          <w:r>
            <w:t>Low Input Bias Current: 5 nA Maximum</w:t>
          </w:r>
        </w:p>
        <w:p w:rsidR="00983CAF" w:rsidRDefault="00983CAF" w:rsidP="00FE30B1">
          <w:pPr>
            <w:pStyle w:val="ListParagraph"/>
            <w:numPr>
              <w:ilvl w:val="0"/>
              <w:numId w:val="9"/>
            </w:numPr>
            <w:spacing w:before="240" w:line="360" w:lineRule="auto"/>
            <w:ind w:left="360"/>
            <w:jc w:val="both"/>
          </w:pPr>
          <w:r>
            <w:t>High CMR: 120 dB minimum applications.</w:t>
          </w:r>
        </w:p>
        <w:p w:rsidR="00983CAF" w:rsidRDefault="00983CAF" w:rsidP="00FE30B1">
          <w:pPr>
            <w:pStyle w:val="ListParagraph"/>
            <w:numPr>
              <w:ilvl w:val="0"/>
              <w:numId w:val="9"/>
            </w:numPr>
            <w:spacing w:before="240" w:line="360" w:lineRule="auto"/>
            <w:ind w:left="360"/>
            <w:jc w:val="both"/>
          </w:pPr>
          <w:r>
            <w:t>Inputs Protected to ±40 V</w:t>
          </w:r>
        </w:p>
        <w:p w:rsidR="00983CAF" w:rsidRDefault="00983CAF" w:rsidP="00FE30B1">
          <w:pPr>
            <w:pStyle w:val="ListParagraph"/>
            <w:numPr>
              <w:ilvl w:val="0"/>
              <w:numId w:val="9"/>
            </w:numPr>
            <w:spacing w:before="240" w:line="360" w:lineRule="auto"/>
            <w:ind w:left="360"/>
            <w:jc w:val="both"/>
          </w:pPr>
          <w:r>
            <w:t>Wide Supply Range: ±2.25 V to ±18 V</w:t>
          </w:r>
        </w:p>
        <w:p w:rsidR="00983CAF" w:rsidRDefault="00983CAF" w:rsidP="00FE30B1">
          <w:pPr>
            <w:pStyle w:val="ListParagraph"/>
            <w:numPr>
              <w:ilvl w:val="0"/>
              <w:numId w:val="9"/>
            </w:numPr>
            <w:spacing w:before="240" w:line="360" w:lineRule="auto"/>
            <w:ind w:left="360"/>
            <w:jc w:val="both"/>
          </w:pPr>
          <w:r>
            <w:t>Low Quiescent Current: 700 μA</w:t>
          </w:r>
        </w:p>
        <w:p w:rsidR="00983CAF" w:rsidRDefault="00983CAF" w:rsidP="00FE30B1">
          <w:pPr>
            <w:pStyle w:val="ListParagraph"/>
            <w:numPr>
              <w:ilvl w:val="0"/>
              <w:numId w:val="9"/>
            </w:numPr>
            <w:spacing w:before="240" w:line="360" w:lineRule="auto"/>
            <w:ind w:left="360"/>
            <w:jc w:val="both"/>
          </w:pPr>
          <w:r>
            <w:t>8-PIN Plastic Dip, SO-8</w:t>
          </w:r>
        </w:p>
        <w:p w:rsidR="00983CAF" w:rsidRDefault="00983CAF" w:rsidP="00FE30B1">
          <w:pPr>
            <w:pStyle w:val="Heading3"/>
          </w:pPr>
          <w:bookmarkStart w:id="29" w:name="_Toc498438317"/>
          <w:r>
            <w:t>Applications</w:t>
          </w:r>
          <w:bookmarkEnd w:id="29"/>
        </w:p>
        <w:p w:rsidR="00983CAF" w:rsidRDefault="00983CAF" w:rsidP="00FE30B1">
          <w:pPr>
            <w:pStyle w:val="ListParagraph"/>
            <w:numPr>
              <w:ilvl w:val="0"/>
              <w:numId w:val="10"/>
            </w:numPr>
            <w:spacing w:before="240" w:line="360" w:lineRule="auto"/>
            <w:ind w:left="360"/>
            <w:jc w:val="both"/>
          </w:pPr>
          <w:r>
            <w:t>Bridge Amplifier</w:t>
          </w:r>
        </w:p>
        <w:p w:rsidR="00983CAF" w:rsidRDefault="00983CAF" w:rsidP="00FE30B1">
          <w:pPr>
            <w:pStyle w:val="ListParagraph"/>
            <w:numPr>
              <w:ilvl w:val="0"/>
              <w:numId w:val="10"/>
            </w:numPr>
            <w:spacing w:before="240" w:line="360" w:lineRule="auto"/>
            <w:ind w:left="360"/>
            <w:jc w:val="both"/>
          </w:pPr>
          <w:r>
            <w:t>Thermocouple Amplifier</w:t>
          </w:r>
        </w:p>
        <w:p w:rsidR="00983CAF" w:rsidRDefault="00983CAF" w:rsidP="00FE30B1">
          <w:pPr>
            <w:pStyle w:val="ListParagraph"/>
            <w:numPr>
              <w:ilvl w:val="0"/>
              <w:numId w:val="10"/>
            </w:numPr>
            <w:spacing w:before="240" w:line="360" w:lineRule="auto"/>
            <w:ind w:left="360"/>
            <w:jc w:val="both"/>
          </w:pPr>
          <w:r>
            <w:t>RTD Sensor Amplifier</w:t>
          </w:r>
        </w:p>
        <w:p w:rsidR="00983CAF" w:rsidRDefault="00983CAF" w:rsidP="00FE30B1">
          <w:pPr>
            <w:pStyle w:val="ListParagraph"/>
            <w:numPr>
              <w:ilvl w:val="0"/>
              <w:numId w:val="10"/>
            </w:numPr>
            <w:spacing w:before="240" w:line="360" w:lineRule="auto"/>
            <w:ind w:left="360"/>
            <w:jc w:val="both"/>
          </w:pPr>
          <w:r>
            <w:t>Medical Instrumentation</w:t>
          </w:r>
        </w:p>
        <w:p w:rsidR="00983CAF" w:rsidRDefault="00983CAF" w:rsidP="00FE30B1">
          <w:pPr>
            <w:pStyle w:val="ListParagraph"/>
            <w:numPr>
              <w:ilvl w:val="0"/>
              <w:numId w:val="10"/>
            </w:numPr>
            <w:spacing w:before="240" w:line="360" w:lineRule="auto"/>
            <w:ind w:left="360"/>
            <w:jc w:val="both"/>
          </w:pPr>
          <w:r>
            <w:t>Data Acquisition</w:t>
          </w:r>
        </w:p>
        <w:p w:rsidR="00FE30B1" w:rsidRDefault="00983CAF" w:rsidP="00FE30B1">
          <w:pPr>
            <w:keepNext/>
            <w:jc w:val="center"/>
          </w:pPr>
          <w:r>
            <w:rPr>
              <w:noProof/>
            </w:rPr>
            <w:drawing>
              <wp:inline distT="0" distB="0" distL="0" distR="0" wp14:anchorId="7EC2DFFC" wp14:editId="1517B73E">
                <wp:extent cx="4947572" cy="28479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67054" cy="2859189"/>
                        </a:xfrm>
                        <a:prstGeom prst="rect">
                          <a:avLst/>
                        </a:prstGeom>
                      </pic:spPr>
                    </pic:pic>
                  </a:graphicData>
                </a:graphic>
              </wp:inline>
            </w:drawing>
          </w:r>
        </w:p>
        <w:p w:rsidR="00983CAF" w:rsidRDefault="00FE30B1" w:rsidP="00FE30B1">
          <w:pPr>
            <w:pStyle w:val="Caption"/>
            <w:jc w:val="center"/>
          </w:pPr>
          <w:bookmarkStart w:id="30" w:name="_Toc498438761"/>
          <w:r>
            <w:t xml:space="preserve">Figure </w:t>
          </w:r>
          <w:r>
            <w:fldChar w:fldCharType="begin"/>
          </w:r>
          <w:r>
            <w:instrText xml:space="preserve"> SEQ Figure \* ARABIC </w:instrText>
          </w:r>
          <w:r>
            <w:fldChar w:fldCharType="separate"/>
          </w:r>
          <w:r w:rsidR="00476016">
            <w:rPr>
              <w:noProof/>
            </w:rPr>
            <w:t>6</w:t>
          </w:r>
          <w:r>
            <w:fldChar w:fldCharType="end"/>
          </w:r>
          <w:r>
            <w:t xml:space="preserve"> : INA128 Internal Circuit Diagram</w:t>
          </w:r>
          <w:bookmarkEnd w:id="30"/>
        </w:p>
        <w:p w:rsidR="00983CAF" w:rsidRDefault="00FE30B1" w:rsidP="00FE30B1">
          <w:pPr>
            <w:pStyle w:val="Heading2"/>
            <w:numPr>
              <w:ilvl w:val="1"/>
              <w:numId w:val="17"/>
            </w:numPr>
          </w:pPr>
          <w:r>
            <w:lastRenderedPageBreak/>
            <w:t xml:space="preserve"> </w:t>
          </w:r>
          <w:bookmarkStart w:id="31" w:name="_Toc498438318"/>
          <w:r w:rsidR="00983CAF">
            <w:t>OP-AMP 741</w:t>
          </w:r>
          <w:bookmarkEnd w:id="31"/>
        </w:p>
        <w:p w:rsidR="00983CAF" w:rsidRDefault="00983CAF" w:rsidP="00FE30B1">
          <w:pPr>
            <w:spacing w:line="360" w:lineRule="auto"/>
            <w:jc w:val="both"/>
          </w:pPr>
          <w:r>
            <w:t>The OP-AMP 741 is a high performance monolithic operational amplifier constructed on a single silicon chip. It is intended for a wide range of analog applications.</w:t>
          </w:r>
        </w:p>
        <w:p w:rsidR="00983CAF" w:rsidRDefault="00983CAF" w:rsidP="00FE30B1">
          <w:pPr>
            <w:pStyle w:val="ListParagraph"/>
            <w:numPr>
              <w:ilvl w:val="0"/>
              <w:numId w:val="11"/>
            </w:numPr>
            <w:spacing w:line="360" w:lineRule="auto"/>
            <w:ind w:left="360"/>
            <w:jc w:val="both"/>
          </w:pPr>
          <w:r>
            <w:t>Summing amplifier</w:t>
          </w:r>
        </w:p>
        <w:p w:rsidR="00983CAF" w:rsidRDefault="00983CAF" w:rsidP="00FE30B1">
          <w:pPr>
            <w:pStyle w:val="ListParagraph"/>
            <w:numPr>
              <w:ilvl w:val="0"/>
              <w:numId w:val="11"/>
            </w:numPr>
            <w:spacing w:line="360" w:lineRule="auto"/>
            <w:ind w:left="360"/>
            <w:jc w:val="both"/>
          </w:pPr>
          <w:r>
            <w:t>Voltage follower</w:t>
          </w:r>
        </w:p>
        <w:p w:rsidR="00983CAF" w:rsidRDefault="00983CAF" w:rsidP="00FE30B1">
          <w:pPr>
            <w:pStyle w:val="ListParagraph"/>
            <w:numPr>
              <w:ilvl w:val="0"/>
              <w:numId w:val="11"/>
            </w:numPr>
            <w:spacing w:line="360" w:lineRule="auto"/>
            <w:ind w:left="360"/>
            <w:jc w:val="both"/>
          </w:pPr>
          <w:r>
            <w:t>Integrator</w:t>
          </w:r>
        </w:p>
        <w:p w:rsidR="00983CAF" w:rsidRDefault="00983CAF" w:rsidP="00FE30B1">
          <w:pPr>
            <w:pStyle w:val="ListParagraph"/>
            <w:numPr>
              <w:ilvl w:val="0"/>
              <w:numId w:val="11"/>
            </w:numPr>
            <w:spacing w:line="360" w:lineRule="auto"/>
            <w:ind w:left="360"/>
            <w:jc w:val="both"/>
          </w:pPr>
          <w:r>
            <w:t>Active filter</w:t>
          </w:r>
        </w:p>
        <w:p w:rsidR="00983CAF" w:rsidRDefault="00983CAF" w:rsidP="00FE30B1">
          <w:pPr>
            <w:pStyle w:val="ListParagraph"/>
            <w:numPr>
              <w:ilvl w:val="0"/>
              <w:numId w:val="11"/>
            </w:numPr>
            <w:spacing w:line="360" w:lineRule="auto"/>
            <w:ind w:left="360"/>
            <w:jc w:val="both"/>
          </w:pPr>
          <w:r>
            <w:t xml:space="preserve">Function generator </w:t>
          </w:r>
        </w:p>
        <w:p w:rsidR="00983CAF" w:rsidRDefault="00983CAF" w:rsidP="00FE30B1">
          <w:pPr>
            <w:spacing w:line="360" w:lineRule="auto"/>
            <w:jc w:val="both"/>
          </w:pPr>
          <w:r>
            <w:t>The high gain and wide range of operating voltages provide superior performances in integrator, summing amplifier and general feedback applications. The internal compensation network (6dB/octave) insures stability in closed loop circuits.</w:t>
          </w:r>
        </w:p>
        <w:p w:rsidR="00FE30B1" w:rsidRDefault="00983CAF" w:rsidP="00FE30B1">
          <w:pPr>
            <w:keepNext/>
            <w:jc w:val="center"/>
          </w:pPr>
          <w:r>
            <w:rPr>
              <w:noProof/>
            </w:rPr>
            <w:drawing>
              <wp:inline distT="0" distB="0" distL="0" distR="0" wp14:anchorId="49DD8031" wp14:editId="518BBA41">
                <wp:extent cx="409575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95750" cy="1857375"/>
                        </a:xfrm>
                        <a:prstGeom prst="rect">
                          <a:avLst/>
                        </a:prstGeom>
                      </pic:spPr>
                    </pic:pic>
                  </a:graphicData>
                </a:graphic>
              </wp:inline>
            </w:drawing>
          </w:r>
        </w:p>
        <w:p w:rsidR="00983CAF" w:rsidRDefault="00FE30B1" w:rsidP="00FE30B1">
          <w:pPr>
            <w:pStyle w:val="Caption"/>
            <w:jc w:val="center"/>
          </w:pPr>
          <w:bookmarkStart w:id="32" w:name="_Toc498438762"/>
          <w:r>
            <w:t xml:space="preserve">Figure </w:t>
          </w:r>
          <w:r>
            <w:fldChar w:fldCharType="begin"/>
          </w:r>
          <w:r>
            <w:instrText xml:space="preserve"> SEQ Figure \* ARABIC </w:instrText>
          </w:r>
          <w:r>
            <w:fldChar w:fldCharType="separate"/>
          </w:r>
          <w:r w:rsidR="00476016">
            <w:rPr>
              <w:noProof/>
            </w:rPr>
            <w:t>7</w:t>
          </w:r>
          <w:r>
            <w:fldChar w:fldCharType="end"/>
          </w:r>
          <w:r>
            <w:t xml:space="preserve"> : Pin Layout for 741C Op-Amp</w:t>
          </w:r>
          <w:bookmarkEnd w:id="32"/>
        </w:p>
        <w:p w:rsidR="00FE30B1" w:rsidRPr="00FE30B1" w:rsidRDefault="00FE30B1" w:rsidP="00FE30B1"/>
        <w:p w:rsidR="00983CAF" w:rsidRDefault="00FE30B1" w:rsidP="00FE30B1">
          <w:pPr>
            <w:pStyle w:val="Heading2"/>
            <w:numPr>
              <w:ilvl w:val="1"/>
              <w:numId w:val="17"/>
            </w:numPr>
          </w:pPr>
          <w:r>
            <w:t xml:space="preserve"> </w:t>
          </w:r>
          <w:bookmarkStart w:id="33" w:name="_Toc498438319"/>
          <w:r w:rsidR="00983CAF" w:rsidRPr="00FE30B1">
            <w:t>STM32F103C8T6</w:t>
          </w:r>
          <w:bookmarkEnd w:id="33"/>
        </w:p>
        <w:p w:rsidR="00983CAF" w:rsidRPr="001C3AE8" w:rsidRDefault="00983CAF" w:rsidP="001C3AE8">
          <w:pPr>
            <w:shd w:val="clear" w:color="auto" w:fill="FFFFFF"/>
            <w:spacing w:before="100" w:beforeAutospacing="1" w:after="100" w:afterAutospacing="1" w:line="360" w:lineRule="auto"/>
            <w:ind w:left="90"/>
            <w:jc w:val="both"/>
            <w:rPr>
              <w:rFonts w:eastAsia="Times New Roman" w:cstheme="minorHAnsi"/>
              <w:color w:val="222222"/>
              <w:szCs w:val="24"/>
            </w:rPr>
          </w:pPr>
          <w:r w:rsidRPr="001C3AE8">
            <w:rPr>
              <w:rFonts w:eastAsia="Times New Roman" w:cstheme="minorHAnsi"/>
              <w:color w:val="222222"/>
              <w:szCs w:val="24"/>
            </w:rPr>
            <w:t>The STM32F103C8 medium-density performance line family incorporates the high-performance ARM</w:t>
          </w:r>
          <w:r w:rsidRPr="001C3AE8">
            <w:rPr>
              <w:rFonts w:eastAsia="Times New Roman" w:cstheme="minorHAnsi"/>
              <w:color w:val="222222"/>
              <w:szCs w:val="24"/>
              <w:vertAlign w:val="superscript"/>
            </w:rPr>
            <w:t xml:space="preserve"> </w:t>
          </w:r>
          <w:r w:rsidRPr="001C3AE8">
            <w:rPr>
              <w:rFonts w:eastAsia="Times New Roman" w:cstheme="minorHAnsi"/>
              <w:color w:val="222222"/>
              <w:szCs w:val="24"/>
            </w:rPr>
            <w:t>Cortex-M3 32-bit RISC core operating at a 72 MHz frequency, high-speed embedded memories (Flash memory up to 128 Kbytes and SRAM up to 20 Kbytes), and an extensive range of enhan</w:t>
          </w:r>
          <w:r w:rsidR="001C3AE8">
            <w:rPr>
              <w:rFonts w:eastAsia="Times New Roman" w:cstheme="minorHAnsi"/>
              <w:color w:val="222222"/>
              <w:szCs w:val="24"/>
            </w:rPr>
            <w:t>ced I/O</w:t>
          </w:r>
          <w:r w:rsidRPr="001C3AE8">
            <w:rPr>
              <w:rFonts w:eastAsia="Times New Roman" w:cstheme="minorHAnsi"/>
              <w:color w:val="222222"/>
              <w:szCs w:val="24"/>
            </w:rPr>
            <w:t xml:space="preserve"> and peripherals connected to two APB buses. All devices offer two 12-bit ADCs, three general purpose 16-bit timers plus one PWM timer, as well as standard and advanced communication interfaces: up to two I</w:t>
          </w:r>
          <w:r w:rsidRPr="001C3AE8">
            <w:rPr>
              <w:rFonts w:eastAsia="Times New Roman" w:cstheme="minorHAnsi"/>
              <w:color w:val="222222"/>
              <w:szCs w:val="24"/>
              <w:vertAlign w:val="superscript"/>
            </w:rPr>
            <w:t>2</w:t>
          </w:r>
          <w:r w:rsidRPr="001C3AE8">
            <w:rPr>
              <w:rFonts w:eastAsia="Times New Roman" w:cstheme="minorHAnsi"/>
              <w:color w:val="222222"/>
              <w:szCs w:val="24"/>
            </w:rPr>
            <w:t>Cs and SPIs, three USARTs, an USB and a CAN.</w:t>
          </w:r>
        </w:p>
        <w:p w:rsidR="00983CAF" w:rsidRPr="001C3AE8" w:rsidRDefault="00983CAF" w:rsidP="001C3AE8">
          <w:pPr>
            <w:shd w:val="clear" w:color="auto" w:fill="FFFFFF"/>
            <w:spacing w:before="100" w:beforeAutospacing="1" w:after="100" w:afterAutospacing="1" w:line="360" w:lineRule="auto"/>
            <w:ind w:left="90"/>
            <w:jc w:val="both"/>
            <w:rPr>
              <w:rFonts w:eastAsia="Times New Roman" w:cstheme="minorHAnsi"/>
              <w:color w:val="222222"/>
              <w:szCs w:val="24"/>
            </w:rPr>
          </w:pPr>
          <w:r w:rsidRPr="001C3AE8">
            <w:rPr>
              <w:rFonts w:eastAsia="Times New Roman" w:cstheme="minorHAnsi"/>
              <w:color w:val="222222"/>
              <w:szCs w:val="24"/>
            </w:rPr>
            <w:lastRenderedPageBreak/>
            <w:t>The devices operate from a 2.0 to 3.6 V power supply. They are available in both the –40 to +85 °C temperature range and the –40 to +105 °C extended temperature range. A comprehensive set of power-saving mode allows the design of low-power applications.</w:t>
          </w:r>
        </w:p>
        <w:p w:rsidR="00983CAF" w:rsidRDefault="00983CAF" w:rsidP="001C3AE8">
          <w:pPr>
            <w:shd w:val="clear" w:color="auto" w:fill="FFFFFF"/>
            <w:spacing w:before="100" w:beforeAutospacing="1" w:after="100" w:afterAutospacing="1" w:line="360" w:lineRule="auto"/>
            <w:ind w:left="90"/>
            <w:jc w:val="both"/>
            <w:rPr>
              <w:rFonts w:eastAsia="Times New Roman" w:cstheme="minorHAnsi"/>
              <w:color w:val="222222"/>
              <w:sz w:val="21"/>
              <w:szCs w:val="21"/>
            </w:rPr>
          </w:pPr>
          <w:r w:rsidRPr="001C3AE8">
            <w:rPr>
              <w:rFonts w:eastAsia="Times New Roman" w:cstheme="minorHAnsi"/>
              <w:color w:val="222222"/>
              <w:szCs w:val="24"/>
            </w:rPr>
            <w:t>These features make the STM32F103xx medium-density performance line microcontroller family suitable for a wide range of applications such as motor drives, application control, medical and handheld equipment, PC and gaming peripherals, GPS platforms, industrial applications, PLCs, inverters, printers, scanners, alarm systems, video intercoms, and HVACs.</w:t>
          </w:r>
        </w:p>
        <w:p w:rsidR="001C3AE8" w:rsidRDefault="00983CAF" w:rsidP="001C3AE8">
          <w:pPr>
            <w:keepNext/>
            <w:shd w:val="clear" w:color="auto" w:fill="FFFFFF"/>
            <w:spacing w:before="100" w:beforeAutospacing="1" w:after="100" w:afterAutospacing="1"/>
            <w:ind w:left="360"/>
            <w:jc w:val="center"/>
          </w:pPr>
          <w:r>
            <w:rPr>
              <w:noProof/>
            </w:rPr>
            <w:drawing>
              <wp:inline distT="0" distB="0" distL="0" distR="0" wp14:anchorId="78754360" wp14:editId="45A6AC11">
                <wp:extent cx="3286125" cy="2628900"/>
                <wp:effectExtent l="0" t="0" r="9525" b="0"/>
                <wp:docPr id="15" name="Picture 15" descr="Image result for stm32F103C8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m32F103C8T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6125" cy="2628900"/>
                        </a:xfrm>
                        <a:prstGeom prst="rect">
                          <a:avLst/>
                        </a:prstGeom>
                        <a:noFill/>
                        <a:ln>
                          <a:noFill/>
                        </a:ln>
                      </pic:spPr>
                    </pic:pic>
                  </a:graphicData>
                </a:graphic>
              </wp:inline>
            </w:drawing>
          </w:r>
        </w:p>
        <w:p w:rsidR="00983CAF" w:rsidRPr="00EB175F" w:rsidRDefault="001C3AE8" w:rsidP="001C3AE8">
          <w:pPr>
            <w:pStyle w:val="Caption"/>
            <w:jc w:val="center"/>
            <w:rPr>
              <w:rFonts w:eastAsia="Times New Roman" w:cstheme="minorHAnsi"/>
              <w:color w:val="222222"/>
              <w:sz w:val="21"/>
              <w:szCs w:val="21"/>
            </w:rPr>
          </w:pPr>
          <w:bookmarkStart w:id="34" w:name="_Toc498438763"/>
          <w:r>
            <w:t xml:space="preserve">Figure </w:t>
          </w:r>
          <w:r>
            <w:fldChar w:fldCharType="begin"/>
          </w:r>
          <w:r>
            <w:instrText xml:space="preserve"> SEQ Figure \* ARABIC </w:instrText>
          </w:r>
          <w:r>
            <w:fldChar w:fldCharType="separate"/>
          </w:r>
          <w:r w:rsidR="00476016">
            <w:rPr>
              <w:noProof/>
            </w:rPr>
            <w:t>8</w:t>
          </w:r>
          <w:r>
            <w:fldChar w:fldCharType="end"/>
          </w:r>
          <w:r>
            <w:t xml:space="preserve"> : STM32F103C8T8 Board</w:t>
          </w:r>
          <w:bookmarkEnd w:id="34"/>
        </w:p>
        <w:p w:rsidR="00983CAF" w:rsidRDefault="00983CAF">
          <w:pPr>
            <w:spacing w:after="240" w:line="252" w:lineRule="auto"/>
            <w:ind w:left="0" w:right="0"/>
            <w:rPr>
              <w:noProof/>
              <w:color w:val="775F55" w:themeColor="text2"/>
              <w:sz w:val="32"/>
              <w:szCs w:val="32"/>
            </w:rPr>
          </w:pPr>
          <w:r>
            <w:rPr>
              <w:noProof/>
              <w:color w:val="775F55" w:themeColor="text2"/>
              <w:sz w:val="32"/>
              <w:szCs w:val="32"/>
            </w:rPr>
            <w:br w:type="page"/>
          </w:r>
        </w:p>
        <w:p w:rsidR="00983CAF" w:rsidRDefault="002079F4">
          <w:pPr>
            <w:spacing w:after="240" w:line="252" w:lineRule="auto"/>
            <w:ind w:left="0" w:right="0"/>
            <w:rPr>
              <w:noProof/>
              <w:color w:val="775F55" w:themeColor="text2"/>
              <w:sz w:val="32"/>
              <w:szCs w:val="32"/>
            </w:rPr>
          </w:pPr>
        </w:p>
      </w:sdtContent>
    </w:sdt>
    <w:p w:rsidR="001C3AE8" w:rsidRPr="001C3AE8" w:rsidRDefault="001C3AE8" w:rsidP="00717FD9">
      <w:pPr>
        <w:pStyle w:val="Heading1"/>
        <w:numPr>
          <w:ilvl w:val="0"/>
          <w:numId w:val="17"/>
        </w:numPr>
      </w:pPr>
      <w:bookmarkStart w:id="35" w:name="_Toc498438320"/>
      <w:r w:rsidRPr="00725AAA">
        <w:t>Working</w:t>
      </w:r>
      <w:bookmarkEnd w:id="35"/>
    </w:p>
    <w:p w:rsidR="001C3AE8" w:rsidRDefault="001C3AE8" w:rsidP="001C3AE8">
      <w:pPr>
        <w:spacing w:line="360" w:lineRule="auto"/>
        <w:jc w:val="both"/>
        <w:rPr>
          <w:rFonts w:cs="Times New Roman"/>
        </w:rPr>
      </w:pPr>
      <w:r>
        <w:rPr>
          <w:rFonts w:cs="Times New Roman"/>
          <w:szCs w:val="24"/>
        </w:rPr>
        <w:t xml:space="preserve">Before analyzing the brain signals for any application, the signals have to go through the following steps namely: </w:t>
      </w:r>
      <w:r w:rsidRPr="00464699">
        <w:rPr>
          <w:rFonts w:cs="Times New Roman"/>
        </w:rPr>
        <w:t>Amplification</w:t>
      </w:r>
      <w:r>
        <w:rPr>
          <w:rFonts w:cs="Times New Roman"/>
        </w:rPr>
        <w:t xml:space="preserve">, </w:t>
      </w:r>
      <w:r w:rsidRPr="00464699">
        <w:rPr>
          <w:rFonts w:cs="Times New Roman"/>
        </w:rPr>
        <w:t>Filtering</w:t>
      </w:r>
      <w:r>
        <w:rPr>
          <w:rFonts w:cs="Times New Roman"/>
        </w:rPr>
        <w:t xml:space="preserve">, </w:t>
      </w:r>
      <w:r w:rsidRPr="00464699">
        <w:rPr>
          <w:rFonts w:cs="Times New Roman"/>
        </w:rPr>
        <w:t>Classification</w:t>
      </w:r>
      <w:r>
        <w:rPr>
          <w:rFonts w:cs="Times New Roman"/>
        </w:rPr>
        <w:t xml:space="preserve"> </w:t>
      </w:r>
      <w:r w:rsidRPr="00464699">
        <w:rPr>
          <w:rFonts w:cs="Times New Roman"/>
        </w:rPr>
        <w:t>and Control</w:t>
      </w:r>
      <w:r>
        <w:rPr>
          <w:rFonts w:cs="Times New Roman"/>
        </w:rPr>
        <w:t>. The following section deals with the steps which explains the complete path for signal retrieval to processing and application.</w:t>
      </w:r>
    </w:p>
    <w:p w:rsidR="001C3AE8" w:rsidRDefault="001C3AE8" w:rsidP="001C3AE8">
      <w:pPr>
        <w:keepNext/>
        <w:spacing w:line="360" w:lineRule="auto"/>
        <w:jc w:val="both"/>
      </w:pPr>
      <w:r>
        <w:rPr>
          <w:rFonts w:cs="Times New Roman"/>
          <w:noProof/>
          <w:lang w:val="en-IN" w:eastAsia="en-IN"/>
        </w:rPr>
        <w:drawing>
          <wp:inline distT="0" distB="0" distL="0" distR="0" wp14:anchorId="739F946A" wp14:editId="4C0D9DF1">
            <wp:extent cx="5943600" cy="3484179"/>
            <wp:effectExtent l="76200" t="57150" r="57150" b="11684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1C3AE8" w:rsidRDefault="001C3AE8" w:rsidP="001C3AE8">
      <w:pPr>
        <w:pStyle w:val="Caption"/>
        <w:jc w:val="center"/>
      </w:pPr>
      <w:bookmarkStart w:id="36" w:name="_Toc498438764"/>
      <w:r>
        <w:t xml:space="preserve">Figure </w:t>
      </w:r>
      <w:r>
        <w:fldChar w:fldCharType="begin"/>
      </w:r>
      <w:r>
        <w:instrText xml:space="preserve"> SEQ Figure \* ARABIC </w:instrText>
      </w:r>
      <w:r>
        <w:fldChar w:fldCharType="separate"/>
      </w:r>
      <w:r w:rsidR="00476016">
        <w:rPr>
          <w:noProof/>
        </w:rPr>
        <w:t>9</w:t>
      </w:r>
      <w:r>
        <w:fldChar w:fldCharType="end"/>
      </w:r>
      <w:r>
        <w:t xml:space="preserve"> : </w:t>
      </w:r>
      <w:r w:rsidRPr="00D8008B">
        <w:t>Steps involved from data acquisition to processing</w:t>
      </w:r>
      <w:bookmarkEnd w:id="36"/>
    </w:p>
    <w:p w:rsidR="001C3AE8" w:rsidRPr="001C3AE8" w:rsidRDefault="001C3AE8" w:rsidP="001C3AE8"/>
    <w:p w:rsidR="001C3AE8" w:rsidRPr="001C3AE8" w:rsidRDefault="00717FD9" w:rsidP="00717FD9">
      <w:pPr>
        <w:pStyle w:val="Heading2"/>
        <w:numPr>
          <w:ilvl w:val="1"/>
          <w:numId w:val="17"/>
        </w:numPr>
      </w:pPr>
      <w:r>
        <w:t xml:space="preserve"> </w:t>
      </w:r>
      <w:bookmarkStart w:id="37" w:name="_Toc498438321"/>
      <w:r w:rsidR="001C3AE8" w:rsidRPr="00F0517A">
        <w:t>Electrode System</w:t>
      </w:r>
      <w:bookmarkEnd w:id="37"/>
    </w:p>
    <w:p w:rsidR="001C3AE8" w:rsidRDefault="001C3AE8" w:rsidP="001C3AE8">
      <w:pPr>
        <w:spacing w:line="360" w:lineRule="auto"/>
        <w:jc w:val="both"/>
        <w:rPr>
          <w:rFonts w:cs="Times New Roman"/>
          <w:szCs w:val="24"/>
          <w:shd w:val="clear" w:color="auto" w:fill="FFFFFF"/>
        </w:rPr>
      </w:pPr>
      <w:r w:rsidRPr="00C40CF6">
        <w:rPr>
          <w:rFonts w:cs="Times New Roman"/>
          <w:szCs w:val="24"/>
        </w:rPr>
        <w:t xml:space="preserve">The EEG recording electrodes and their proper function are critical for acquiring appropriately high-quality data for interpretation. Many types of electrodes exist, often with different characteristics. </w:t>
      </w:r>
      <w:r w:rsidRPr="00C40CF6">
        <w:rPr>
          <w:rFonts w:cs="Times New Roman"/>
          <w:szCs w:val="24"/>
          <w:shd w:val="clear" w:color="auto" w:fill="FFFFFF"/>
        </w:rPr>
        <w:t>The internationally standardized</w:t>
      </w:r>
      <w:r w:rsidRPr="00C40CF6">
        <w:rPr>
          <w:rStyle w:val="apple-converted-space"/>
          <w:rFonts w:cs="Times New Roman"/>
          <w:shd w:val="clear" w:color="auto" w:fill="FFFFFF"/>
        </w:rPr>
        <w:t> “</w:t>
      </w:r>
      <w:r w:rsidRPr="00C40CF6">
        <w:rPr>
          <w:rFonts w:cs="Times New Roman"/>
          <w:iCs/>
          <w:szCs w:val="24"/>
          <w:shd w:val="clear" w:color="auto" w:fill="FFFFFF"/>
        </w:rPr>
        <w:t>10-20 system”</w:t>
      </w:r>
      <w:r w:rsidRPr="00C40CF6">
        <w:rPr>
          <w:rStyle w:val="apple-converted-space"/>
          <w:rFonts w:cs="Times New Roman"/>
          <w:shd w:val="clear" w:color="auto" w:fill="FFFFFF"/>
        </w:rPr>
        <w:t> </w:t>
      </w:r>
      <w:r w:rsidRPr="00C40CF6">
        <w:rPr>
          <w:rFonts w:cs="Times New Roman"/>
          <w:szCs w:val="24"/>
          <w:shd w:val="clear" w:color="auto" w:fill="FFFFFF"/>
        </w:rPr>
        <w:t>is usually employed to record the EEG signals.</w:t>
      </w:r>
    </w:p>
    <w:p w:rsidR="001C3AE8" w:rsidRPr="0016223D" w:rsidRDefault="001C3AE8" w:rsidP="001C3AE8">
      <w:pPr>
        <w:spacing w:before="240" w:line="360" w:lineRule="auto"/>
        <w:jc w:val="both"/>
        <w:rPr>
          <w:rFonts w:cs="Times New Roman"/>
          <w:color w:val="000000"/>
          <w:szCs w:val="24"/>
          <w:shd w:val="clear" w:color="auto" w:fill="FFFFFF"/>
        </w:rPr>
      </w:pPr>
      <w:r w:rsidRPr="0016223D">
        <w:rPr>
          <w:rFonts w:cs="Times New Roman"/>
          <w:szCs w:val="24"/>
        </w:rPr>
        <w:t>In the 10-20 system,</w:t>
      </w:r>
      <w:r w:rsidRPr="0016223D">
        <w:rPr>
          <w:rFonts w:cs="Times New Roman"/>
          <w:color w:val="000000"/>
          <w:szCs w:val="24"/>
          <w:shd w:val="clear" w:color="auto" w:fill="FFFFFF"/>
        </w:rPr>
        <w:t xml:space="preserve"> </w:t>
      </w:r>
      <w:r>
        <w:rPr>
          <w:rFonts w:cs="Times New Roman"/>
          <w:color w:val="000000"/>
          <w:szCs w:val="24"/>
          <w:shd w:val="clear" w:color="auto" w:fill="FFFFFF"/>
        </w:rPr>
        <w:t>a set of 21 electrodes is</w:t>
      </w:r>
      <w:r w:rsidRPr="0016223D">
        <w:rPr>
          <w:rFonts w:cs="Times New Roman"/>
          <w:color w:val="000000"/>
          <w:szCs w:val="24"/>
          <w:shd w:val="clear" w:color="auto" w:fill="FFFFFF"/>
        </w:rPr>
        <w:t xml:space="preserve"> </w:t>
      </w:r>
      <w:r>
        <w:rPr>
          <w:rFonts w:cs="Times New Roman"/>
          <w:color w:val="000000"/>
          <w:szCs w:val="24"/>
          <w:shd w:val="clear" w:color="auto" w:fill="FFFFFF"/>
        </w:rPr>
        <w:t xml:space="preserve">placed on </w:t>
      </w:r>
      <w:r w:rsidRPr="0016223D">
        <w:rPr>
          <w:rFonts w:cs="Times New Roman"/>
          <w:color w:val="000000"/>
          <w:szCs w:val="24"/>
          <w:shd w:val="clear" w:color="auto" w:fill="FFFFFF"/>
        </w:rPr>
        <w:t xml:space="preserve">of the scalp. The positions </w:t>
      </w:r>
      <w:r>
        <w:rPr>
          <w:rFonts w:cs="Times New Roman"/>
          <w:color w:val="000000"/>
          <w:szCs w:val="24"/>
          <w:shd w:val="clear" w:color="auto" w:fill="FFFFFF"/>
        </w:rPr>
        <w:t>include</w:t>
      </w:r>
      <w:r w:rsidRPr="0016223D">
        <w:rPr>
          <w:rFonts w:cs="Times New Roman"/>
          <w:color w:val="000000"/>
          <w:szCs w:val="24"/>
          <w:shd w:val="clear" w:color="auto" w:fill="FFFFFF"/>
        </w:rPr>
        <w:t xml:space="preserve">: </w:t>
      </w:r>
    </w:p>
    <w:p w:rsidR="001C3AE8" w:rsidRPr="0016223D" w:rsidRDefault="001C3AE8" w:rsidP="002814CB">
      <w:pPr>
        <w:pStyle w:val="ListParagraph"/>
        <w:numPr>
          <w:ilvl w:val="0"/>
          <w:numId w:val="26"/>
        </w:numPr>
        <w:spacing w:before="240" w:after="200" w:line="360" w:lineRule="auto"/>
        <w:ind w:left="450"/>
        <w:jc w:val="both"/>
        <w:rPr>
          <w:rStyle w:val="apple-converted-space"/>
          <w:rFonts w:cs="Times New Roman"/>
        </w:rPr>
      </w:pPr>
      <w:r>
        <w:rPr>
          <w:rFonts w:cs="Times New Roman"/>
          <w:i/>
          <w:iCs/>
          <w:color w:val="000000"/>
          <w:szCs w:val="24"/>
          <w:shd w:val="clear" w:color="auto" w:fill="FFFFFF"/>
        </w:rPr>
        <w:t>N</w:t>
      </w:r>
      <w:r w:rsidRPr="0016223D">
        <w:rPr>
          <w:rFonts w:cs="Times New Roman"/>
          <w:i/>
          <w:iCs/>
          <w:color w:val="000000"/>
          <w:szCs w:val="24"/>
          <w:shd w:val="clear" w:color="auto" w:fill="FFFFFF"/>
        </w:rPr>
        <w:t>asion</w:t>
      </w:r>
      <w:r>
        <w:rPr>
          <w:rFonts w:cs="Times New Roman"/>
          <w:color w:val="000000"/>
          <w:szCs w:val="24"/>
          <w:shd w:val="clear" w:color="auto" w:fill="FFFFFF"/>
        </w:rPr>
        <w:t>:</w:t>
      </w:r>
      <w:r w:rsidRPr="0016223D">
        <w:rPr>
          <w:rFonts w:cs="Times New Roman"/>
          <w:color w:val="000000"/>
          <w:szCs w:val="24"/>
          <w:shd w:val="clear" w:color="auto" w:fill="FFFFFF"/>
        </w:rPr>
        <w:t xml:space="preserve"> </w:t>
      </w:r>
      <w:r>
        <w:rPr>
          <w:rFonts w:cs="Times New Roman"/>
          <w:color w:val="000000"/>
          <w:szCs w:val="24"/>
          <w:shd w:val="clear" w:color="auto" w:fill="FFFFFF"/>
        </w:rPr>
        <w:t>It</w:t>
      </w:r>
      <w:r w:rsidRPr="0016223D">
        <w:rPr>
          <w:rFonts w:cs="Times New Roman"/>
          <w:color w:val="000000"/>
          <w:szCs w:val="24"/>
          <w:shd w:val="clear" w:color="auto" w:fill="FFFFFF"/>
        </w:rPr>
        <w:t xml:space="preserve"> is probed</w:t>
      </w:r>
      <w:r>
        <w:rPr>
          <w:rFonts w:cs="Times New Roman"/>
          <w:color w:val="000000"/>
          <w:szCs w:val="24"/>
          <w:shd w:val="clear" w:color="auto" w:fill="FFFFFF"/>
        </w:rPr>
        <w:t xml:space="preserve"> at the top of the nose and in </w:t>
      </w:r>
      <w:r w:rsidRPr="0016223D">
        <w:rPr>
          <w:rFonts w:cs="Times New Roman"/>
          <w:color w:val="000000"/>
          <w:szCs w:val="24"/>
          <w:shd w:val="clear" w:color="auto" w:fill="FFFFFF"/>
        </w:rPr>
        <w:t>level with the eyes; and</w:t>
      </w:r>
      <w:r w:rsidRPr="0016223D">
        <w:rPr>
          <w:rStyle w:val="apple-converted-space"/>
          <w:rFonts w:cs="Times New Roman"/>
          <w:color w:val="000000"/>
          <w:shd w:val="clear" w:color="auto" w:fill="FFFFFF"/>
        </w:rPr>
        <w:t> </w:t>
      </w:r>
    </w:p>
    <w:p w:rsidR="001C3AE8" w:rsidRDefault="001C3AE8" w:rsidP="002814CB">
      <w:pPr>
        <w:pStyle w:val="ListParagraph"/>
        <w:numPr>
          <w:ilvl w:val="0"/>
          <w:numId w:val="26"/>
        </w:numPr>
        <w:spacing w:before="240" w:after="200" w:line="360" w:lineRule="auto"/>
        <w:ind w:left="450"/>
        <w:jc w:val="both"/>
        <w:rPr>
          <w:rFonts w:cs="Times New Roman"/>
          <w:color w:val="000000"/>
          <w:szCs w:val="24"/>
          <w:shd w:val="clear" w:color="auto" w:fill="FFFFFF"/>
        </w:rPr>
      </w:pPr>
      <w:r w:rsidRPr="006E3EC8">
        <w:rPr>
          <w:rFonts w:cs="Times New Roman"/>
          <w:i/>
          <w:iCs/>
          <w:color w:val="000000"/>
          <w:szCs w:val="24"/>
          <w:shd w:val="clear" w:color="auto" w:fill="FFFFFF"/>
        </w:rPr>
        <w:t>Inion</w:t>
      </w:r>
      <w:r>
        <w:rPr>
          <w:rFonts w:cs="Times New Roman"/>
          <w:color w:val="000000"/>
          <w:szCs w:val="24"/>
          <w:shd w:val="clear" w:color="auto" w:fill="FFFFFF"/>
        </w:rPr>
        <w:t xml:space="preserve">: It is placed </w:t>
      </w:r>
      <w:r w:rsidRPr="006E3EC8">
        <w:rPr>
          <w:rFonts w:cs="Times New Roman"/>
          <w:color w:val="000000"/>
          <w:szCs w:val="24"/>
          <w:shd w:val="clear" w:color="auto" w:fill="FFFFFF"/>
        </w:rPr>
        <w:t xml:space="preserve">at the base of the skull </w:t>
      </w:r>
      <w:r>
        <w:rPr>
          <w:rFonts w:cs="Times New Roman"/>
          <w:color w:val="000000"/>
          <w:szCs w:val="24"/>
          <w:shd w:val="clear" w:color="auto" w:fill="FFFFFF"/>
        </w:rPr>
        <w:t>and in</w:t>
      </w:r>
      <w:r w:rsidRPr="006E3EC8">
        <w:rPr>
          <w:rFonts w:cs="Times New Roman"/>
          <w:color w:val="000000"/>
          <w:szCs w:val="24"/>
          <w:shd w:val="clear" w:color="auto" w:fill="FFFFFF"/>
        </w:rPr>
        <w:t xml:space="preserve"> the m</w:t>
      </w:r>
      <w:r>
        <w:rPr>
          <w:rFonts w:cs="Times New Roman"/>
          <w:color w:val="000000"/>
          <w:szCs w:val="24"/>
          <w:shd w:val="clear" w:color="auto" w:fill="FFFFFF"/>
        </w:rPr>
        <w:t>idline at the back of the head.</w:t>
      </w:r>
    </w:p>
    <w:p w:rsidR="001C3AE8" w:rsidRDefault="001C3AE8" w:rsidP="001C3AE8">
      <w:pPr>
        <w:spacing w:before="240" w:line="360" w:lineRule="auto"/>
        <w:jc w:val="both"/>
        <w:rPr>
          <w:rFonts w:cs="Times New Roman"/>
          <w:color w:val="000000"/>
          <w:szCs w:val="24"/>
          <w:shd w:val="clear" w:color="auto" w:fill="FFFFFF"/>
        </w:rPr>
      </w:pPr>
      <w:r w:rsidRPr="00C40CF6">
        <w:rPr>
          <w:rFonts w:cs="Times New Roman"/>
          <w:color w:val="000000"/>
          <w:szCs w:val="24"/>
          <w:shd w:val="clear" w:color="auto" w:fill="FFFFFF"/>
        </w:rPr>
        <w:lastRenderedPageBreak/>
        <w:t>From these points, the skull boundaries are measured in the transverse and median planes. Electrode are placed by dividing these boundaries at intervals of 10% and 20%. Three other electrodes are placed on each side equidistant from the neighboring points.</w:t>
      </w:r>
      <w:r>
        <w:rPr>
          <w:rFonts w:cs="Times New Roman"/>
          <w:color w:val="000000"/>
          <w:szCs w:val="24"/>
          <w:shd w:val="clear" w:color="auto" w:fill="FFFFFF"/>
        </w:rPr>
        <w:t xml:space="preserve"> </w:t>
      </w:r>
      <w:r w:rsidRPr="0016223D">
        <w:rPr>
          <w:rFonts w:cs="Times New Roman"/>
          <w:color w:val="000000"/>
          <w:szCs w:val="24"/>
          <w:shd w:val="clear" w:color="auto" w:fill="FFFFFF"/>
        </w:rPr>
        <w:t>In addition to the</w:t>
      </w:r>
      <w:r>
        <w:rPr>
          <w:rFonts w:cs="Times New Roman"/>
          <w:color w:val="000000"/>
          <w:szCs w:val="24"/>
          <w:shd w:val="clear" w:color="auto" w:fill="FFFFFF"/>
        </w:rPr>
        <w:t>se electrodes</w:t>
      </w:r>
      <w:r w:rsidRPr="0016223D">
        <w:rPr>
          <w:rFonts w:cs="Times New Roman"/>
          <w:color w:val="000000"/>
          <w:szCs w:val="24"/>
          <w:shd w:val="clear" w:color="auto" w:fill="FFFFFF"/>
        </w:rPr>
        <w:t xml:space="preserve">, </w:t>
      </w:r>
      <w:r>
        <w:rPr>
          <w:rFonts w:cs="Times New Roman"/>
          <w:color w:val="000000"/>
          <w:szCs w:val="24"/>
          <w:shd w:val="clear" w:color="auto" w:fill="FFFFFF"/>
        </w:rPr>
        <w:t xml:space="preserve">the </w:t>
      </w:r>
      <w:r w:rsidRPr="0016223D">
        <w:rPr>
          <w:rFonts w:cs="Times New Roman"/>
          <w:color w:val="000000"/>
          <w:szCs w:val="24"/>
          <w:shd w:val="clear" w:color="auto" w:fill="FFFFFF"/>
        </w:rPr>
        <w:t xml:space="preserve">intermediate 10% electrode positions are also used. The locations and nomenclature of these electrodes </w:t>
      </w:r>
      <w:r>
        <w:rPr>
          <w:rFonts w:cs="Times New Roman"/>
          <w:color w:val="000000"/>
          <w:szCs w:val="24"/>
          <w:shd w:val="clear" w:color="auto" w:fill="FFFFFF"/>
        </w:rPr>
        <w:t>is</w:t>
      </w:r>
      <w:r w:rsidRPr="0016223D">
        <w:rPr>
          <w:rFonts w:cs="Times New Roman"/>
          <w:color w:val="000000"/>
          <w:szCs w:val="24"/>
          <w:shd w:val="clear" w:color="auto" w:fill="FFFFFF"/>
        </w:rPr>
        <w:t xml:space="preserve"> standardized by the “American Electroencephalographic Society</w:t>
      </w:r>
      <w:r>
        <w:rPr>
          <w:rFonts w:cs="Times New Roman"/>
          <w:color w:val="000000"/>
          <w:szCs w:val="24"/>
          <w:shd w:val="clear" w:color="auto" w:fill="FFFFFF"/>
        </w:rPr>
        <w:t xml:space="preserve">”. </w:t>
      </w:r>
    </w:p>
    <w:p w:rsidR="001C3AE8" w:rsidRPr="0016223D" w:rsidRDefault="001C3AE8" w:rsidP="001C3AE8">
      <w:pPr>
        <w:spacing w:before="240" w:line="360" w:lineRule="auto"/>
        <w:jc w:val="both"/>
        <w:rPr>
          <w:rFonts w:cs="Times New Roman"/>
          <w:color w:val="000000"/>
          <w:szCs w:val="24"/>
          <w:shd w:val="clear" w:color="auto" w:fill="FFFFFF"/>
        </w:rPr>
      </w:pPr>
      <w:r w:rsidRPr="0016223D">
        <w:rPr>
          <w:rFonts w:cs="Times New Roman"/>
          <w:color w:val="000000"/>
          <w:szCs w:val="24"/>
          <w:shd w:val="clear" w:color="auto" w:fill="FFFFFF"/>
        </w:rPr>
        <w:t xml:space="preserve">In addition </w:t>
      </w:r>
      <w:r>
        <w:rPr>
          <w:rFonts w:cs="Times New Roman"/>
          <w:color w:val="000000"/>
          <w:szCs w:val="24"/>
          <w:shd w:val="clear" w:color="auto" w:fill="FFFFFF"/>
        </w:rPr>
        <w:t xml:space="preserve">to </w:t>
      </w:r>
      <w:r w:rsidRPr="0016223D">
        <w:rPr>
          <w:rFonts w:cs="Times New Roman"/>
          <w:color w:val="000000"/>
          <w:szCs w:val="24"/>
          <w:shd w:val="clear" w:color="auto" w:fill="FFFFFF"/>
        </w:rPr>
        <w:t>the international 10-20 system</w:t>
      </w:r>
      <w:r>
        <w:rPr>
          <w:rFonts w:cs="Times New Roman"/>
          <w:color w:val="000000"/>
          <w:szCs w:val="24"/>
          <w:shd w:val="clear" w:color="auto" w:fill="FFFFFF"/>
        </w:rPr>
        <w:t xml:space="preserve"> of 21 electrodes</w:t>
      </w:r>
      <w:r w:rsidRPr="0016223D">
        <w:rPr>
          <w:rFonts w:cs="Times New Roman"/>
          <w:color w:val="000000"/>
          <w:szCs w:val="24"/>
          <w:shd w:val="clear" w:color="auto" w:fill="FFFFFF"/>
        </w:rPr>
        <w:t xml:space="preserve">, many other electrode systems exist for recording </w:t>
      </w:r>
      <w:r>
        <w:rPr>
          <w:rFonts w:cs="Times New Roman"/>
          <w:color w:val="000000"/>
          <w:szCs w:val="24"/>
          <w:shd w:val="clear" w:color="auto" w:fill="FFFFFF"/>
        </w:rPr>
        <w:t>purposes</w:t>
      </w:r>
      <w:r w:rsidRPr="0016223D">
        <w:rPr>
          <w:rFonts w:cs="Times New Roman"/>
          <w:color w:val="000000"/>
          <w:szCs w:val="24"/>
          <w:shd w:val="clear" w:color="auto" w:fill="FFFFFF"/>
        </w:rPr>
        <w:t xml:space="preserve"> on the scalp. The</w:t>
      </w:r>
      <w:r w:rsidRPr="0016223D">
        <w:rPr>
          <w:rStyle w:val="apple-converted-space"/>
          <w:rFonts w:cs="Times New Roman"/>
          <w:color w:val="000000"/>
          <w:shd w:val="clear" w:color="auto" w:fill="FFFFFF"/>
        </w:rPr>
        <w:t> </w:t>
      </w:r>
      <w:r w:rsidRPr="00A35266">
        <w:rPr>
          <w:rStyle w:val="apple-converted-space"/>
          <w:rFonts w:cs="Times New Roman"/>
          <w:color w:val="000000"/>
          <w:shd w:val="clear" w:color="auto" w:fill="FFFFFF"/>
        </w:rPr>
        <w:t>“</w:t>
      </w:r>
      <w:r w:rsidRPr="00A35266">
        <w:rPr>
          <w:rFonts w:cs="Times New Roman"/>
          <w:iCs/>
          <w:color w:val="000000"/>
          <w:szCs w:val="24"/>
          <w:shd w:val="clear" w:color="auto" w:fill="FFFFFF"/>
        </w:rPr>
        <w:t>Queen Square System</w:t>
      </w:r>
      <w:r>
        <w:rPr>
          <w:rFonts w:cs="Times New Roman"/>
          <w:iCs/>
          <w:color w:val="000000"/>
          <w:szCs w:val="24"/>
          <w:shd w:val="clear" w:color="auto" w:fill="FFFFFF"/>
        </w:rPr>
        <w:t>”</w:t>
      </w:r>
      <w:r w:rsidRPr="00A35266">
        <w:rPr>
          <w:rStyle w:val="apple-converted-space"/>
          <w:rFonts w:cs="Times New Roman"/>
          <w:color w:val="000000"/>
          <w:shd w:val="clear" w:color="auto" w:fill="FFFFFF"/>
        </w:rPr>
        <w:t> </w:t>
      </w:r>
      <w:r w:rsidRPr="0016223D">
        <w:rPr>
          <w:rFonts w:cs="Times New Roman"/>
          <w:color w:val="000000"/>
          <w:szCs w:val="24"/>
          <w:shd w:val="clear" w:color="auto" w:fill="FFFFFF"/>
        </w:rPr>
        <w:t xml:space="preserve">of electrode placement has been projected as a standard in recording the pattern of evoked potentials in </w:t>
      </w:r>
      <w:r>
        <w:rPr>
          <w:rFonts w:cs="Times New Roman"/>
          <w:color w:val="000000"/>
          <w:szCs w:val="24"/>
          <w:shd w:val="clear" w:color="auto" w:fill="FFFFFF"/>
        </w:rPr>
        <w:t>biological</w:t>
      </w:r>
      <w:r w:rsidRPr="0016223D">
        <w:rPr>
          <w:rFonts w:cs="Times New Roman"/>
          <w:color w:val="000000"/>
          <w:szCs w:val="24"/>
          <w:shd w:val="clear" w:color="auto" w:fill="FFFFFF"/>
        </w:rPr>
        <w:t xml:space="preserve"> testing.</w:t>
      </w:r>
    </w:p>
    <w:p w:rsidR="002814CB" w:rsidRDefault="001C3AE8" w:rsidP="002814CB">
      <w:pPr>
        <w:spacing w:before="240" w:line="360" w:lineRule="auto"/>
        <w:jc w:val="both"/>
        <w:rPr>
          <w:rStyle w:val="apple-converted-space"/>
          <w:rFonts w:cs="Times New Roman"/>
          <w:color w:val="000000"/>
          <w:shd w:val="clear" w:color="auto" w:fill="FFFFFF"/>
        </w:rPr>
      </w:pPr>
      <w:r w:rsidRPr="0016223D">
        <w:rPr>
          <w:rFonts w:cs="Times New Roman"/>
          <w:color w:val="000000"/>
          <w:szCs w:val="24"/>
          <w:shd w:val="clear" w:color="auto" w:fill="FFFFFF"/>
        </w:rPr>
        <w:t xml:space="preserve">Bipolar or unipolar electrodes can be used in the EEG measurement. In </w:t>
      </w:r>
      <w:r>
        <w:rPr>
          <w:rFonts w:cs="Times New Roman"/>
          <w:color w:val="000000"/>
          <w:szCs w:val="24"/>
          <w:shd w:val="clear" w:color="auto" w:fill="FFFFFF"/>
        </w:rPr>
        <w:t>bipolar electrode</w:t>
      </w:r>
      <w:r w:rsidRPr="0016223D">
        <w:rPr>
          <w:rFonts w:cs="Times New Roman"/>
          <w:color w:val="000000"/>
          <w:szCs w:val="24"/>
          <w:shd w:val="clear" w:color="auto" w:fill="FFFFFF"/>
        </w:rPr>
        <w:t xml:space="preserve"> method</w:t>
      </w:r>
      <w:r>
        <w:rPr>
          <w:rFonts w:cs="Times New Roman"/>
          <w:color w:val="000000"/>
          <w:szCs w:val="24"/>
          <w:shd w:val="clear" w:color="auto" w:fill="FFFFFF"/>
        </w:rPr>
        <w:t>,</w:t>
      </w:r>
      <w:r w:rsidRPr="0016223D">
        <w:rPr>
          <w:rFonts w:cs="Times New Roman"/>
          <w:color w:val="000000"/>
          <w:szCs w:val="24"/>
          <w:shd w:val="clear" w:color="auto" w:fill="FFFFFF"/>
        </w:rPr>
        <w:t xml:space="preserve"> the potential difference between a pair of elec</w:t>
      </w:r>
      <w:r>
        <w:rPr>
          <w:rFonts w:cs="Times New Roman"/>
          <w:color w:val="000000"/>
          <w:szCs w:val="24"/>
          <w:shd w:val="clear" w:color="auto" w:fill="FFFFFF"/>
        </w:rPr>
        <w:t>trodes is measured and in the unipolar electrode</w:t>
      </w:r>
      <w:r w:rsidRPr="0016223D">
        <w:rPr>
          <w:rFonts w:cs="Times New Roman"/>
          <w:color w:val="000000"/>
          <w:szCs w:val="24"/>
          <w:shd w:val="clear" w:color="auto" w:fill="FFFFFF"/>
        </w:rPr>
        <w:t xml:space="preserve"> method the potential of each electrode is compared either to a neutral electrode or to the average of all electrodes.</w:t>
      </w:r>
      <w:r w:rsidRPr="0016223D">
        <w:rPr>
          <w:rStyle w:val="apple-converted-space"/>
          <w:rFonts w:cs="Times New Roman"/>
          <w:color w:val="000000"/>
          <w:shd w:val="clear" w:color="auto" w:fill="FFFFFF"/>
        </w:rPr>
        <w:t> </w:t>
      </w:r>
    </w:p>
    <w:p w:rsidR="002814CB" w:rsidRDefault="002814CB" w:rsidP="002814CB">
      <w:r>
        <w:t>We have used 10-20 electrode system for placement of electrodes in occipital region and for reference region.</w:t>
      </w:r>
    </w:p>
    <w:p w:rsidR="002814CB" w:rsidRPr="0016223D" w:rsidRDefault="002814CB" w:rsidP="001C3AE8">
      <w:pPr>
        <w:spacing w:before="240" w:line="360" w:lineRule="auto"/>
        <w:jc w:val="both"/>
        <w:rPr>
          <w:rFonts w:cs="Times New Roman"/>
          <w:color w:val="000000"/>
          <w:szCs w:val="24"/>
          <w:shd w:val="clear" w:color="auto" w:fill="FFFFFF"/>
        </w:rPr>
      </w:pPr>
    </w:p>
    <w:p w:rsidR="001C3AE8" w:rsidRDefault="001C3AE8" w:rsidP="001C3AE8">
      <w:pPr>
        <w:keepNext/>
        <w:spacing w:before="240" w:line="360" w:lineRule="auto"/>
        <w:jc w:val="center"/>
      </w:pPr>
      <w:r>
        <w:rPr>
          <w:noProof/>
          <w:lang w:val="en-IN" w:eastAsia="en-IN"/>
        </w:rPr>
        <w:lastRenderedPageBreak/>
        <w:drawing>
          <wp:inline distT="0" distB="0" distL="0" distR="0" wp14:anchorId="41711512" wp14:editId="2A422A4F">
            <wp:extent cx="4829175" cy="5321497"/>
            <wp:effectExtent l="19050" t="19050" r="952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32564" t="17186" r="30590" b="8992"/>
                    <a:stretch/>
                  </pic:blipFill>
                  <pic:spPr bwMode="auto">
                    <a:xfrm>
                      <a:off x="0" y="0"/>
                      <a:ext cx="4897020" cy="5396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C3AE8" w:rsidRDefault="001C3AE8" w:rsidP="001C3AE8">
      <w:pPr>
        <w:pStyle w:val="Caption"/>
        <w:jc w:val="both"/>
      </w:pPr>
      <w:bookmarkStart w:id="38" w:name="_Toc498438765"/>
      <w:r>
        <w:t xml:space="preserve">Figure </w:t>
      </w:r>
      <w:r>
        <w:fldChar w:fldCharType="begin"/>
      </w:r>
      <w:r>
        <w:instrText xml:space="preserve"> SEQ Figure \* ARABIC </w:instrText>
      </w:r>
      <w:r>
        <w:fldChar w:fldCharType="separate"/>
      </w:r>
      <w:r w:rsidR="00476016">
        <w:rPr>
          <w:noProof/>
        </w:rPr>
        <w:t>10</w:t>
      </w:r>
      <w:r>
        <w:fldChar w:fldCharType="end"/>
      </w:r>
      <w:r w:rsidRPr="002C190D">
        <w:t xml:space="preserve"> </w:t>
      </w:r>
      <w:r>
        <w:t>:</w:t>
      </w:r>
      <w:r w:rsidRPr="002C190D">
        <w:t xml:space="preserve"> The international 10-20 system as seen from left(A) and above the head(B). A is the Ear lobe, C is central, Pg. is nasopharyngeal, P is parietal, F is frontal, F</w:t>
      </w:r>
      <w:r w:rsidRPr="001C3AE8">
        <w:rPr>
          <w:vertAlign w:val="subscript"/>
        </w:rPr>
        <w:t>p</w:t>
      </w:r>
      <w:r w:rsidRPr="002C190D">
        <w:t xml:space="preserve"> is frontal polar and O is occipital.</w:t>
      </w:r>
      <w:bookmarkEnd w:id="38"/>
    </w:p>
    <w:p w:rsidR="001C3AE8" w:rsidRPr="00C40CF6" w:rsidRDefault="001C3AE8" w:rsidP="002814CB">
      <w:pPr>
        <w:pStyle w:val="Heading3"/>
        <w:ind w:left="0"/>
      </w:pPr>
    </w:p>
    <w:p w:rsidR="001C3AE8" w:rsidRPr="002814CB" w:rsidRDefault="001C3AE8" w:rsidP="002814CB">
      <w:pPr>
        <w:pStyle w:val="Heading3"/>
        <w:numPr>
          <w:ilvl w:val="2"/>
          <w:numId w:val="17"/>
        </w:numPr>
        <w:rPr>
          <w:i/>
          <w:shd w:val="clear" w:color="auto" w:fill="FFFFFF"/>
        </w:rPr>
      </w:pPr>
      <w:bookmarkStart w:id="39" w:name="_Toc498438322"/>
      <w:r>
        <w:rPr>
          <w:shd w:val="clear" w:color="auto" w:fill="FFFFFF"/>
        </w:rPr>
        <w:t>Amplifier Circuit</w:t>
      </w:r>
      <w:bookmarkEnd w:id="39"/>
    </w:p>
    <w:p w:rsidR="001C3AE8" w:rsidRDefault="001C3AE8" w:rsidP="001C3AE8">
      <w:pPr>
        <w:rPr>
          <w:rFonts w:cs="Times New Roman"/>
          <w:szCs w:val="24"/>
        </w:rPr>
      </w:pPr>
      <w:r>
        <w:rPr>
          <w:rFonts w:cs="Times New Roman"/>
          <w:szCs w:val="24"/>
        </w:rPr>
        <w:t>The amplifier circuit is divided into four stages:</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Instrumentation amplifier stage</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Notch filter</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Low pass filter</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Amplification stage</w:t>
      </w:r>
    </w:p>
    <w:p w:rsidR="001C3AE8" w:rsidRDefault="001C3AE8" w:rsidP="001C3AE8">
      <w:pPr>
        <w:pStyle w:val="ListParagraph"/>
        <w:numPr>
          <w:ilvl w:val="0"/>
          <w:numId w:val="27"/>
        </w:numPr>
        <w:spacing w:after="200" w:line="276" w:lineRule="auto"/>
        <w:rPr>
          <w:rFonts w:cs="Times New Roman"/>
          <w:szCs w:val="24"/>
        </w:rPr>
      </w:pPr>
      <w:r>
        <w:rPr>
          <w:rFonts w:cs="Times New Roman"/>
          <w:szCs w:val="24"/>
        </w:rPr>
        <w:t>Clamping</w:t>
      </w:r>
    </w:p>
    <w:p w:rsidR="001C3AE8" w:rsidRPr="002814CB" w:rsidRDefault="002814CB" w:rsidP="002814CB">
      <w:pPr>
        <w:pStyle w:val="Heading3"/>
        <w:numPr>
          <w:ilvl w:val="3"/>
          <w:numId w:val="17"/>
        </w:numPr>
      </w:pPr>
      <w:bookmarkStart w:id="40" w:name="_Toc498438323"/>
      <w:r w:rsidRPr="002814CB">
        <w:t>Instrumentation Amplifier Stage</w:t>
      </w:r>
      <w:bookmarkEnd w:id="40"/>
    </w:p>
    <w:p w:rsidR="001C3AE8" w:rsidRDefault="001C3AE8" w:rsidP="001C3AE8">
      <w:pPr>
        <w:rPr>
          <w:rFonts w:cs="Times New Roman"/>
          <w:szCs w:val="24"/>
        </w:rPr>
      </w:pPr>
      <w:r>
        <w:rPr>
          <w:rFonts w:cs="Times New Roman"/>
          <w:szCs w:val="24"/>
        </w:rPr>
        <w:t>The reason to use INA128 stage is that this provides high gain with low noise.</w:t>
      </w:r>
    </w:p>
    <w:p w:rsidR="002814CB" w:rsidRDefault="001C3AE8" w:rsidP="002814CB">
      <w:pPr>
        <w:keepNext/>
      </w:pPr>
      <w:r>
        <w:rPr>
          <w:noProof/>
          <w:lang w:val="en-IN" w:eastAsia="en-IN"/>
        </w:rPr>
        <w:lastRenderedPageBreak/>
        <w:drawing>
          <wp:inline distT="0" distB="0" distL="0" distR="0" wp14:anchorId="475DD936" wp14:editId="7662D584">
            <wp:extent cx="5943600" cy="3463584"/>
            <wp:effectExtent l="0" t="0" r="0" b="3810"/>
            <wp:docPr id="26" name="Picture 26" descr="Image result for ina128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a128 circu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63584"/>
                    </a:xfrm>
                    <a:prstGeom prst="rect">
                      <a:avLst/>
                    </a:prstGeom>
                    <a:noFill/>
                    <a:ln>
                      <a:noFill/>
                    </a:ln>
                  </pic:spPr>
                </pic:pic>
              </a:graphicData>
            </a:graphic>
          </wp:inline>
        </w:drawing>
      </w:r>
    </w:p>
    <w:p w:rsidR="001C3AE8" w:rsidRDefault="002814CB" w:rsidP="002814CB">
      <w:pPr>
        <w:pStyle w:val="Caption"/>
        <w:jc w:val="center"/>
      </w:pPr>
      <w:bookmarkStart w:id="41" w:name="_Toc498438766"/>
      <w:r>
        <w:t xml:space="preserve">Figure </w:t>
      </w:r>
      <w:r>
        <w:fldChar w:fldCharType="begin"/>
      </w:r>
      <w:r>
        <w:instrText xml:space="preserve"> SEQ Figure \* ARABIC </w:instrText>
      </w:r>
      <w:r>
        <w:fldChar w:fldCharType="separate"/>
      </w:r>
      <w:r w:rsidR="00476016">
        <w:rPr>
          <w:noProof/>
        </w:rPr>
        <w:t>11</w:t>
      </w:r>
      <w:r>
        <w:fldChar w:fldCharType="end"/>
      </w:r>
      <w:r>
        <w:t xml:space="preserve"> : INA128 Gain Calculation</w:t>
      </w:r>
      <w:bookmarkEnd w:id="41"/>
    </w:p>
    <w:p w:rsidR="002814CB" w:rsidRPr="002814CB" w:rsidRDefault="002814CB" w:rsidP="002814CB"/>
    <w:p w:rsidR="001C3AE8" w:rsidRDefault="001C3AE8" w:rsidP="002814CB">
      <w:pPr>
        <w:spacing w:line="360" w:lineRule="auto"/>
        <w:jc w:val="both"/>
        <w:rPr>
          <w:rFonts w:cs="Times New Roman"/>
          <w:szCs w:val="24"/>
        </w:rPr>
      </w:pPr>
      <w:r>
        <w:rPr>
          <w:rFonts w:cs="Times New Roman"/>
          <w:szCs w:val="24"/>
        </w:rPr>
        <w:t>INA128 can provide the gain up to 10,000 based upon the value of resistor used.</w:t>
      </w:r>
    </w:p>
    <w:p w:rsidR="001C3AE8" w:rsidRDefault="001C3AE8" w:rsidP="002814CB">
      <w:pPr>
        <w:spacing w:line="360" w:lineRule="auto"/>
        <w:jc w:val="both"/>
        <w:rPr>
          <w:rFonts w:cs="Times New Roman"/>
          <w:szCs w:val="24"/>
        </w:rPr>
      </w:pPr>
      <w:r>
        <w:rPr>
          <w:rFonts w:cs="Times New Roman"/>
          <w:szCs w:val="24"/>
        </w:rPr>
        <w:t>In the circuit we have used 470 ohms resistor to have a gain of 100 approximately, 106 to be precise for subsequent stages.</w:t>
      </w:r>
    </w:p>
    <w:p w:rsidR="001C3AE8" w:rsidRDefault="001C3AE8" w:rsidP="002814CB">
      <w:pPr>
        <w:spacing w:line="360" w:lineRule="auto"/>
        <w:jc w:val="both"/>
        <w:rPr>
          <w:rFonts w:cs="Times New Roman"/>
          <w:szCs w:val="24"/>
        </w:rPr>
      </w:pPr>
      <w:r>
        <w:rPr>
          <w:rFonts w:cs="Times New Roman"/>
          <w:szCs w:val="24"/>
        </w:rPr>
        <w:t>This step is followed by notch filter to reduce 50Hz noise.</w:t>
      </w:r>
    </w:p>
    <w:p w:rsidR="001C3AE8" w:rsidRDefault="001C3AE8" w:rsidP="001C3AE8">
      <w:pPr>
        <w:rPr>
          <w:rFonts w:cs="Times New Roman"/>
          <w:szCs w:val="24"/>
        </w:rPr>
      </w:pPr>
    </w:p>
    <w:p w:rsidR="002814CB" w:rsidRDefault="002814CB">
      <w:pPr>
        <w:spacing w:after="240" w:line="252" w:lineRule="auto"/>
        <w:ind w:left="0" w:right="0"/>
        <w:rPr>
          <w:rFonts w:cs="Times New Roman"/>
          <w:szCs w:val="24"/>
          <w:u w:val="single"/>
        </w:rPr>
      </w:pPr>
      <w:r>
        <w:rPr>
          <w:rFonts w:cs="Times New Roman"/>
          <w:szCs w:val="24"/>
          <w:u w:val="single"/>
        </w:rPr>
        <w:br w:type="page"/>
      </w:r>
    </w:p>
    <w:p w:rsidR="001C3AE8" w:rsidRPr="002814CB" w:rsidRDefault="001C3AE8" w:rsidP="002814CB">
      <w:pPr>
        <w:rPr>
          <w:rFonts w:cs="Times New Roman"/>
          <w:b/>
          <w:szCs w:val="24"/>
          <w:u w:val="single"/>
        </w:rPr>
      </w:pPr>
      <w:r w:rsidRPr="002814CB">
        <w:rPr>
          <w:rFonts w:cs="Times New Roman"/>
          <w:b/>
          <w:szCs w:val="24"/>
          <w:u w:val="single"/>
        </w:rPr>
        <w:lastRenderedPageBreak/>
        <w:t>Simulation Result:</w:t>
      </w:r>
      <w:r w:rsidR="002814CB">
        <w:rPr>
          <w:noProof/>
        </w:rPr>
        <mc:AlternateContent>
          <mc:Choice Requires="wps">
            <w:drawing>
              <wp:anchor distT="0" distB="0" distL="114300" distR="114300" simplePos="0" relativeHeight="251696128" behindDoc="0" locked="0" layoutInCell="1" allowOverlap="1" wp14:anchorId="56189DAD" wp14:editId="0965DB87">
                <wp:simplePos x="0" y="0"/>
                <wp:positionH relativeFrom="column">
                  <wp:posOffset>1075055</wp:posOffset>
                </wp:positionH>
                <wp:positionV relativeFrom="paragraph">
                  <wp:posOffset>3123565</wp:posOffset>
                </wp:positionV>
                <wp:extent cx="35814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2079F4" w:rsidRPr="00AD01D0" w:rsidRDefault="002079F4" w:rsidP="002814CB">
                            <w:pPr>
                              <w:pStyle w:val="Caption"/>
                              <w:jc w:val="center"/>
                              <w:rPr>
                                <w:rFonts w:cs="Times New Roman"/>
                                <w:noProof/>
                                <w:szCs w:val="24"/>
                                <w:lang w:val="en-IN" w:eastAsia="en-IN"/>
                              </w:rPr>
                            </w:pPr>
                            <w:bookmarkStart w:id="42" w:name="_Toc498438767"/>
                            <w:r>
                              <w:t xml:space="preserve">Figure </w:t>
                            </w:r>
                            <w:r>
                              <w:fldChar w:fldCharType="begin"/>
                            </w:r>
                            <w:r>
                              <w:instrText xml:space="preserve"> SEQ Figure \* ARABIC </w:instrText>
                            </w:r>
                            <w:r>
                              <w:fldChar w:fldCharType="separate"/>
                            </w:r>
                            <w:r w:rsidR="00476016">
                              <w:rPr>
                                <w:noProof/>
                              </w:rPr>
                              <w:t>12</w:t>
                            </w:r>
                            <w:r>
                              <w:fldChar w:fldCharType="end"/>
                            </w:r>
                            <w:r>
                              <w:t xml:space="preserve"> : INA128 Schematic</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89DAD" id="Text Box 46" o:spid="_x0000_s1035" type="#_x0000_t202" style="position:absolute;left:0;text-align:left;margin-left:84.65pt;margin-top:245.95pt;width:28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" stroked="f">
                <v:textbox style="mso-fit-shape-to-text:t" inset="0,0,0,0">
                  <w:txbxContent>
                    <w:p w:rsidR="002079F4" w:rsidRPr="00AD01D0" w:rsidRDefault="002079F4" w:rsidP="002814CB">
                      <w:pPr>
                        <w:pStyle w:val="Caption"/>
                        <w:jc w:val="center"/>
                        <w:rPr>
                          <w:rFonts w:cs="Times New Roman"/>
                          <w:noProof/>
                          <w:szCs w:val="24"/>
                          <w:lang w:val="en-IN" w:eastAsia="en-IN"/>
                        </w:rPr>
                      </w:pPr>
                      <w:bookmarkStart w:id="43" w:name="_Toc498438767"/>
                      <w:r>
                        <w:t xml:space="preserve">Figure </w:t>
                      </w:r>
                      <w:r>
                        <w:fldChar w:fldCharType="begin"/>
                      </w:r>
                      <w:r>
                        <w:instrText xml:space="preserve"> SEQ Figure \* ARABIC </w:instrText>
                      </w:r>
                      <w:r>
                        <w:fldChar w:fldCharType="separate"/>
                      </w:r>
                      <w:r w:rsidR="00476016">
                        <w:rPr>
                          <w:noProof/>
                        </w:rPr>
                        <w:t>12</w:t>
                      </w:r>
                      <w:r>
                        <w:fldChar w:fldCharType="end"/>
                      </w:r>
                      <w:r>
                        <w:t xml:space="preserve"> : INA128 Schematic</w:t>
                      </w:r>
                      <w:bookmarkEnd w:id="43"/>
                    </w:p>
                  </w:txbxContent>
                </v:textbox>
                <w10:wrap type="topAndBottom"/>
              </v:shape>
            </w:pict>
          </mc:Fallback>
        </mc:AlternateContent>
      </w:r>
      <w:r w:rsidRPr="000C7686">
        <w:rPr>
          <w:rFonts w:cs="Times New Roman"/>
          <w:noProof/>
          <w:szCs w:val="24"/>
          <w:lang w:val="en-IN" w:eastAsia="en-IN"/>
        </w:rPr>
        <w:drawing>
          <wp:anchor distT="0" distB="0" distL="114300" distR="114300" simplePos="0" relativeHeight="251674624" behindDoc="0" locked="0" layoutInCell="1" allowOverlap="1" wp14:anchorId="48A60E2E" wp14:editId="257AE3D6">
            <wp:simplePos x="0" y="0"/>
            <wp:positionH relativeFrom="margin">
              <wp:align>center</wp:align>
            </wp:positionH>
            <wp:positionV relativeFrom="paragraph">
              <wp:posOffset>227965</wp:posOffset>
            </wp:positionV>
            <wp:extent cx="3581400" cy="2838450"/>
            <wp:effectExtent l="0" t="0" r="0" b="0"/>
            <wp:wrapTopAndBottom/>
            <wp:docPr id="27" name="Picture 27" descr="C:\Users\RAMTAN\Desktop\bci stage\stage 1\ina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TAN\Desktop\bci stage\stage 1\ina128.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2838450"/>
                    </a:xfrm>
                    <a:prstGeom prst="rect">
                      <a:avLst/>
                    </a:prstGeom>
                    <a:noFill/>
                    <a:ln>
                      <a:noFill/>
                    </a:ln>
                  </pic:spPr>
                </pic:pic>
              </a:graphicData>
            </a:graphic>
          </wp:anchor>
        </w:drawing>
      </w:r>
    </w:p>
    <w:p w:rsidR="001C3AE8" w:rsidRDefault="001C3AE8" w:rsidP="001C3AE8">
      <w:pPr>
        <w:rPr>
          <w:rFonts w:cs="Times New Roman"/>
          <w:szCs w:val="24"/>
        </w:rPr>
      </w:pPr>
    </w:p>
    <w:p w:rsidR="001C3AE8" w:rsidRPr="002814CB" w:rsidRDefault="001C3AE8" w:rsidP="002814CB">
      <w:pPr>
        <w:rPr>
          <w:rFonts w:cs="Times New Roman"/>
          <w:b/>
          <w:szCs w:val="24"/>
        </w:rPr>
      </w:pPr>
      <w:r w:rsidRPr="002814CB">
        <w:rPr>
          <w:rFonts w:cs="Times New Roman"/>
          <w:b/>
          <w:szCs w:val="24"/>
        </w:rPr>
        <w:t>Analog Analysis</w:t>
      </w:r>
      <w:r w:rsidR="002814CB">
        <w:rPr>
          <w:noProof/>
        </w:rPr>
        <mc:AlternateContent>
          <mc:Choice Requires="wps">
            <w:drawing>
              <wp:anchor distT="0" distB="0" distL="114300" distR="114300" simplePos="0" relativeHeight="251698176" behindDoc="0" locked="0" layoutInCell="1" allowOverlap="1" wp14:anchorId="0868F95B" wp14:editId="3E32C77D">
                <wp:simplePos x="0" y="0"/>
                <wp:positionH relativeFrom="column">
                  <wp:posOffset>95250</wp:posOffset>
                </wp:positionH>
                <wp:positionV relativeFrom="paragraph">
                  <wp:posOffset>2973070</wp:posOffset>
                </wp:positionV>
                <wp:extent cx="59436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079F4" w:rsidRPr="005835D2" w:rsidRDefault="002079F4" w:rsidP="002814CB">
                            <w:pPr>
                              <w:pStyle w:val="Caption"/>
                              <w:jc w:val="center"/>
                              <w:rPr>
                                <w:rFonts w:cs="Times New Roman"/>
                                <w:b/>
                                <w:szCs w:val="24"/>
                              </w:rPr>
                            </w:pPr>
                            <w:bookmarkStart w:id="44" w:name="_Toc498438768"/>
                            <w:r>
                              <w:t xml:space="preserve">Figure </w:t>
                            </w:r>
                            <w:r>
                              <w:fldChar w:fldCharType="begin"/>
                            </w:r>
                            <w:r>
                              <w:instrText xml:space="preserve"> SEQ Figure \* ARABIC </w:instrText>
                            </w:r>
                            <w:r>
                              <w:fldChar w:fldCharType="separate"/>
                            </w:r>
                            <w:r w:rsidR="00476016">
                              <w:rPr>
                                <w:noProof/>
                              </w:rPr>
                              <w:t>13</w:t>
                            </w:r>
                            <w:r>
                              <w:fldChar w:fldCharType="end"/>
                            </w:r>
                            <w:r>
                              <w:t xml:space="preserve"> : Time Domain Response of the Instrumentation Amplifier Stage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8F95B" id="Text Box 47" o:spid="_x0000_s1036" type="#_x0000_t202" style="position:absolute;left:0;text-align:left;margin-left:7.5pt;margin-top:234.1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j49MAIAAGY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" stroked="f">
                <v:textbox style="mso-fit-shape-to-text:t" inset="0,0,0,0">
                  <w:txbxContent>
                    <w:p w:rsidR="002079F4" w:rsidRPr="005835D2" w:rsidRDefault="002079F4" w:rsidP="002814CB">
                      <w:pPr>
                        <w:pStyle w:val="Caption"/>
                        <w:jc w:val="center"/>
                        <w:rPr>
                          <w:rFonts w:cs="Times New Roman"/>
                          <w:b/>
                          <w:szCs w:val="24"/>
                        </w:rPr>
                      </w:pPr>
                      <w:bookmarkStart w:id="45" w:name="_Toc498438768"/>
                      <w:r>
                        <w:t xml:space="preserve">Figure </w:t>
                      </w:r>
                      <w:r>
                        <w:fldChar w:fldCharType="begin"/>
                      </w:r>
                      <w:r>
                        <w:instrText xml:space="preserve"> SEQ Figure \* ARABIC </w:instrText>
                      </w:r>
                      <w:r>
                        <w:fldChar w:fldCharType="separate"/>
                      </w:r>
                      <w:r w:rsidR="00476016">
                        <w:rPr>
                          <w:noProof/>
                        </w:rPr>
                        <w:t>13</w:t>
                      </w:r>
                      <w:r>
                        <w:fldChar w:fldCharType="end"/>
                      </w:r>
                      <w:r>
                        <w:t xml:space="preserve"> : Time Domain Response of the Instrumentation Amplifier Stage</w:t>
                      </w:r>
                      <w:bookmarkEnd w:id="45"/>
                    </w:p>
                  </w:txbxContent>
                </v:textbox>
                <w10:wrap type="topAndBottom"/>
              </v:shape>
            </w:pict>
          </mc:Fallback>
        </mc:AlternateContent>
      </w:r>
      <w:r w:rsidRPr="000C7686">
        <w:rPr>
          <w:rFonts w:cs="Times New Roman"/>
          <w:noProof/>
          <w:szCs w:val="24"/>
          <w:lang w:val="en-IN" w:eastAsia="en-IN"/>
        </w:rPr>
        <w:drawing>
          <wp:anchor distT="0" distB="0" distL="114300" distR="114300" simplePos="0" relativeHeight="251675648" behindDoc="0" locked="0" layoutInCell="1" allowOverlap="1" wp14:anchorId="76835C82" wp14:editId="2880EA47">
            <wp:simplePos x="0" y="0"/>
            <wp:positionH relativeFrom="column">
              <wp:posOffset>95250</wp:posOffset>
            </wp:positionH>
            <wp:positionV relativeFrom="paragraph">
              <wp:posOffset>228600</wp:posOffset>
            </wp:positionV>
            <wp:extent cx="5943600" cy="2687617"/>
            <wp:effectExtent l="0" t="0" r="0" b="0"/>
            <wp:wrapTopAndBottom/>
            <wp:docPr id="28" name="Picture 28" descr="C:\Users\RAMTAN\Desktop\bci stage\stage 1\ina12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TAN\Desktop\bci stage\stage 1\ina128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87617"/>
                    </a:xfrm>
                    <a:prstGeom prst="rect">
                      <a:avLst/>
                    </a:prstGeom>
                    <a:noFill/>
                    <a:ln>
                      <a:noFill/>
                    </a:ln>
                  </pic:spPr>
                </pic:pic>
              </a:graphicData>
            </a:graphic>
          </wp:anchor>
        </w:drawing>
      </w:r>
    </w:p>
    <w:p w:rsidR="001C3AE8" w:rsidRDefault="001C3AE8" w:rsidP="001C3AE8">
      <w:pPr>
        <w:rPr>
          <w:rFonts w:cs="Times New Roman"/>
          <w:szCs w:val="24"/>
        </w:rPr>
      </w:pPr>
    </w:p>
    <w:p w:rsidR="001C3AE8" w:rsidRDefault="001C3AE8" w:rsidP="002814CB">
      <w:pPr>
        <w:spacing w:line="360" w:lineRule="auto"/>
        <w:jc w:val="both"/>
      </w:pPr>
      <w:r>
        <w:t>The currents create different potentials at different parts of the body, which are sensed by electrodes on the skin surface via biological transducers made of metals and salt. A typical electric potential is a 0.5- to 1.5-mV AC signal with a bandwidth of 0.05 to 100 Hz and sometimes up to 1 kHz. This signal is superimposed by a large electrode DC offset potential of ±500 mV and a large common-mode voltage of up to 1.5 V. The common-mode voltage comprises two parts: 50- to 60-Hz interference and DC electrode offset potential.</w:t>
      </w:r>
    </w:p>
    <w:p w:rsidR="001C3AE8" w:rsidRDefault="001C3AE8" w:rsidP="002814CB">
      <w:pPr>
        <w:spacing w:line="360" w:lineRule="auto"/>
        <w:jc w:val="both"/>
      </w:pPr>
      <w:r>
        <w:lastRenderedPageBreak/>
        <w:t>To overcome this DC offset the circuit had to be modified. An inverting low pass filter is placed at the output of the instrumentation amplifier whose output is fed back into the reference pin of the IC. This reduces the effective DC offset to 0.</w:t>
      </w:r>
    </w:p>
    <w:p w:rsidR="001C3AE8" w:rsidRDefault="00245BE5" w:rsidP="00245BE5">
      <w:pPr>
        <w:pStyle w:val="Heading3"/>
        <w:numPr>
          <w:ilvl w:val="3"/>
          <w:numId w:val="17"/>
        </w:numPr>
      </w:pPr>
      <w:bookmarkStart w:id="46" w:name="_Toc498438324"/>
      <w:r>
        <w:rPr>
          <w:noProof/>
        </w:rPr>
        <mc:AlternateContent>
          <mc:Choice Requires="wps">
            <w:drawing>
              <wp:anchor distT="0" distB="0" distL="114300" distR="114300" simplePos="0" relativeHeight="251700224" behindDoc="0" locked="0" layoutInCell="1" allowOverlap="1" wp14:anchorId="0CF248E5" wp14:editId="45E321F4">
                <wp:simplePos x="0" y="0"/>
                <wp:positionH relativeFrom="column">
                  <wp:posOffset>1117600</wp:posOffset>
                </wp:positionH>
                <wp:positionV relativeFrom="paragraph">
                  <wp:posOffset>3698875</wp:posOffset>
                </wp:positionV>
                <wp:extent cx="349567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rsidR="002079F4" w:rsidRPr="009D4F73" w:rsidRDefault="002079F4" w:rsidP="00245BE5">
                            <w:pPr>
                              <w:pStyle w:val="Caption"/>
                              <w:jc w:val="center"/>
                              <w:rPr>
                                <w:rFonts w:cs="Times New Roman"/>
                                <w:caps/>
                                <w:noProof/>
                                <w:color w:val="80865A" w:themeColor="accent3" w:themeShade="BF"/>
                                <w:lang w:val="en-IN" w:eastAsia="en-IN"/>
                              </w:rPr>
                            </w:pPr>
                            <w:bookmarkStart w:id="47" w:name="_Toc498438769"/>
                            <w:r>
                              <w:t xml:space="preserve">Figure </w:t>
                            </w:r>
                            <w:r>
                              <w:fldChar w:fldCharType="begin"/>
                            </w:r>
                            <w:r>
                              <w:instrText xml:space="preserve"> SEQ Figure \* ARABIC </w:instrText>
                            </w:r>
                            <w:r>
                              <w:fldChar w:fldCharType="separate"/>
                            </w:r>
                            <w:r w:rsidR="00476016">
                              <w:rPr>
                                <w:noProof/>
                              </w:rPr>
                              <w:t>14</w:t>
                            </w:r>
                            <w:r>
                              <w:fldChar w:fldCharType="end"/>
                            </w:r>
                            <w:r>
                              <w:t xml:space="preserve"> : Modified Instrumentation Amplifier Stage with Automatic Reference Adjustment to remove DC offset voltage at the output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248E5" id="Text Box 48" o:spid="_x0000_s1037" type="#_x0000_t202" style="position:absolute;left:0;text-align:left;margin-left:88pt;margin-top:291.25pt;width:275.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fNLMAIAAGcEAAAOAAAAZHJzL2Uyb0RvYy54bWysVFFv2yAQfp+0/4B4X5y0T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" stroked="f">
                <v:textbox style="mso-fit-shape-to-text:t" inset="0,0,0,0">
                  <w:txbxContent>
                    <w:p w:rsidR="002079F4" w:rsidRPr="009D4F73" w:rsidRDefault="002079F4" w:rsidP="00245BE5">
                      <w:pPr>
                        <w:pStyle w:val="Caption"/>
                        <w:jc w:val="center"/>
                        <w:rPr>
                          <w:rFonts w:cs="Times New Roman"/>
                          <w:caps/>
                          <w:noProof/>
                          <w:color w:val="80865A" w:themeColor="accent3" w:themeShade="BF"/>
                          <w:lang w:val="en-IN" w:eastAsia="en-IN"/>
                        </w:rPr>
                      </w:pPr>
                      <w:bookmarkStart w:id="48" w:name="_Toc498438769"/>
                      <w:r>
                        <w:t xml:space="preserve">Figure </w:t>
                      </w:r>
                      <w:r>
                        <w:fldChar w:fldCharType="begin"/>
                      </w:r>
                      <w:r>
                        <w:instrText xml:space="preserve"> SEQ Figure \* ARABIC </w:instrText>
                      </w:r>
                      <w:r>
                        <w:fldChar w:fldCharType="separate"/>
                      </w:r>
                      <w:r w:rsidR="00476016">
                        <w:rPr>
                          <w:noProof/>
                        </w:rPr>
                        <w:t>14</w:t>
                      </w:r>
                      <w:r>
                        <w:fldChar w:fldCharType="end"/>
                      </w:r>
                      <w:r>
                        <w:t xml:space="preserve"> : Modified Instrumentation Amplifier Stage with Automatic Reference Adjustment to remove DC offset voltage at the output</w:t>
                      </w:r>
                      <w:bookmarkEnd w:id="48"/>
                    </w:p>
                  </w:txbxContent>
                </v:textbox>
                <w10:wrap type="topAndBottom"/>
              </v:shape>
            </w:pict>
          </mc:Fallback>
        </mc:AlternateContent>
      </w:r>
      <w:r w:rsidR="001C3AE8" w:rsidRPr="000C7686">
        <w:rPr>
          <w:rFonts w:cs="Times New Roman"/>
          <w:noProof/>
          <w:szCs w:val="24"/>
          <w:lang w:val="en-IN" w:eastAsia="en-IN"/>
        </w:rPr>
        <w:drawing>
          <wp:anchor distT="0" distB="0" distL="114300" distR="114300" simplePos="0" relativeHeight="251676672" behindDoc="0" locked="0" layoutInCell="1" allowOverlap="1" wp14:anchorId="74A873CA" wp14:editId="7D6F0FF4">
            <wp:simplePos x="0" y="0"/>
            <wp:positionH relativeFrom="margin">
              <wp:align>center</wp:align>
            </wp:positionH>
            <wp:positionV relativeFrom="paragraph">
              <wp:posOffset>419735</wp:posOffset>
            </wp:positionV>
            <wp:extent cx="3495675" cy="3222351"/>
            <wp:effectExtent l="0" t="0" r="0" b="0"/>
            <wp:wrapTopAndBottom/>
            <wp:docPr id="7" name="Picture 7" descr="C:\Users\RAMTAN\Desktop\bci stage\stage 1\ina128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MTAN\Desktop\bci stage\stage 1\ina128mo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675" cy="3222351"/>
                    </a:xfrm>
                    <a:prstGeom prst="rect">
                      <a:avLst/>
                    </a:prstGeom>
                    <a:noFill/>
                    <a:ln>
                      <a:noFill/>
                    </a:ln>
                  </pic:spPr>
                </pic:pic>
              </a:graphicData>
            </a:graphic>
          </wp:anchor>
        </w:drawing>
      </w:r>
      <w:r w:rsidR="001C3AE8">
        <w:t>Modified Instrumentation Amplifier Stage:</w:t>
      </w:r>
      <w:bookmarkEnd w:id="46"/>
    </w:p>
    <w:p w:rsidR="001C3AE8" w:rsidRDefault="001C3AE8" w:rsidP="001C3AE8">
      <w:pPr>
        <w:rPr>
          <w:rFonts w:cs="Times New Roman"/>
          <w:szCs w:val="24"/>
        </w:rPr>
      </w:pPr>
    </w:p>
    <w:p w:rsidR="001C3AE8" w:rsidRPr="000C7686" w:rsidRDefault="00245BE5" w:rsidP="00245BE5">
      <w:pPr>
        <w:rPr>
          <w:rFonts w:cs="Times New Roman"/>
          <w:szCs w:val="24"/>
          <w:u w:val="single"/>
        </w:rPr>
      </w:pPr>
      <w:r>
        <w:rPr>
          <w:rFonts w:cs="Times New Roman"/>
          <w:szCs w:val="24"/>
          <w:u w:val="single"/>
        </w:rPr>
        <w:t>Analog Analysis</w:t>
      </w:r>
      <w:r>
        <w:rPr>
          <w:noProof/>
        </w:rPr>
        <mc:AlternateContent>
          <mc:Choice Requires="wps">
            <w:drawing>
              <wp:anchor distT="0" distB="0" distL="114300" distR="114300" simplePos="0" relativeHeight="251702272" behindDoc="0" locked="0" layoutInCell="1" allowOverlap="1" wp14:anchorId="6A291B73" wp14:editId="460EF420">
                <wp:simplePos x="0" y="0"/>
                <wp:positionH relativeFrom="column">
                  <wp:posOffset>85725</wp:posOffset>
                </wp:positionH>
                <wp:positionV relativeFrom="paragraph">
                  <wp:posOffset>2929890</wp:posOffset>
                </wp:positionV>
                <wp:extent cx="594360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2079F4" w:rsidRPr="004D4C1A" w:rsidRDefault="002079F4" w:rsidP="00245BE5">
                            <w:pPr>
                              <w:pStyle w:val="Caption"/>
                              <w:jc w:val="center"/>
                              <w:rPr>
                                <w:rFonts w:cs="Times New Roman"/>
                                <w:szCs w:val="24"/>
                                <w:u w:val="single"/>
                              </w:rPr>
                            </w:pPr>
                            <w:bookmarkStart w:id="49" w:name="_Toc498438770"/>
                            <w:r>
                              <w:t xml:space="preserve">Figure </w:t>
                            </w:r>
                            <w:r>
                              <w:fldChar w:fldCharType="begin"/>
                            </w:r>
                            <w:r>
                              <w:instrText xml:space="preserve"> SEQ Figure \* ARABIC </w:instrText>
                            </w:r>
                            <w:r>
                              <w:fldChar w:fldCharType="separate"/>
                            </w:r>
                            <w:r w:rsidR="00476016">
                              <w:rPr>
                                <w:noProof/>
                              </w:rPr>
                              <w:t>15</w:t>
                            </w:r>
                            <w:r>
                              <w:fldChar w:fldCharType="end"/>
                            </w:r>
                            <w:r>
                              <w:t xml:space="preserve"> : Time Domain Analysis of the Modified Instrumentation stage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91B73" id="Text Box 49" o:spid="_x0000_s1038" type="#_x0000_t202" style="position:absolute;left:0;text-align:left;margin-left:6.75pt;margin-top:230.7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c4kLw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" stroked="f">
                <v:textbox style="mso-fit-shape-to-text:t" inset="0,0,0,0">
                  <w:txbxContent>
                    <w:p w:rsidR="002079F4" w:rsidRPr="004D4C1A" w:rsidRDefault="002079F4" w:rsidP="00245BE5">
                      <w:pPr>
                        <w:pStyle w:val="Caption"/>
                        <w:jc w:val="center"/>
                        <w:rPr>
                          <w:rFonts w:cs="Times New Roman"/>
                          <w:szCs w:val="24"/>
                          <w:u w:val="single"/>
                        </w:rPr>
                      </w:pPr>
                      <w:bookmarkStart w:id="50" w:name="_Toc498438770"/>
                      <w:r>
                        <w:t xml:space="preserve">Figure </w:t>
                      </w:r>
                      <w:r>
                        <w:fldChar w:fldCharType="begin"/>
                      </w:r>
                      <w:r>
                        <w:instrText xml:space="preserve"> SEQ Figure \* ARABIC </w:instrText>
                      </w:r>
                      <w:r>
                        <w:fldChar w:fldCharType="separate"/>
                      </w:r>
                      <w:r w:rsidR="00476016">
                        <w:rPr>
                          <w:noProof/>
                        </w:rPr>
                        <w:t>15</w:t>
                      </w:r>
                      <w:r>
                        <w:fldChar w:fldCharType="end"/>
                      </w:r>
                      <w:r>
                        <w:t xml:space="preserve"> : Time Domain Analysis of the Modified Instrumentation stage</w:t>
                      </w:r>
                      <w:bookmarkEnd w:id="50"/>
                    </w:p>
                  </w:txbxContent>
                </v:textbox>
                <w10:wrap type="topAndBottom"/>
              </v:shape>
            </w:pict>
          </mc:Fallback>
        </mc:AlternateContent>
      </w:r>
      <w:r w:rsidR="001C3AE8" w:rsidRPr="000C7686">
        <w:rPr>
          <w:rFonts w:cs="Times New Roman"/>
          <w:noProof/>
          <w:szCs w:val="24"/>
          <w:u w:val="single"/>
          <w:lang w:val="en-IN" w:eastAsia="en-IN"/>
        </w:rPr>
        <w:drawing>
          <wp:anchor distT="0" distB="0" distL="114300" distR="114300" simplePos="0" relativeHeight="251677696" behindDoc="0" locked="0" layoutInCell="1" allowOverlap="1" wp14:anchorId="28C40259" wp14:editId="029AC9CE">
            <wp:simplePos x="0" y="0"/>
            <wp:positionH relativeFrom="column">
              <wp:posOffset>85725</wp:posOffset>
            </wp:positionH>
            <wp:positionV relativeFrom="paragraph">
              <wp:posOffset>193675</wp:posOffset>
            </wp:positionV>
            <wp:extent cx="5943600" cy="2679672"/>
            <wp:effectExtent l="0" t="0" r="0" b="6985"/>
            <wp:wrapTopAndBottom/>
            <wp:docPr id="29" name="Picture 29" descr="C:\Users\RAMTAN\Desktop\bci stage\stage 1\ina128mo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TAN\Desktop\bci stage\stage 1\ina128mod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79672"/>
                    </a:xfrm>
                    <a:prstGeom prst="rect">
                      <a:avLst/>
                    </a:prstGeom>
                    <a:noFill/>
                    <a:ln>
                      <a:noFill/>
                    </a:ln>
                  </pic:spPr>
                </pic:pic>
              </a:graphicData>
            </a:graphic>
          </wp:anchor>
        </w:drawing>
      </w:r>
    </w:p>
    <w:p w:rsidR="00245BE5" w:rsidRDefault="00245BE5">
      <w:pPr>
        <w:spacing w:after="240" w:line="252" w:lineRule="auto"/>
        <w:ind w:left="0" w:right="0"/>
        <w:rPr>
          <w:rFonts w:cs="Times New Roman"/>
          <w:szCs w:val="24"/>
        </w:rPr>
      </w:pPr>
      <w:r>
        <w:rPr>
          <w:rFonts w:cs="Times New Roman"/>
          <w:szCs w:val="24"/>
        </w:rPr>
        <w:br w:type="page"/>
      </w:r>
    </w:p>
    <w:p w:rsidR="001C3AE8" w:rsidRDefault="001C3AE8" w:rsidP="00245BE5">
      <w:pPr>
        <w:pStyle w:val="Heading3"/>
        <w:numPr>
          <w:ilvl w:val="3"/>
          <w:numId w:val="17"/>
        </w:numPr>
      </w:pPr>
      <w:bookmarkStart w:id="51" w:name="_Toc498438325"/>
      <w:r>
        <w:lastRenderedPageBreak/>
        <w:t>Notch Filter:</w:t>
      </w:r>
      <w:bookmarkEnd w:id="51"/>
    </w:p>
    <w:p w:rsidR="001C3AE8" w:rsidRDefault="001C3AE8" w:rsidP="001C3AE8">
      <w:pPr>
        <w:rPr>
          <w:rFonts w:cs="Times New Roman"/>
          <w:szCs w:val="24"/>
        </w:rPr>
      </w:pPr>
      <w:r>
        <w:rPr>
          <w:rFonts w:cs="Times New Roman"/>
          <w:szCs w:val="24"/>
        </w:rPr>
        <w:t xml:space="preserve">The following circuit was constructed using </w:t>
      </w:r>
      <w:r w:rsidR="00245BE5">
        <w:rPr>
          <w:rFonts w:cs="Times New Roman"/>
          <w:szCs w:val="24"/>
        </w:rPr>
        <w:t xml:space="preserve">Op-Amp </w:t>
      </w:r>
      <w:r>
        <w:rPr>
          <w:rFonts w:cs="Times New Roman"/>
          <w:szCs w:val="24"/>
        </w:rPr>
        <w:t>741</w:t>
      </w:r>
      <w:r w:rsidR="00245BE5">
        <w:rPr>
          <w:rFonts w:cs="Times New Roman"/>
          <w:szCs w:val="24"/>
        </w:rPr>
        <w:t>C</w:t>
      </w:r>
      <w:r>
        <w:rPr>
          <w:rFonts w:cs="Times New Roman"/>
          <w:szCs w:val="24"/>
        </w:rPr>
        <w:t xml:space="preserve"> to decrease any noise in the signal at 50Hz frequency. 50Hz noise is induced due to the main power supply and components used.</w:t>
      </w:r>
    </w:p>
    <w:p w:rsidR="001C3AE8" w:rsidRDefault="007B67E4" w:rsidP="001C3AE8">
      <w:pPr>
        <w:rPr>
          <w:rFonts w:cs="Times New Roman"/>
          <w:szCs w:val="24"/>
        </w:rPr>
      </w:pPr>
      <w:r>
        <w:rPr>
          <w:noProof/>
        </w:rPr>
        <mc:AlternateContent>
          <mc:Choice Requires="wps">
            <w:drawing>
              <wp:anchor distT="0" distB="0" distL="114300" distR="114300" simplePos="0" relativeHeight="251704320" behindDoc="0" locked="0" layoutInCell="1" allowOverlap="1" wp14:anchorId="0E40A4D0" wp14:editId="60FF74E9">
                <wp:simplePos x="0" y="0"/>
                <wp:positionH relativeFrom="column">
                  <wp:posOffset>1056005</wp:posOffset>
                </wp:positionH>
                <wp:positionV relativeFrom="paragraph">
                  <wp:posOffset>3524885</wp:posOffset>
                </wp:positionV>
                <wp:extent cx="361950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rsidR="002079F4" w:rsidRPr="00AD2E6C" w:rsidRDefault="002079F4" w:rsidP="007B67E4">
                            <w:pPr>
                              <w:pStyle w:val="Caption"/>
                              <w:jc w:val="center"/>
                              <w:rPr>
                                <w:rFonts w:cs="Times New Roman"/>
                                <w:noProof/>
                                <w:szCs w:val="24"/>
                                <w:lang w:val="en-IN" w:eastAsia="en-IN"/>
                              </w:rPr>
                            </w:pPr>
                            <w:bookmarkStart w:id="52" w:name="_Toc498438771"/>
                            <w:r>
                              <w:t xml:space="preserve">Figure </w:t>
                            </w:r>
                            <w:r>
                              <w:fldChar w:fldCharType="begin"/>
                            </w:r>
                            <w:r>
                              <w:instrText xml:space="preserve"> SEQ Figure \* ARABIC </w:instrText>
                            </w:r>
                            <w:r>
                              <w:fldChar w:fldCharType="separate"/>
                            </w:r>
                            <w:r w:rsidR="00476016">
                              <w:rPr>
                                <w:noProof/>
                              </w:rPr>
                              <w:t>16</w:t>
                            </w:r>
                            <w:r>
                              <w:fldChar w:fldCharType="end"/>
                            </w:r>
                            <w:r>
                              <w:t xml:space="preserve"> : 50 Hz Notch Filter Schematic</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0A4D0" id="Text Box 50" o:spid="_x0000_s1039" type="#_x0000_t202" style="position:absolute;left:0;text-align:left;margin-left:83.15pt;margin-top:277.55pt;width:2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" stroked="f">
                <v:textbox style="mso-fit-shape-to-text:t" inset="0,0,0,0">
                  <w:txbxContent>
                    <w:p w:rsidR="002079F4" w:rsidRPr="00AD2E6C" w:rsidRDefault="002079F4" w:rsidP="007B67E4">
                      <w:pPr>
                        <w:pStyle w:val="Caption"/>
                        <w:jc w:val="center"/>
                        <w:rPr>
                          <w:rFonts w:cs="Times New Roman"/>
                          <w:noProof/>
                          <w:szCs w:val="24"/>
                          <w:lang w:val="en-IN" w:eastAsia="en-IN"/>
                        </w:rPr>
                      </w:pPr>
                      <w:bookmarkStart w:id="53" w:name="_Toc498438771"/>
                      <w:r>
                        <w:t xml:space="preserve">Figure </w:t>
                      </w:r>
                      <w:r>
                        <w:fldChar w:fldCharType="begin"/>
                      </w:r>
                      <w:r>
                        <w:instrText xml:space="preserve"> SEQ Figure \* ARABIC </w:instrText>
                      </w:r>
                      <w:r>
                        <w:fldChar w:fldCharType="separate"/>
                      </w:r>
                      <w:r w:rsidR="00476016">
                        <w:rPr>
                          <w:noProof/>
                        </w:rPr>
                        <w:t>16</w:t>
                      </w:r>
                      <w:r>
                        <w:fldChar w:fldCharType="end"/>
                      </w:r>
                      <w:r>
                        <w:t xml:space="preserve"> : 50 Hz Notch Filter Schematic</w:t>
                      </w:r>
                      <w:bookmarkEnd w:id="53"/>
                    </w:p>
                  </w:txbxContent>
                </v:textbox>
                <w10:wrap type="topAndBottom"/>
              </v:shape>
            </w:pict>
          </mc:Fallback>
        </mc:AlternateContent>
      </w:r>
      <w:r w:rsidR="001C3AE8" w:rsidRPr="003A6253">
        <w:rPr>
          <w:rFonts w:cs="Times New Roman"/>
          <w:noProof/>
          <w:szCs w:val="24"/>
          <w:lang w:val="en-IN" w:eastAsia="en-IN"/>
        </w:rPr>
        <w:drawing>
          <wp:anchor distT="0" distB="0" distL="114300" distR="114300" simplePos="0" relativeHeight="251678720" behindDoc="0" locked="0" layoutInCell="1" allowOverlap="1" wp14:anchorId="073CA387" wp14:editId="3C5A34A8">
            <wp:simplePos x="0" y="0"/>
            <wp:positionH relativeFrom="margin">
              <wp:align>center</wp:align>
            </wp:positionH>
            <wp:positionV relativeFrom="paragraph">
              <wp:posOffset>287020</wp:posOffset>
            </wp:positionV>
            <wp:extent cx="3619500" cy="3180998"/>
            <wp:effectExtent l="0" t="0" r="0" b="635"/>
            <wp:wrapTopAndBottom/>
            <wp:docPr id="30" name="Picture 30" descr="C:\Users\RAMTAN\Desktop\bci stage\stage 2\no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TAN\Desktop\bci stage\stage 2\notc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9500" cy="3180998"/>
                    </a:xfrm>
                    <a:prstGeom prst="rect">
                      <a:avLst/>
                    </a:prstGeom>
                    <a:noFill/>
                    <a:ln>
                      <a:noFill/>
                    </a:ln>
                  </pic:spPr>
                </pic:pic>
              </a:graphicData>
            </a:graphic>
          </wp:anchor>
        </w:drawing>
      </w:r>
    </w:p>
    <w:p w:rsidR="007B67E4" w:rsidRPr="007B67E4" w:rsidRDefault="007B67E4" w:rsidP="007B67E4">
      <w:pPr>
        <w:rPr>
          <w:rFonts w:cs="Times New Roman"/>
          <w:szCs w:val="24"/>
          <w:u w:val="single"/>
        </w:rPr>
      </w:pPr>
      <w:r w:rsidRPr="007B67E4">
        <w:rPr>
          <w:rFonts w:cs="Times New Roman"/>
          <w:szCs w:val="24"/>
          <w:u w:val="single"/>
        </w:rPr>
        <w:t>Calculation and Formulas:</w:t>
      </w:r>
    </w:p>
    <w:p w:rsidR="007B67E4" w:rsidRDefault="002079F4" w:rsidP="007B67E4">
      <w:pPr>
        <w:rPr>
          <w:rFonts w:cs="Times New Roman"/>
          <w:szCs w:val="24"/>
        </w:rPr>
      </w:pPr>
      <m:oMathPara>
        <m:oMath>
          <m:f>
            <m:fPr>
              <m:ctrlPr>
                <w:rPr>
                  <w:rFonts w:ascii="Cambria Math" w:hAnsi="Cambria Math" w:cs="Times New Roman"/>
                  <w:i/>
                  <w:szCs w:val="24"/>
                </w:rPr>
              </m:ctrlPr>
            </m:fPr>
            <m:num>
              <m:r>
                <w:rPr>
                  <w:rFonts w:ascii="Cambria Math" w:hAnsi="Cambria Math" w:cs="Times New Roman"/>
                  <w:szCs w:val="24"/>
                </w:rPr>
                <m:t>Vout</m:t>
              </m:r>
            </m:num>
            <m:den>
              <m:r>
                <w:rPr>
                  <w:rFonts w:ascii="Cambria Math" w:hAnsi="Cambria Math" w:cs="Times New Roman"/>
                  <w:szCs w:val="24"/>
                </w:rPr>
                <m:t>Vin</m:t>
              </m:r>
            </m:den>
          </m:f>
          <m:r>
            <w:rPr>
              <w:rFonts w:ascii="Cambria Math" w:hAnsi="Cambria Math" w:cs="Times New Roman"/>
              <w:szCs w:val="24"/>
            </w:rPr>
            <m:t>=</m:t>
          </m:r>
          <m:f>
            <m:fPr>
              <m:type m:val="skw"/>
              <m:ctrlPr>
                <w:rPr>
                  <w:rFonts w:ascii="Cambria Math" w:hAnsi="Cambria Math" w:cs="Times New Roman"/>
                  <w:i/>
                  <w:szCs w:val="24"/>
                </w:rPr>
              </m:ctrlPr>
            </m:fPr>
            <m:num>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f</m:t>
                          </m:r>
                        </m:num>
                        <m:den>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e>
                  </m:d>
                </m:e>
                <m:sup>
                  <m:r>
                    <w:rPr>
                      <w:rFonts w:ascii="Cambria Math" w:hAnsi="Cambria Math" w:cs="Times New Roman"/>
                      <w:szCs w:val="24"/>
                    </w:rPr>
                    <m:t>2</m:t>
                  </m:r>
                </m:sup>
              </m:sSup>
            </m:num>
            <m:den>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1-</m:t>
                      </m:r>
                      <m:f>
                        <m:fPr>
                          <m:ctrlPr>
                            <w:rPr>
                              <w:rFonts w:ascii="Cambria Math" w:hAnsi="Cambria Math" w:cs="Times New Roman"/>
                              <w:i/>
                              <w:szCs w:val="24"/>
                            </w:rPr>
                          </m:ctrlPr>
                        </m:fPr>
                        <m:num>
                          <m:r>
                            <w:rPr>
                              <w:rFonts w:ascii="Cambria Math" w:hAnsi="Cambria Math" w:cs="Times New Roman"/>
                              <w:szCs w:val="24"/>
                            </w:rPr>
                            <m:t>f</m:t>
                          </m:r>
                        </m:num>
                        <m:den>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e>
                  </m:d>
                </m:e>
                <m:sup>
                  <m:r>
                    <w:rPr>
                      <w:rFonts w:ascii="Cambria Math" w:hAnsi="Cambria Math" w:cs="Times New Roman"/>
                      <w:szCs w:val="24"/>
                    </w:rPr>
                    <m:t>2</m:t>
                  </m:r>
                </m:sup>
              </m:sSup>
              <m:r>
                <w:rPr>
                  <w:rFonts w:ascii="Cambria Math" w:hAnsi="Cambria Math" w:cs="Times New Roman"/>
                  <w:szCs w:val="24"/>
                </w:rPr>
                <m:t>+j</m:t>
              </m:r>
              <m:f>
                <m:fPr>
                  <m:ctrlPr>
                    <w:rPr>
                      <w:rFonts w:ascii="Cambria Math" w:hAnsi="Cambria Math" w:cs="Times New Roman"/>
                      <w:i/>
                      <w:szCs w:val="24"/>
                    </w:rPr>
                  </m:ctrlPr>
                </m:fPr>
                <m:num>
                  <m:r>
                    <w:rPr>
                      <w:rFonts w:ascii="Cambria Math" w:hAnsi="Cambria Math" w:cs="Times New Roman"/>
                      <w:szCs w:val="24"/>
                    </w:rPr>
                    <m:t>f</m:t>
                  </m:r>
                </m:num>
                <m:den>
                  <m:r>
                    <w:rPr>
                      <w:rFonts w:ascii="Cambria Math" w:hAnsi="Cambria Math" w:cs="Times New Roman"/>
                      <w:szCs w:val="24"/>
                    </w:rPr>
                    <m:t>Q</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den>
              </m:f>
            </m:den>
          </m:f>
        </m:oMath>
      </m:oMathPara>
    </w:p>
    <w:p w:rsidR="007B67E4" w:rsidRDefault="007B67E4" w:rsidP="007B67E4">
      <w:pPr>
        <w:rPr>
          <w:rFonts w:cs="Times New Roman"/>
          <w:szCs w:val="24"/>
        </w:rPr>
      </w:pPr>
    </w:p>
    <w:p w:rsidR="007B67E4" w:rsidRPr="00646575" w:rsidRDefault="002079F4" w:rsidP="007B67E4">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2πRC</m:t>
              </m:r>
            </m:den>
          </m:f>
        </m:oMath>
      </m:oMathPara>
    </w:p>
    <w:p w:rsidR="001C3AE8" w:rsidRDefault="007B67E4" w:rsidP="007B67E4">
      <w:pPr>
        <w:rPr>
          <w:rFonts w:cs="Times New Roman"/>
          <w:szCs w:val="24"/>
        </w:rPr>
      </w:pPr>
      <w:r>
        <w:rPr>
          <w:rFonts w:cs="Times New Roman"/>
          <w:szCs w:val="24"/>
        </w:rPr>
        <w:t>For the circuit we used values of capacitances and resistances at fc=50Hz.</w:t>
      </w:r>
    </w:p>
    <w:p w:rsidR="001C3AE8" w:rsidRPr="007B67E4" w:rsidRDefault="007B67E4" w:rsidP="007B67E4">
      <w:pPr>
        <w:rPr>
          <w:rFonts w:cs="Times New Roman"/>
          <w:szCs w:val="24"/>
          <w:u w:val="single"/>
        </w:rPr>
      </w:pPr>
      <w:r>
        <w:rPr>
          <w:noProof/>
        </w:rPr>
        <w:lastRenderedPageBreak/>
        <mc:AlternateContent>
          <mc:Choice Requires="wps">
            <w:drawing>
              <wp:anchor distT="0" distB="0" distL="114300" distR="114300" simplePos="0" relativeHeight="251708416" behindDoc="0" locked="0" layoutInCell="1" allowOverlap="1" wp14:anchorId="413C02F4" wp14:editId="364A2A1A">
                <wp:simplePos x="0" y="0"/>
                <wp:positionH relativeFrom="column">
                  <wp:posOffset>0</wp:posOffset>
                </wp:positionH>
                <wp:positionV relativeFrom="paragraph">
                  <wp:posOffset>2900680</wp:posOffset>
                </wp:positionV>
                <wp:extent cx="571754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rsidR="002079F4" w:rsidRPr="0090750F" w:rsidRDefault="002079F4" w:rsidP="007B67E4">
                            <w:pPr>
                              <w:pStyle w:val="Caption"/>
                              <w:jc w:val="center"/>
                              <w:rPr>
                                <w:rFonts w:cs="Times New Roman"/>
                                <w:noProof/>
                                <w:szCs w:val="24"/>
                                <w:lang w:val="en-IN" w:eastAsia="en-IN"/>
                              </w:rPr>
                            </w:pPr>
                            <w:bookmarkStart w:id="54" w:name="_Toc498438772"/>
                            <w:r>
                              <w:t xml:space="preserve">Figure </w:t>
                            </w:r>
                            <w:r>
                              <w:fldChar w:fldCharType="begin"/>
                            </w:r>
                            <w:r>
                              <w:instrText xml:space="preserve"> SEQ Figure \* ARABIC </w:instrText>
                            </w:r>
                            <w:r>
                              <w:fldChar w:fldCharType="separate"/>
                            </w:r>
                            <w:r w:rsidR="00476016">
                              <w:rPr>
                                <w:noProof/>
                              </w:rPr>
                              <w:t>17</w:t>
                            </w:r>
                            <w:r>
                              <w:fldChar w:fldCharType="end"/>
                            </w:r>
                            <w:r>
                              <w:t xml:space="preserve"> : Frequency Domain analysis of the Notch Filter Stage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2F4" id="Text Box 51" o:spid="_x0000_s1040" type="#_x0000_t202" style="position:absolute;left:0;text-align:left;margin-left:0;margin-top:228.4pt;width:450.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YsLwIAAGcEAAAOAAAAZHJzL2Uyb0RvYy54bWysVMFu2zAMvQ/YPwi6L07apR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" stroked="f">
                <v:textbox style="mso-fit-shape-to-text:t" inset="0,0,0,0">
                  <w:txbxContent>
                    <w:p w:rsidR="002079F4" w:rsidRPr="0090750F" w:rsidRDefault="002079F4" w:rsidP="007B67E4">
                      <w:pPr>
                        <w:pStyle w:val="Caption"/>
                        <w:jc w:val="center"/>
                        <w:rPr>
                          <w:rFonts w:cs="Times New Roman"/>
                          <w:noProof/>
                          <w:szCs w:val="24"/>
                          <w:lang w:val="en-IN" w:eastAsia="en-IN"/>
                        </w:rPr>
                      </w:pPr>
                      <w:bookmarkStart w:id="55" w:name="_Toc498438772"/>
                      <w:r>
                        <w:t xml:space="preserve">Figure </w:t>
                      </w:r>
                      <w:r>
                        <w:fldChar w:fldCharType="begin"/>
                      </w:r>
                      <w:r>
                        <w:instrText xml:space="preserve"> SEQ Figure \* ARABIC </w:instrText>
                      </w:r>
                      <w:r>
                        <w:fldChar w:fldCharType="separate"/>
                      </w:r>
                      <w:r w:rsidR="00476016">
                        <w:rPr>
                          <w:noProof/>
                        </w:rPr>
                        <w:t>17</w:t>
                      </w:r>
                      <w:r>
                        <w:fldChar w:fldCharType="end"/>
                      </w:r>
                      <w:r>
                        <w:t xml:space="preserve"> : Frequency Domain analysis of the Notch Filter Stage</w:t>
                      </w:r>
                      <w:bookmarkEnd w:id="55"/>
                    </w:p>
                  </w:txbxContent>
                </v:textbox>
                <w10:wrap type="topAndBottom"/>
              </v:shape>
            </w:pict>
          </mc:Fallback>
        </mc:AlternateContent>
      </w:r>
      <w:r w:rsidRPr="003A6253">
        <w:rPr>
          <w:rFonts w:cs="Times New Roman"/>
          <w:noProof/>
          <w:szCs w:val="24"/>
          <w:lang w:val="en-IN" w:eastAsia="en-IN"/>
        </w:rPr>
        <w:drawing>
          <wp:anchor distT="0" distB="0" distL="114300" distR="114300" simplePos="0" relativeHeight="251706368" behindDoc="0" locked="0" layoutInCell="1" allowOverlap="1" wp14:anchorId="73762815" wp14:editId="16EC964E">
            <wp:simplePos x="0" y="0"/>
            <wp:positionH relativeFrom="margin">
              <wp:posOffset>0</wp:posOffset>
            </wp:positionH>
            <wp:positionV relativeFrom="paragraph">
              <wp:posOffset>243205</wp:posOffset>
            </wp:positionV>
            <wp:extent cx="5717540" cy="2600325"/>
            <wp:effectExtent l="0" t="0" r="0" b="9525"/>
            <wp:wrapTopAndBottom/>
            <wp:docPr id="34" name="Picture 34" descr="C:\Users\RAMTAN\Desktop\bci stage\stage 2\notch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MTAN\Desktop\bci stage\stage 2\notchc.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754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4"/>
          <w:u w:val="single"/>
        </w:rPr>
        <w:t>Response of Notch filter:</w:t>
      </w:r>
    </w:p>
    <w:p w:rsidR="001C3AE8" w:rsidRDefault="001C3AE8" w:rsidP="001C3AE8">
      <w:pPr>
        <w:rPr>
          <w:rFonts w:cs="Times New Roman"/>
          <w:szCs w:val="24"/>
        </w:rPr>
      </w:pPr>
    </w:p>
    <w:p w:rsidR="001C3AE8" w:rsidRDefault="007B67E4" w:rsidP="007B67E4">
      <w:pPr>
        <w:pStyle w:val="Heading3"/>
        <w:numPr>
          <w:ilvl w:val="3"/>
          <w:numId w:val="17"/>
        </w:numPr>
      </w:pPr>
      <w:bookmarkStart w:id="56" w:name="_Toc498438326"/>
      <w:r>
        <w:t>Low Pass Filter</w:t>
      </w:r>
      <w:bookmarkEnd w:id="56"/>
    </w:p>
    <w:p w:rsidR="001C3AE8" w:rsidRDefault="001C3AE8" w:rsidP="007B67E4">
      <w:pPr>
        <w:spacing w:line="360" w:lineRule="auto"/>
        <w:rPr>
          <w:rFonts w:cs="Times New Roman"/>
          <w:szCs w:val="24"/>
        </w:rPr>
      </w:pPr>
      <w:r>
        <w:rPr>
          <w:rFonts w:cs="Times New Roman"/>
          <w:szCs w:val="24"/>
        </w:rPr>
        <w:t>This filter is used to remove any noises above 30Hz of frequency, as frequency of signal from brain ranges from 8-30 Hz.</w:t>
      </w:r>
    </w:p>
    <w:p w:rsidR="001C3AE8" w:rsidRPr="00646575" w:rsidRDefault="001C3AE8" w:rsidP="001C3AE8">
      <w:pPr>
        <w:spacing w:line="360" w:lineRule="auto"/>
        <w:jc w:val="both"/>
        <w:rPr>
          <w:rFonts w:cs="Times New Roman"/>
          <w:szCs w:val="24"/>
        </w:rPr>
      </w:pPr>
      <w:r w:rsidRPr="005775D0">
        <w:rPr>
          <w:rFonts w:cs="Times New Roman"/>
          <w:szCs w:val="24"/>
        </w:rPr>
        <w:t xml:space="preserve">We are using an active </w:t>
      </w:r>
      <w:r>
        <w:rPr>
          <w:rFonts w:cs="Times New Roman"/>
          <w:szCs w:val="24"/>
        </w:rPr>
        <w:t xml:space="preserve">Butterworth </w:t>
      </w:r>
      <w:r w:rsidRPr="005775D0">
        <w:rPr>
          <w:rFonts w:cs="Times New Roman"/>
          <w:szCs w:val="24"/>
        </w:rPr>
        <w:t>filter because we need to amplify mV signals but a passive filter would have attenuated the signal and we would not have got any usable output. Op-Amp is used in a non-inverting</w:t>
      </w:r>
      <w:r>
        <w:rPr>
          <w:rFonts w:cs="Times New Roman"/>
          <w:szCs w:val="24"/>
        </w:rPr>
        <w:t xml:space="preserve"> configuration in this circuit.</w:t>
      </w:r>
    </w:p>
    <w:p w:rsidR="001C3AE8" w:rsidRDefault="001C3AE8" w:rsidP="001C3AE8">
      <w:pPr>
        <w:rPr>
          <w:rFonts w:cs="Times New Roman"/>
          <w:szCs w:val="24"/>
        </w:rPr>
      </w:pPr>
      <w:r>
        <w:rPr>
          <w:rFonts w:cs="Times New Roman"/>
          <w:szCs w:val="24"/>
        </w:rPr>
        <w:t>For the circuit, second order low pass filter circuit was used construc</w:t>
      </w:r>
      <w:r w:rsidR="007B67E4">
        <w:rPr>
          <w:rFonts w:cs="Times New Roman"/>
          <w:szCs w:val="24"/>
        </w:rPr>
        <w:t>ted with the help of op amp 741</w:t>
      </w:r>
    </w:p>
    <w:p w:rsidR="001C3AE8" w:rsidRDefault="007B67E4" w:rsidP="001C3AE8">
      <w:pPr>
        <w:rPr>
          <w:rFonts w:cs="Times New Roman"/>
          <w:szCs w:val="24"/>
        </w:rPr>
      </w:pPr>
      <w:r>
        <w:rPr>
          <w:noProof/>
        </w:rPr>
        <mc:AlternateContent>
          <mc:Choice Requires="wps">
            <w:drawing>
              <wp:anchor distT="0" distB="0" distL="114300" distR="114300" simplePos="0" relativeHeight="251710464" behindDoc="0" locked="0" layoutInCell="1" allowOverlap="1" wp14:anchorId="17EA20D7" wp14:editId="0BFA8EBB">
                <wp:simplePos x="0" y="0"/>
                <wp:positionH relativeFrom="column">
                  <wp:posOffset>952500</wp:posOffset>
                </wp:positionH>
                <wp:positionV relativeFrom="paragraph">
                  <wp:posOffset>2748280</wp:posOffset>
                </wp:positionV>
                <wp:extent cx="39052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rsidR="002079F4" w:rsidRPr="00F22631" w:rsidRDefault="002079F4" w:rsidP="007B67E4">
                            <w:pPr>
                              <w:pStyle w:val="Caption"/>
                              <w:jc w:val="center"/>
                              <w:rPr>
                                <w:rFonts w:cs="Times New Roman"/>
                                <w:noProof/>
                                <w:szCs w:val="24"/>
                                <w:lang w:val="en-IN" w:eastAsia="en-IN"/>
                              </w:rPr>
                            </w:pPr>
                            <w:bookmarkStart w:id="57" w:name="_Toc498438773"/>
                            <w:r>
                              <w:t xml:space="preserve">Figure </w:t>
                            </w:r>
                            <w:r>
                              <w:fldChar w:fldCharType="begin"/>
                            </w:r>
                            <w:r>
                              <w:instrText xml:space="preserve"> SEQ Figure \* ARABIC </w:instrText>
                            </w:r>
                            <w:r>
                              <w:fldChar w:fldCharType="separate"/>
                            </w:r>
                            <w:r w:rsidR="00476016">
                              <w:rPr>
                                <w:noProof/>
                              </w:rPr>
                              <w:t>18</w:t>
                            </w:r>
                            <w:r>
                              <w:fldChar w:fldCharType="end"/>
                            </w:r>
                            <w:r>
                              <w:t xml:space="preserve"> : Schematic for Low Pass Filter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A20D7" id="Text Box 52" o:spid="_x0000_s1041" type="#_x0000_t202" style="position:absolute;left:0;text-align:left;margin-left:75pt;margin-top:216.4pt;width:30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mdMAIAAGcEAAAOAAAAZHJzL2Uyb0RvYy54bWysVMFu2zAMvQ/YPwi6L07SpV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" stroked="f">
                <v:textbox style="mso-fit-shape-to-text:t" inset="0,0,0,0">
                  <w:txbxContent>
                    <w:p w:rsidR="002079F4" w:rsidRPr="00F22631" w:rsidRDefault="002079F4" w:rsidP="007B67E4">
                      <w:pPr>
                        <w:pStyle w:val="Caption"/>
                        <w:jc w:val="center"/>
                        <w:rPr>
                          <w:rFonts w:cs="Times New Roman"/>
                          <w:noProof/>
                          <w:szCs w:val="24"/>
                          <w:lang w:val="en-IN" w:eastAsia="en-IN"/>
                        </w:rPr>
                      </w:pPr>
                      <w:bookmarkStart w:id="58" w:name="_Toc498438773"/>
                      <w:r>
                        <w:t xml:space="preserve">Figure </w:t>
                      </w:r>
                      <w:r>
                        <w:fldChar w:fldCharType="begin"/>
                      </w:r>
                      <w:r>
                        <w:instrText xml:space="preserve"> SEQ Figure \* ARABIC </w:instrText>
                      </w:r>
                      <w:r>
                        <w:fldChar w:fldCharType="separate"/>
                      </w:r>
                      <w:r w:rsidR="00476016">
                        <w:rPr>
                          <w:noProof/>
                        </w:rPr>
                        <w:t>18</w:t>
                      </w:r>
                      <w:r>
                        <w:fldChar w:fldCharType="end"/>
                      </w:r>
                      <w:r>
                        <w:t xml:space="preserve"> : Schematic for Low Pass Filter</w:t>
                      </w:r>
                      <w:bookmarkEnd w:id="58"/>
                    </w:p>
                  </w:txbxContent>
                </v:textbox>
                <w10:wrap type="topAndBottom"/>
              </v:shape>
            </w:pict>
          </mc:Fallback>
        </mc:AlternateContent>
      </w:r>
      <w:r w:rsidR="001C3AE8" w:rsidRPr="003A6253">
        <w:rPr>
          <w:rFonts w:cs="Times New Roman"/>
          <w:noProof/>
          <w:szCs w:val="24"/>
          <w:lang w:val="en-IN" w:eastAsia="en-IN"/>
        </w:rPr>
        <w:drawing>
          <wp:anchor distT="0" distB="0" distL="114300" distR="114300" simplePos="0" relativeHeight="251680768" behindDoc="0" locked="0" layoutInCell="1" allowOverlap="1" wp14:anchorId="53D3894D" wp14:editId="754724FD">
            <wp:simplePos x="0" y="0"/>
            <wp:positionH relativeFrom="column">
              <wp:posOffset>952500</wp:posOffset>
            </wp:positionH>
            <wp:positionV relativeFrom="paragraph">
              <wp:posOffset>186690</wp:posOffset>
            </wp:positionV>
            <wp:extent cx="3905250" cy="2504883"/>
            <wp:effectExtent l="0" t="0" r="0" b="0"/>
            <wp:wrapTopAndBottom/>
            <wp:docPr id="36" name="Picture 36" descr="C:\Users\RAMTAN\Desktop\bci stage\stage 3\l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TAN\Desktop\bci stage\stage 3\lpf.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5250" cy="2504883"/>
                    </a:xfrm>
                    <a:prstGeom prst="rect">
                      <a:avLst/>
                    </a:prstGeom>
                    <a:noFill/>
                    <a:ln>
                      <a:noFill/>
                    </a:ln>
                  </pic:spPr>
                </pic:pic>
              </a:graphicData>
            </a:graphic>
          </wp:anchor>
        </w:drawing>
      </w:r>
    </w:p>
    <w:p w:rsidR="001C3AE8" w:rsidRDefault="001C3AE8" w:rsidP="001C3AE8">
      <w:pPr>
        <w:rPr>
          <w:rFonts w:cs="Times New Roman"/>
          <w:szCs w:val="24"/>
        </w:rPr>
      </w:pPr>
    </w:p>
    <w:p w:rsidR="001C3AE8" w:rsidRPr="007B67E4" w:rsidRDefault="007B67E4" w:rsidP="007B67E4">
      <w:pPr>
        <w:rPr>
          <w:rFonts w:cs="Times New Roman"/>
          <w:szCs w:val="24"/>
          <w:u w:val="single"/>
        </w:rPr>
      </w:pPr>
      <w:r w:rsidRPr="007B67E4">
        <w:rPr>
          <w:rFonts w:cs="Times New Roman"/>
          <w:szCs w:val="24"/>
          <w:u w:val="single"/>
        </w:rPr>
        <w:t>Formulas and Calculation:</w:t>
      </w:r>
    </w:p>
    <w:p w:rsidR="001C3AE8" w:rsidRPr="002B075E" w:rsidRDefault="002079F4" w:rsidP="001C3AE8">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v</m:t>
              </m:r>
            </m:sub>
          </m:sSub>
          <m:r>
            <w:rPr>
              <w:rFonts w:ascii="Cambria Math" w:hAnsi="Cambria Math" w:cs="Times New Roman"/>
              <w:szCs w:val="24"/>
            </w:rPr>
            <m:t>=1+</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1</m:t>
                  </m:r>
                </m:sub>
              </m:sSub>
            </m:den>
          </m:f>
        </m:oMath>
      </m:oMathPara>
    </w:p>
    <w:p w:rsidR="001C3AE8" w:rsidRPr="00106E35" w:rsidRDefault="002079F4" w:rsidP="001C3AE8">
      <w:pP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c</m:t>
              </m:r>
            </m:sub>
          </m:sSub>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2π</m:t>
              </m:r>
              <m:rad>
                <m:radPr>
                  <m:degHide m:val="1"/>
                  <m:ctrlPr>
                    <w:rPr>
                      <w:rFonts w:ascii="Cambria Math" w:hAnsi="Cambria Math" w:cs="Times New Roman"/>
                      <w:i/>
                      <w:szCs w:val="24"/>
                    </w:rPr>
                  </m:ctrlPr>
                </m:radPr>
                <m:deg/>
                <m:e>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3</m:t>
                      </m:r>
                    </m:sub>
                  </m:sSub>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4</m:t>
                      </m:r>
                    </m:sub>
                  </m:sSub>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2</m:t>
                      </m:r>
                    </m:sub>
                  </m:sSub>
                </m:e>
              </m:rad>
            </m:den>
          </m:f>
        </m:oMath>
      </m:oMathPara>
    </w:p>
    <w:p w:rsidR="001C3AE8" w:rsidRDefault="001C3AE8" w:rsidP="001C3AE8">
      <w:pPr>
        <w:rPr>
          <w:rFonts w:cs="Times New Roman"/>
          <w:szCs w:val="24"/>
        </w:rPr>
      </w:pPr>
      <w:r>
        <w:rPr>
          <w:rFonts w:cs="Times New Roman"/>
          <w:szCs w:val="24"/>
        </w:rPr>
        <w:t>For Butterworth filter Av = 1.586</w:t>
      </w:r>
    </w:p>
    <w:p w:rsidR="001C3AE8" w:rsidRPr="003A6253" w:rsidRDefault="001C3AE8" w:rsidP="001C3AE8">
      <w:pPr>
        <w:rPr>
          <w:rFonts w:cs="Times New Roman"/>
          <w:szCs w:val="24"/>
        </w:rPr>
      </w:pPr>
      <w:r>
        <w:rPr>
          <w:rFonts w:cs="Times New Roman"/>
          <w:szCs w:val="24"/>
        </w:rPr>
        <w:t>Therefore</w:t>
      </w:r>
      <w:r w:rsidR="007B67E4">
        <w:rPr>
          <w:rFonts w:cs="Times New Roman"/>
          <w:szCs w:val="24"/>
        </w:rPr>
        <w:t>,</w:t>
      </w:r>
      <w:r>
        <w:rPr>
          <w:rFonts w:cs="Times New Roman"/>
          <w:szCs w:val="24"/>
        </w:rPr>
        <w:t xml:space="preserve"> R=22kΩ and R1</w:t>
      </w:r>
    </w:p>
    <w:p w:rsidR="001C3AE8" w:rsidRDefault="001C3AE8" w:rsidP="001C3AE8">
      <w:pPr>
        <w:rPr>
          <w:rFonts w:cs="Times New Roman"/>
          <w:szCs w:val="24"/>
        </w:rPr>
      </w:pPr>
      <w:r>
        <w:rPr>
          <w:rFonts w:cs="Times New Roman"/>
          <w:szCs w:val="24"/>
        </w:rPr>
        <w:t>R3 = R4 = 47KΩ</w:t>
      </w:r>
    </w:p>
    <w:p w:rsidR="001C3AE8" w:rsidRDefault="001C3AE8" w:rsidP="001C3AE8">
      <w:pPr>
        <w:rPr>
          <w:rFonts w:cs="Times New Roman"/>
          <w:szCs w:val="24"/>
        </w:rPr>
      </w:pPr>
      <w:r>
        <w:rPr>
          <w:rFonts w:cs="Times New Roman"/>
          <w:szCs w:val="24"/>
        </w:rPr>
        <w:t>C1 = C2 = 0.1uF</w:t>
      </w:r>
    </w:p>
    <w:p w:rsidR="001C3AE8" w:rsidRDefault="001C3AE8" w:rsidP="001C3AE8">
      <w:pPr>
        <w:rPr>
          <w:rFonts w:cs="Times New Roman"/>
          <w:szCs w:val="24"/>
        </w:rPr>
      </w:pPr>
      <w:r>
        <w:rPr>
          <w:rFonts w:cs="Times New Roman"/>
          <w:szCs w:val="24"/>
        </w:rPr>
        <w:t>Cutoff frequency = 33.86 Hz</w:t>
      </w:r>
    </w:p>
    <w:p w:rsidR="001C3AE8" w:rsidRDefault="001C3AE8" w:rsidP="001C3AE8">
      <w:pPr>
        <w:rPr>
          <w:rFonts w:cs="Times New Roman"/>
          <w:szCs w:val="24"/>
        </w:rPr>
      </w:pPr>
    </w:p>
    <w:p w:rsidR="001C3AE8" w:rsidRDefault="00A26F25" w:rsidP="001C3AE8">
      <w:pPr>
        <w:rPr>
          <w:rFonts w:cs="Times New Roman"/>
          <w:szCs w:val="24"/>
        </w:rPr>
      </w:pPr>
      <w:r>
        <w:rPr>
          <w:noProof/>
        </w:rPr>
        <mc:AlternateContent>
          <mc:Choice Requires="wps">
            <w:drawing>
              <wp:anchor distT="0" distB="0" distL="114300" distR="114300" simplePos="0" relativeHeight="251712512" behindDoc="0" locked="0" layoutInCell="1" allowOverlap="1" wp14:anchorId="64D1889C" wp14:editId="5572B9D0">
                <wp:simplePos x="0" y="0"/>
                <wp:positionH relativeFrom="column">
                  <wp:posOffset>9525</wp:posOffset>
                </wp:positionH>
                <wp:positionV relativeFrom="paragraph">
                  <wp:posOffset>2872740</wp:posOffset>
                </wp:positionV>
                <wp:extent cx="578929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89295" cy="635"/>
                        </a:xfrm>
                        <a:prstGeom prst="rect">
                          <a:avLst/>
                        </a:prstGeom>
                        <a:solidFill>
                          <a:prstClr val="white"/>
                        </a:solidFill>
                        <a:ln>
                          <a:noFill/>
                        </a:ln>
                      </wps:spPr>
                      <wps:txbx>
                        <w:txbxContent>
                          <w:p w:rsidR="002079F4" w:rsidRPr="003267F2" w:rsidRDefault="002079F4" w:rsidP="00A26F25">
                            <w:pPr>
                              <w:pStyle w:val="Caption"/>
                              <w:jc w:val="center"/>
                              <w:rPr>
                                <w:rFonts w:cs="Times New Roman"/>
                                <w:noProof/>
                                <w:szCs w:val="24"/>
                                <w:lang w:val="en-IN" w:eastAsia="en-IN"/>
                              </w:rPr>
                            </w:pPr>
                            <w:bookmarkStart w:id="59" w:name="_Toc498438774"/>
                            <w:r>
                              <w:t xml:space="preserve">Figure </w:t>
                            </w:r>
                            <w:r>
                              <w:fldChar w:fldCharType="begin"/>
                            </w:r>
                            <w:r>
                              <w:instrText xml:space="preserve"> SEQ Figure \* ARABIC </w:instrText>
                            </w:r>
                            <w:r>
                              <w:fldChar w:fldCharType="separate"/>
                            </w:r>
                            <w:r w:rsidR="00476016">
                              <w:rPr>
                                <w:noProof/>
                              </w:rPr>
                              <w:t>19</w:t>
                            </w:r>
                            <w:r>
                              <w:fldChar w:fldCharType="end"/>
                            </w:r>
                            <w:r>
                              <w:t xml:space="preserve"> : Frequency Domain Response of the Low Pass Filter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1889C" id="Text Box 53" o:spid="_x0000_s1042" type="#_x0000_t202" style="position:absolute;left:0;text-align:left;margin-left:.75pt;margin-top:226.2pt;width:455.8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" stroked="f">
                <v:textbox style="mso-fit-shape-to-text:t" inset="0,0,0,0">
                  <w:txbxContent>
                    <w:p w:rsidR="002079F4" w:rsidRPr="003267F2" w:rsidRDefault="002079F4" w:rsidP="00A26F25">
                      <w:pPr>
                        <w:pStyle w:val="Caption"/>
                        <w:jc w:val="center"/>
                        <w:rPr>
                          <w:rFonts w:cs="Times New Roman"/>
                          <w:noProof/>
                          <w:szCs w:val="24"/>
                          <w:lang w:val="en-IN" w:eastAsia="en-IN"/>
                        </w:rPr>
                      </w:pPr>
                      <w:bookmarkStart w:id="60" w:name="_Toc498438774"/>
                      <w:r>
                        <w:t xml:space="preserve">Figure </w:t>
                      </w:r>
                      <w:r>
                        <w:fldChar w:fldCharType="begin"/>
                      </w:r>
                      <w:r>
                        <w:instrText xml:space="preserve"> SEQ Figure \* ARABIC </w:instrText>
                      </w:r>
                      <w:r>
                        <w:fldChar w:fldCharType="separate"/>
                      </w:r>
                      <w:r w:rsidR="00476016">
                        <w:rPr>
                          <w:noProof/>
                        </w:rPr>
                        <w:t>19</w:t>
                      </w:r>
                      <w:r>
                        <w:fldChar w:fldCharType="end"/>
                      </w:r>
                      <w:r>
                        <w:t xml:space="preserve"> : Frequency Domain Response of the Low Pass Filter</w:t>
                      </w:r>
                      <w:bookmarkEnd w:id="60"/>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1792" behindDoc="0" locked="0" layoutInCell="1" allowOverlap="1" wp14:anchorId="4562EBD4" wp14:editId="7EFE0FD5">
            <wp:simplePos x="0" y="0"/>
            <wp:positionH relativeFrom="margin">
              <wp:posOffset>9525</wp:posOffset>
            </wp:positionH>
            <wp:positionV relativeFrom="paragraph">
              <wp:posOffset>186690</wp:posOffset>
            </wp:positionV>
            <wp:extent cx="5789295" cy="2628900"/>
            <wp:effectExtent l="0" t="0" r="1905" b="0"/>
            <wp:wrapTopAndBottom/>
            <wp:docPr id="41" name="Picture 41" descr="C:\Users\RAMTAN\Desktop\bci stage\stage 3\l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MTAN\Desktop\bci stage\stage 3\lpf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8929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3AE8">
        <w:rPr>
          <w:rFonts w:cs="Times New Roman"/>
          <w:szCs w:val="24"/>
        </w:rPr>
        <w:t>Simulation Result:</w:t>
      </w:r>
    </w:p>
    <w:p w:rsidR="00A26F25" w:rsidRDefault="00A26F25" w:rsidP="00A26F25">
      <w:pPr>
        <w:ind w:left="0"/>
        <w:rPr>
          <w:rFonts w:cs="Times New Roman"/>
          <w:szCs w:val="24"/>
        </w:rPr>
      </w:pPr>
    </w:p>
    <w:p w:rsidR="00A26F25" w:rsidRDefault="00A26F25">
      <w:pPr>
        <w:spacing w:after="240" w:line="252" w:lineRule="auto"/>
        <w:ind w:left="0" w:right="0"/>
        <w:rPr>
          <w:rFonts w:cs="Times New Roman"/>
          <w:szCs w:val="24"/>
          <w:u w:val="single"/>
        </w:rPr>
      </w:pPr>
      <w:r>
        <w:rPr>
          <w:rFonts w:cs="Times New Roman"/>
          <w:szCs w:val="24"/>
          <w:u w:val="single"/>
        </w:rPr>
        <w:br w:type="page"/>
      </w:r>
    </w:p>
    <w:p w:rsidR="00A26F25" w:rsidRPr="00A26F25" w:rsidRDefault="001C3AE8" w:rsidP="00A26F25">
      <w:pPr>
        <w:rPr>
          <w:rFonts w:cs="Times New Roman"/>
          <w:szCs w:val="24"/>
          <w:u w:val="single"/>
        </w:rPr>
      </w:pPr>
      <w:r w:rsidRPr="00A26F25">
        <w:rPr>
          <w:rFonts w:cs="Times New Roman"/>
          <w:szCs w:val="24"/>
          <w:u w:val="single"/>
        </w:rPr>
        <w:lastRenderedPageBreak/>
        <w:t>Output on Oscilloscope:</w:t>
      </w:r>
    </w:p>
    <w:p w:rsidR="001C3AE8" w:rsidRPr="002D66F0" w:rsidRDefault="00A26F25" w:rsidP="00983F48">
      <w:pPr>
        <w:jc w:val="center"/>
        <w:rPr>
          <w:rFonts w:cs="Times New Roman"/>
          <w:szCs w:val="24"/>
        </w:rPr>
      </w:pPr>
      <w:r w:rsidRPr="002D66F0">
        <w:rPr>
          <w:rFonts w:cs="Times New Roman"/>
          <w:noProof/>
          <w:szCs w:val="24"/>
          <w:lang w:val="en-IN" w:eastAsia="en-IN"/>
        </w:rPr>
        <w:drawing>
          <wp:inline distT="0" distB="0" distL="0" distR="0" wp14:anchorId="73B26D30">
            <wp:extent cx="5090795" cy="3200400"/>
            <wp:effectExtent l="0" t="0" r="0" b="0"/>
            <wp:docPr id="42" name="Picture 42" descr="C:\Users\RAMTAN\Desktop\BCI output\s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TAN\Desktop\BCI output\stage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0795" cy="3200400"/>
                    </a:xfrm>
                    <a:prstGeom prst="rect">
                      <a:avLst/>
                    </a:prstGeom>
                    <a:noFill/>
                    <a:ln>
                      <a:noFill/>
                    </a:ln>
                  </pic:spPr>
                </pic:pic>
              </a:graphicData>
            </a:graphic>
          </wp:inline>
        </w:drawing>
      </w:r>
      <w:r>
        <w:rPr>
          <w:noProof/>
        </w:rPr>
        <mc:AlternateContent>
          <mc:Choice Requires="wps">
            <w:drawing>
              <wp:anchor distT="0" distB="0" distL="114300" distR="114300" simplePos="0" relativeHeight="251714560" behindDoc="0" locked="0" layoutInCell="1" allowOverlap="1" wp14:anchorId="4BBB7F94" wp14:editId="731A3039">
                <wp:simplePos x="0" y="0"/>
                <wp:positionH relativeFrom="column">
                  <wp:posOffset>374650</wp:posOffset>
                </wp:positionH>
                <wp:positionV relativeFrom="paragraph">
                  <wp:posOffset>3431540</wp:posOffset>
                </wp:positionV>
                <wp:extent cx="498157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rsidR="002079F4" w:rsidRPr="00151D9F" w:rsidRDefault="002079F4" w:rsidP="00A26F25">
                            <w:pPr>
                              <w:pStyle w:val="Caption"/>
                              <w:jc w:val="center"/>
                              <w:rPr>
                                <w:rFonts w:cs="Times New Roman"/>
                                <w:noProof/>
                                <w:szCs w:val="24"/>
                                <w:lang w:val="en-IN" w:eastAsia="en-IN"/>
                              </w:rPr>
                            </w:pPr>
                            <w:bookmarkStart w:id="61" w:name="_Toc498438775"/>
                            <w:r>
                              <w:t xml:space="preserve">Figure </w:t>
                            </w:r>
                            <w:r>
                              <w:fldChar w:fldCharType="begin"/>
                            </w:r>
                            <w:r>
                              <w:instrText xml:space="preserve"> SEQ Figure \* ARABIC </w:instrText>
                            </w:r>
                            <w:r>
                              <w:fldChar w:fldCharType="separate"/>
                            </w:r>
                            <w:r w:rsidR="00476016">
                              <w:rPr>
                                <w:noProof/>
                              </w:rPr>
                              <w:t>20</w:t>
                            </w:r>
                            <w:r>
                              <w:fldChar w:fldCharType="end"/>
                            </w:r>
                            <w:r>
                              <w:t xml:space="preserve"> : Low Pass Filter Time Domain Response for 10 Hz signal</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B7F94" id="Text Box 54" o:spid="_x0000_s1043" type="#_x0000_t202" style="position:absolute;left:0;text-align:left;margin-left:29.5pt;margin-top:270.2pt;width:392.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TTIMQIAAGc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" stroked="f">
                <v:textbox style="mso-fit-shape-to-text:t" inset="0,0,0,0">
                  <w:txbxContent>
                    <w:p w:rsidR="002079F4" w:rsidRPr="00151D9F" w:rsidRDefault="002079F4" w:rsidP="00A26F25">
                      <w:pPr>
                        <w:pStyle w:val="Caption"/>
                        <w:jc w:val="center"/>
                        <w:rPr>
                          <w:rFonts w:cs="Times New Roman"/>
                          <w:noProof/>
                          <w:szCs w:val="24"/>
                          <w:lang w:val="en-IN" w:eastAsia="en-IN"/>
                        </w:rPr>
                      </w:pPr>
                      <w:bookmarkStart w:id="62" w:name="_Toc498438775"/>
                      <w:r>
                        <w:t xml:space="preserve">Figure </w:t>
                      </w:r>
                      <w:r>
                        <w:fldChar w:fldCharType="begin"/>
                      </w:r>
                      <w:r>
                        <w:instrText xml:space="preserve"> SEQ Figure \* ARABIC </w:instrText>
                      </w:r>
                      <w:r>
                        <w:fldChar w:fldCharType="separate"/>
                      </w:r>
                      <w:r w:rsidR="00476016">
                        <w:rPr>
                          <w:noProof/>
                        </w:rPr>
                        <w:t>20</w:t>
                      </w:r>
                      <w:r>
                        <w:fldChar w:fldCharType="end"/>
                      </w:r>
                      <w:r>
                        <w:t xml:space="preserve"> : Low Pass Filter Time Domain Response for 10 Hz signal</w:t>
                      </w:r>
                      <w:bookmarkEnd w:id="62"/>
                    </w:p>
                  </w:txbxContent>
                </v:textbox>
                <w10:wrap type="topAndBottom"/>
              </v:shape>
            </w:pict>
          </mc:Fallback>
        </mc:AlternateContent>
      </w:r>
    </w:p>
    <w:p w:rsidR="001C3AE8" w:rsidRDefault="001C3AE8" w:rsidP="001C3AE8">
      <w:pPr>
        <w:rPr>
          <w:rFonts w:cs="Times New Roman"/>
          <w:szCs w:val="24"/>
        </w:rPr>
      </w:pPr>
    </w:p>
    <w:p w:rsidR="001C3AE8" w:rsidRDefault="00A26F25" w:rsidP="001C3AE8">
      <w:pPr>
        <w:rPr>
          <w:rFonts w:cs="Times New Roman"/>
          <w:szCs w:val="24"/>
        </w:rPr>
      </w:pPr>
      <w:r>
        <w:rPr>
          <w:noProof/>
        </w:rPr>
        <mc:AlternateContent>
          <mc:Choice Requires="wps">
            <w:drawing>
              <wp:anchor distT="0" distB="0" distL="114300" distR="114300" simplePos="0" relativeHeight="251716608" behindDoc="0" locked="0" layoutInCell="1" allowOverlap="1" wp14:anchorId="2A6C7C34" wp14:editId="1EE592B0">
                <wp:simplePos x="0" y="0"/>
                <wp:positionH relativeFrom="column">
                  <wp:posOffset>265430</wp:posOffset>
                </wp:positionH>
                <wp:positionV relativeFrom="paragraph">
                  <wp:posOffset>3654425</wp:posOffset>
                </wp:positionV>
                <wp:extent cx="519557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195570" cy="635"/>
                        </a:xfrm>
                        <a:prstGeom prst="rect">
                          <a:avLst/>
                        </a:prstGeom>
                        <a:solidFill>
                          <a:prstClr val="white"/>
                        </a:solidFill>
                        <a:ln>
                          <a:noFill/>
                        </a:ln>
                      </wps:spPr>
                      <wps:txbx>
                        <w:txbxContent>
                          <w:p w:rsidR="002079F4" w:rsidRPr="004D70FA" w:rsidRDefault="002079F4" w:rsidP="00A26F25">
                            <w:pPr>
                              <w:pStyle w:val="Caption"/>
                              <w:jc w:val="center"/>
                              <w:rPr>
                                <w:rFonts w:cs="Times New Roman"/>
                                <w:noProof/>
                                <w:szCs w:val="24"/>
                                <w:lang w:val="en-IN" w:eastAsia="en-IN"/>
                              </w:rPr>
                            </w:pPr>
                            <w:bookmarkStart w:id="63" w:name="_Toc498438776"/>
                            <w:r>
                              <w:t xml:space="preserve">Figure </w:t>
                            </w:r>
                            <w:r>
                              <w:fldChar w:fldCharType="begin"/>
                            </w:r>
                            <w:r>
                              <w:instrText xml:space="preserve"> SEQ Figure \* ARABIC </w:instrText>
                            </w:r>
                            <w:r>
                              <w:fldChar w:fldCharType="separate"/>
                            </w:r>
                            <w:r w:rsidR="00476016">
                              <w:rPr>
                                <w:noProof/>
                              </w:rPr>
                              <w:t>21</w:t>
                            </w:r>
                            <w:r>
                              <w:fldChar w:fldCharType="end"/>
                            </w:r>
                            <w:r>
                              <w:t xml:space="preserve"> : Low Pass Filter Time Domain Response for </w:t>
                            </w:r>
                            <w:r>
                              <w:rPr>
                                <w:noProof/>
                              </w:rPr>
                              <w:t>30 Hz Signal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C7C34" id="Text Box 55" o:spid="_x0000_s1044" type="#_x0000_t202" style="position:absolute;left:0;text-align:left;margin-left:20.9pt;margin-top:287.75pt;width:409.1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" stroked="f">
                <v:textbox style="mso-fit-shape-to-text:t" inset="0,0,0,0">
                  <w:txbxContent>
                    <w:p w:rsidR="002079F4" w:rsidRPr="004D70FA" w:rsidRDefault="002079F4" w:rsidP="00A26F25">
                      <w:pPr>
                        <w:pStyle w:val="Caption"/>
                        <w:jc w:val="center"/>
                        <w:rPr>
                          <w:rFonts w:cs="Times New Roman"/>
                          <w:noProof/>
                          <w:szCs w:val="24"/>
                          <w:lang w:val="en-IN" w:eastAsia="en-IN"/>
                        </w:rPr>
                      </w:pPr>
                      <w:bookmarkStart w:id="64" w:name="_Toc498438776"/>
                      <w:r>
                        <w:t xml:space="preserve">Figure </w:t>
                      </w:r>
                      <w:r>
                        <w:fldChar w:fldCharType="begin"/>
                      </w:r>
                      <w:r>
                        <w:instrText xml:space="preserve"> SEQ Figure \* ARABIC </w:instrText>
                      </w:r>
                      <w:r>
                        <w:fldChar w:fldCharType="separate"/>
                      </w:r>
                      <w:r w:rsidR="00476016">
                        <w:rPr>
                          <w:noProof/>
                        </w:rPr>
                        <w:t>21</w:t>
                      </w:r>
                      <w:r>
                        <w:fldChar w:fldCharType="end"/>
                      </w:r>
                      <w:r>
                        <w:t xml:space="preserve"> : Low Pass Filter Time Domain Response for </w:t>
                      </w:r>
                      <w:r>
                        <w:rPr>
                          <w:noProof/>
                        </w:rPr>
                        <w:t>30 Hz Signal</w:t>
                      </w:r>
                      <w:bookmarkEnd w:id="64"/>
                    </w:p>
                  </w:txbxContent>
                </v:textbox>
                <w10:wrap type="topAndBottom"/>
              </v:shape>
            </w:pict>
          </mc:Fallback>
        </mc:AlternateContent>
      </w:r>
    </w:p>
    <w:p w:rsidR="001C3AE8" w:rsidRDefault="00983F48" w:rsidP="00983F48">
      <w:pPr>
        <w:jc w:val="center"/>
        <w:rPr>
          <w:rFonts w:cs="Times New Roman"/>
          <w:szCs w:val="24"/>
        </w:rPr>
      </w:pPr>
      <w:r w:rsidRPr="002D66F0">
        <w:rPr>
          <w:rFonts w:cs="Times New Roman"/>
          <w:noProof/>
          <w:szCs w:val="24"/>
          <w:lang w:val="en-IN" w:eastAsia="en-IN"/>
        </w:rPr>
        <w:drawing>
          <wp:inline distT="0" distB="0" distL="0" distR="0" wp14:anchorId="5688395B">
            <wp:extent cx="5195570" cy="3267075"/>
            <wp:effectExtent l="0" t="0" r="5080" b="9525"/>
            <wp:docPr id="43" name="Picture 43" descr="C:\Users\RAMTAN\Desktop\BCI output\st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MTAN\Desktop\BCI output\stage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5570" cy="3267075"/>
                    </a:xfrm>
                    <a:prstGeom prst="rect">
                      <a:avLst/>
                    </a:prstGeom>
                    <a:noFill/>
                    <a:ln>
                      <a:noFill/>
                    </a:ln>
                  </pic:spPr>
                </pic:pic>
              </a:graphicData>
            </a:graphic>
          </wp:inline>
        </w:drawing>
      </w:r>
    </w:p>
    <w:p w:rsidR="001C3AE8" w:rsidRDefault="001C3AE8" w:rsidP="001C3AE8">
      <w:pPr>
        <w:rPr>
          <w:rFonts w:cs="Times New Roman"/>
          <w:szCs w:val="24"/>
        </w:rPr>
      </w:pPr>
    </w:p>
    <w:p w:rsidR="00983F48" w:rsidRDefault="00983F48">
      <w:pPr>
        <w:spacing w:after="240" w:line="252" w:lineRule="auto"/>
        <w:ind w:left="0" w:right="0"/>
        <w:rPr>
          <w:rFonts w:cs="Times New Roman"/>
          <w:szCs w:val="24"/>
        </w:rPr>
      </w:pPr>
      <w:r>
        <w:rPr>
          <w:rFonts w:cs="Times New Roman"/>
          <w:szCs w:val="24"/>
        </w:rPr>
        <w:br w:type="page"/>
      </w:r>
    </w:p>
    <w:p w:rsidR="001C3AE8" w:rsidRDefault="00983F48" w:rsidP="00983F48">
      <w:pPr>
        <w:pStyle w:val="Heading3"/>
        <w:numPr>
          <w:ilvl w:val="3"/>
          <w:numId w:val="17"/>
        </w:numPr>
      </w:pPr>
      <w:bookmarkStart w:id="65" w:name="_Toc498438327"/>
      <w:r>
        <w:lastRenderedPageBreak/>
        <w:t>Post-</w:t>
      </w:r>
      <w:r w:rsidR="001C3AE8">
        <w:t>Amplification Stage</w:t>
      </w:r>
      <w:bookmarkEnd w:id="65"/>
    </w:p>
    <w:p w:rsidR="001C3AE8" w:rsidRDefault="00983F48" w:rsidP="001C3AE8">
      <w:pPr>
        <w:rPr>
          <w:rFonts w:cs="Times New Roman"/>
          <w:szCs w:val="24"/>
        </w:rPr>
      </w:pPr>
      <w:r>
        <w:rPr>
          <w:noProof/>
        </w:rPr>
        <mc:AlternateContent>
          <mc:Choice Requires="wps">
            <w:drawing>
              <wp:anchor distT="0" distB="0" distL="114300" distR="114300" simplePos="0" relativeHeight="251718656" behindDoc="0" locked="0" layoutInCell="1" allowOverlap="1" wp14:anchorId="5CF8CE9B" wp14:editId="501B09FE">
                <wp:simplePos x="0" y="0"/>
                <wp:positionH relativeFrom="column">
                  <wp:posOffset>1384300</wp:posOffset>
                </wp:positionH>
                <wp:positionV relativeFrom="paragraph">
                  <wp:posOffset>3395980</wp:posOffset>
                </wp:positionV>
                <wp:extent cx="296227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wps:spPr>
                      <wps:txbx>
                        <w:txbxContent>
                          <w:p w:rsidR="002079F4" w:rsidRPr="00071845" w:rsidRDefault="002079F4" w:rsidP="00983F48">
                            <w:pPr>
                              <w:pStyle w:val="Caption"/>
                              <w:rPr>
                                <w:rFonts w:cs="Times New Roman"/>
                                <w:noProof/>
                                <w:szCs w:val="24"/>
                                <w:lang w:val="en-IN" w:eastAsia="en-IN"/>
                              </w:rPr>
                            </w:pPr>
                            <w:bookmarkStart w:id="66" w:name="_Toc498438777"/>
                            <w:r>
                              <w:t xml:space="preserve">Figure </w:t>
                            </w:r>
                            <w:r>
                              <w:fldChar w:fldCharType="begin"/>
                            </w:r>
                            <w:r>
                              <w:instrText xml:space="preserve"> SEQ Figure \* ARABIC </w:instrText>
                            </w:r>
                            <w:r>
                              <w:fldChar w:fldCharType="separate"/>
                            </w:r>
                            <w:r w:rsidR="00476016">
                              <w:rPr>
                                <w:noProof/>
                              </w:rPr>
                              <w:t>22</w:t>
                            </w:r>
                            <w:r>
                              <w:fldChar w:fldCharType="end"/>
                            </w:r>
                            <w:r>
                              <w:t xml:space="preserve"> : Amplification Stage Schematic</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CE9B" id="Text Box 56" o:spid="_x0000_s1045" type="#_x0000_t202" style="position:absolute;left:0;text-align:left;margin-left:109pt;margin-top:267.4pt;width:233.2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" stroked="f">
                <v:textbox style="mso-fit-shape-to-text:t" inset="0,0,0,0">
                  <w:txbxContent>
                    <w:p w:rsidR="002079F4" w:rsidRPr="00071845" w:rsidRDefault="002079F4" w:rsidP="00983F48">
                      <w:pPr>
                        <w:pStyle w:val="Caption"/>
                        <w:rPr>
                          <w:rFonts w:cs="Times New Roman"/>
                          <w:noProof/>
                          <w:szCs w:val="24"/>
                          <w:lang w:val="en-IN" w:eastAsia="en-IN"/>
                        </w:rPr>
                      </w:pPr>
                      <w:bookmarkStart w:id="67" w:name="_Toc498438777"/>
                      <w:r>
                        <w:t xml:space="preserve">Figure </w:t>
                      </w:r>
                      <w:r>
                        <w:fldChar w:fldCharType="begin"/>
                      </w:r>
                      <w:r>
                        <w:instrText xml:space="preserve"> SEQ Figure \* ARABIC </w:instrText>
                      </w:r>
                      <w:r>
                        <w:fldChar w:fldCharType="separate"/>
                      </w:r>
                      <w:r w:rsidR="00476016">
                        <w:rPr>
                          <w:noProof/>
                        </w:rPr>
                        <w:t>22</w:t>
                      </w:r>
                      <w:r>
                        <w:fldChar w:fldCharType="end"/>
                      </w:r>
                      <w:r>
                        <w:t xml:space="preserve"> : Amplification Stage Schematic</w:t>
                      </w:r>
                      <w:bookmarkEnd w:id="67"/>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4864" behindDoc="0" locked="0" layoutInCell="1" allowOverlap="1" wp14:anchorId="6F849097" wp14:editId="4BABE6A4">
            <wp:simplePos x="0" y="0"/>
            <wp:positionH relativeFrom="margin">
              <wp:align>center</wp:align>
            </wp:positionH>
            <wp:positionV relativeFrom="paragraph">
              <wp:posOffset>623570</wp:posOffset>
            </wp:positionV>
            <wp:extent cx="2962275" cy="2715419"/>
            <wp:effectExtent l="0" t="0" r="0" b="8890"/>
            <wp:wrapTopAndBottom/>
            <wp:docPr id="16" name="Picture 16" descr="C:\Users\RAMTAN\Desktop\bci stage\stage 4\g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MTAN\Desktop\bci stage\stage 4\gai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275" cy="2715419"/>
                    </a:xfrm>
                    <a:prstGeom prst="rect">
                      <a:avLst/>
                    </a:prstGeom>
                    <a:noFill/>
                    <a:ln>
                      <a:noFill/>
                    </a:ln>
                  </pic:spPr>
                </pic:pic>
              </a:graphicData>
            </a:graphic>
          </wp:anchor>
        </w:drawing>
      </w:r>
      <w:r w:rsidR="001C3AE8">
        <w:rPr>
          <w:rFonts w:cs="Times New Roman"/>
          <w:szCs w:val="24"/>
        </w:rPr>
        <w:t>In this stage, op amp 741 was used to provide gain of 60 to the signal obtained from the low pass filter.</w:t>
      </w:r>
    </w:p>
    <w:p w:rsidR="001C3AE8" w:rsidRDefault="001C3AE8" w:rsidP="00983F48">
      <w:pPr>
        <w:ind w:left="0"/>
        <w:rPr>
          <w:rFonts w:cs="Times New Roman"/>
          <w:szCs w:val="24"/>
        </w:rPr>
      </w:pPr>
      <w:r>
        <w:rPr>
          <w:noProof/>
          <w:lang w:val="en-IN" w:eastAsia="en-IN"/>
        </w:rPr>
        <w:drawing>
          <wp:anchor distT="0" distB="0" distL="114300" distR="114300" simplePos="0" relativeHeight="251686912" behindDoc="0" locked="0" layoutInCell="1" allowOverlap="1" wp14:anchorId="1CBC101A" wp14:editId="75C265D9">
            <wp:simplePos x="0" y="0"/>
            <wp:positionH relativeFrom="margin">
              <wp:align>center</wp:align>
            </wp:positionH>
            <wp:positionV relativeFrom="paragraph">
              <wp:posOffset>242570</wp:posOffset>
            </wp:positionV>
            <wp:extent cx="1533525" cy="4762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476250"/>
                    </a:xfrm>
                    <a:prstGeom prst="rect">
                      <a:avLst/>
                    </a:prstGeom>
                  </pic:spPr>
                </pic:pic>
              </a:graphicData>
            </a:graphic>
          </wp:anchor>
        </w:drawing>
      </w:r>
      <w:r w:rsidR="00983F48">
        <w:rPr>
          <w:rFonts w:cs="Times New Roman"/>
          <w:szCs w:val="24"/>
        </w:rPr>
        <w:t xml:space="preserve"> </w:t>
      </w:r>
    </w:p>
    <w:p w:rsidR="00983F48" w:rsidRPr="00983F48" w:rsidRDefault="00983F48" w:rsidP="00983F48">
      <w:pPr>
        <w:rPr>
          <w:rFonts w:cs="Times New Roman"/>
          <w:szCs w:val="24"/>
        </w:rPr>
      </w:pPr>
      <m:oMathPara>
        <m:oMath>
          <m:r>
            <w:rPr>
              <w:rFonts w:ascii="Cambria Math" w:hAnsi="Cambria Math" w:cs="Times New Roman"/>
              <w:szCs w:val="24"/>
            </w:rPr>
            <m:t>Rf=6.8k</m:t>
          </m:r>
          <m:r>
            <m:rPr>
              <m:sty m:val="p"/>
            </m:rPr>
            <w:rPr>
              <w:rFonts w:ascii="Cambria Math" w:hAnsi="Cambria Math" w:cs="Times New Roman"/>
              <w:szCs w:val="24"/>
            </w:rPr>
            <m:t>Ω</m:t>
          </m:r>
        </m:oMath>
      </m:oMathPara>
    </w:p>
    <w:p w:rsidR="00983F48" w:rsidRPr="00983F48" w:rsidRDefault="00983F48" w:rsidP="00983F48">
      <w:pPr>
        <w:ind w:left="0"/>
        <w:rPr>
          <w:rFonts w:cs="Times New Roman"/>
          <w:szCs w:val="24"/>
        </w:rPr>
      </w:pPr>
      <m:oMathPara>
        <m:oMath>
          <m:r>
            <w:rPr>
              <w:rFonts w:ascii="Cambria Math" w:hAnsi="Cambria Math" w:cs="Times New Roman"/>
              <w:szCs w:val="24"/>
            </w:rPr>
            <m:t>R1=100</m:t>
          </m:r>
          <m:r>
            <m:rPr>
              <m:sty m:val="p"/>
            </m:rPr>
            <w:rPr>
              <w:rFonts w:ascii="Cambria Math" w:hAnsi="Cambria Math" w:cs="Times New Roman"/>
              <w:szCs w:val="24"/>
            </w:rPr>
            <m:t>Ω</m:t>
          </m:r>
        </m:oMath>
      </m:oMathPara>
    </w:p>
    <w:p w:rsidR="00983F48" w:rsidRPr="00983F48" w:rsidRDefault="00983F48" w:rsidP="00983F48">
      <w:pPr>
        <w:ind w:left="0"/>
        <w:rPr>
          <w:rFonts w:cs="Times New Roman"/>
          <w:szCs w:val="24"/>
        </w:rPr>
      </w:pPr>
      <m:oMathPara>
        <m:oMath>
          <m:r>
            <w:rPr>
              <w:rFonts w:ascii="Cambria Math" w:hAnsi="Cambria Math" w:cs="Times New Roman"/>
              <w:szCs w:val="24"/>
            </w:rPr>
            <m:t>A=69</m:t>
          </m:r>
        </m:oMath>
      </m:oMathPara>
    </w:p>
    <w:p w:rsidR="001C3AE8" w:rsidRDefault="001C3AE8" w:rsidP="001C3AE8">
      <w:pPr>
        <w:rPr>
          <w:rFonts w:cs="Times New Roman"/>
          <w:szCs w:val="24"/>
        </w:rPr>
      </w:pPr>
    </w:p>
    <w:p w:rsidR="001C3AE8" w:rsidRPr="00983F48" w:rsidRDefault="00983F48" w:rsidP="00983F48">
      <w:pPr>
        <w:rPr>
          <w:rFonts w:cs="Times New Roman"/>
          <w:szCs w:val="24"/>
          <w:u w:val="single"/>
        </w:rPr>
      </w:pPr>
      <w:r>
        <w:rPr>
          <w:rFonts w:cs="Times New Roman"/>
          <w:szCs w:val="24"/>
          <w:u w:val="single"/>
        </w:rPr>
        <w:t>Simulation Result:</w:t>
      </w:r>
      <w:r>
        <w:rPr>
          <w:noProof/>
        </w:rPr>
        <mc:AlternateContent>
          <mc:Choice Requires="wps">
            <w:drawing>
              <wp:anchor distT="0" distB="0" distL="114300" distR="114300" simplePos="0" relativeHeight="251720704" behindDoc="0" locked="0" layoutInCell="1" allowOverlap="1" wp14:anchorId="581989C3" wp14:editId="66C6E876">
                <wp:simplePos x="0" y="0"/>
                <wp:positionH relativeFrom="column">
                  <wp:posOffset>117475</wp:posOffset>
                </wp:positionH>
                <wp:positionV relativeFrom="paragraph">
                  <wp:posOffset>2840990</wp:posOffset>
                </wp:positionV>
                <wp:extent cx="549592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wps:spPr>
                      <wps:txbx>
                        <w:txbxContent>
                          <w:p w:rsidR="002079F4" w:rsidRPr="00863A65" w:rsidRDefault="002079F4" w:rsidP="00983F48">
                            <w:pPr>
                              <w:pStyle w:val="Caption"/>
                              <w:jc w:val="center"/>
                              <w:rPr>
                                <w:rFonts w:cs="Times New Roman"/>
                                <w:szCs w:val="24"/>
                                <w:u w:val="single"/>
                              </w:rPr>
                            </w:pPr>
                            <w:bookmarkStart w:id="68" w:name="_Toc498438778"/>
                            <w:r>
                              <w:t xml:space="preserve">Figure </w:t>
                            </w:r>
                            <w:r>
                              <w:fldChar w:fldCharType="begin"/>
                            </w:r>
                            <w:r>
                              <w:instrText xml:space="preserve"> SEQ Figure \* ARABIC </w:instrText>
                            </w:r>
                            <w:r>
                              <w:fldChar w:fldCharType="separate"/>
                            </w:r>
                            <w:r w:rsidR="00476016">
                              <w:rPr>
                                <w:noProof/>
                              </w:rPr>
                              <w:t>23</w:t>
                            </w:r>
                            <w:r>
                              <w:fldChar w:fldCharType="end"/>
                            </w:r>
                            <w:r>
                              <w:t xml:space="preserve"> : Time Domain Response of Post-Amplifier Stage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89C3" id="Text Box 57" o:spid="_x0000_s1046" type="#_x0000_t202" style="position:absolute;left:0;text-align:left;margin-left:9.25pt;margin-top:223.7pt;width:43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" stroked="f">
                <v:textbox style="mso-fit-shape-to-text:t" inset="0,0,0,0">
                  <w:txbxContent>
                    <w:p w:rsidR="002079F4" w:rsidRPr="00863A65" w:rsidRDefault="002079F4" w:rsidP="00983F48">
                      <w:pPr>
                        <w:pStyle w:val="Caption"/>
                        <w:jc w:val="center"/>
                        <w:rPr>
                          <w:rFonts w:cs="Times New Roman"/>
                          <w:szCs w:val="24"/>
                          <w:u w:val="single"/>
                        </w:rPr>
                      </w:pPr>
                      <w:bookmarkStart w:id="69" w:name="_Toc498438778"/>
                      <w:r>
                        <w:t xml:space="preserve">Figure </w:t>
                      </w:r>
                      <w:r>
                        <w:fldChar w:fldCharType="begin"/>
                      </w:r>
                      <w:r>
                        <w:instrText xml:space="preserve"> SEQ Figure \* ARABIC </w:instrText>
                      </w:r>
                      <w:r>
                        <w:fldChar w:fldCharType="separate"/>
                      </w:r>
                      <w:r w:rsidR="00476016">
                        <w:rPr>
                          <w:noProof/>
                        </w:rPr>
                        <w:t>23</w:t>
                      </w:r>
                      <w:r>
                        <w:fldChar w:fldCharType="end"/>
                      </w:r>
                      <w:r>
                        <w:t xml:space="preserve"> : Time Domain Response of Post-Amplifier Stage</w:t>
                      </w:r>
                      <w:bookmarkEnd w:id="69"/>
                    </w:p>
                  </w:txbxContent>
                </v:textbox>
                <w10:wrap type="topAndBottom"/>
              </v:shape>
            </w:pict>
          </mc:Fallback>
        </mc:AlternateContent>
      </w:r>
      <w:r w:rsidR="001C3AE8" w:rsidRPr="002D66F0">
        <w:rPr>
          <w:rFonts w:cs="Times New Roman"/>
          <w:noProof/>
          <w:szCs w:val="24"/>
          <w:lang w:val="en-IN" w:eastAsia="en-IN"/>
        </w:rPr>
        <w:drawing>
          <wp:anchor distT="0" distB="0" distL="114300" distR="114300" simplePos="0" relativeHeight="251685888" behindDoc="0" locked="0" layoutInCell="1" allowOverlap="1" wp14:anchorId="3DCA1CB6" wp14:editId="0DBC34BB">
            <wp:simplePos x="0" y="0"/>
            <wp:positionH relativeFrom="margin">
              <wp:align>center</wp:align>
            </wp:positionH>
            <wp:positionV relativeFrom="paragraph">
              <wp:posOffset>318770</wp:posOffset>
            </wp:positionV>
            <wp:extent cx="5495925" cy="2465651"/>
            <wp:effectExtent l="0" t="0" r="0" b="0"/>
            <wp:wrapTopAndBottom/>
            <wp:docPr id="17" name="Picture 17" descr="C:\Users\RAMTAN\Desktop\bci stage\stage 4\gain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MTAN\Desktop\bci stage\stage 4\gainb.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95925" cy="2465651"/>
                    </a:xfrm>
                    <a:prstGeom prst="rect">
                      <a:avLst/>
                    </a:prstGeom>
                    <a:noFill/>
                    <a:ln>
                      <a:noFill/>
                    </a:ln>
                  </pic:spPr>
                </pic:pic>
              </a:graphicData>
            </a:graphic>
          </wp:anchor>
        </w:drawing>
      </w: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296C86" w:rsidP="00296C86">
      <w:pPr>
        <w:pStyle w:val="Heading3"/>
        <w:numPr>
          <w:ilvl w:val="3"/>
          <w:numId w:val="17"/>
        </w:numPr>
      </w:pPr>
      <w:bookmarkStart w:id="70" w:name="_Toc498438328"/>
      <w:r>
        <w:lastRenderedPageBreak/>
        <w:t xml:space="preserve">LeVEL Shifter </w:t>
      </w:r>
      <w:r w:rsidR="001C3AE8">
        <w:t>Stage</w:t>
      </w:r>
      <w:bookmarkEnd w:id="70"/>
    </w:p>
    <w:p w:rsidR="001C3AE8" w:rsidRDefault="001C3AE8" w:rsidP="00296C86">
      <w:pPr>
        <w:spacing w:line="360" w:lineRule="auto"/>
        <w:jc w:val="both"/>
        <w:rPr>
          <w:rFonts w:cs="Times New Roman"/>
          <w:szCs w:val="24"/>
        </w:rPr>
      </w:pPr>
      <w:r>
        <w:rPr>
          <w:rFonts w:cs="Times New Roman"/>
          <w:szCs w:val="24"/>
        </w:rPr>
        <w:t xml:space="preserve">The amplification stage results in an output range from 500mv to -500mv. STM32F1 takes an input ranging from 0 to 3.3V. </w:t>
      </w:r>
      <w:r w:rsidR="009E2F02">
        <w:rPr>
          <w:rFonts w:cs="Times New Roman"/>
          <w:szCs w:val="24"/>
        </w:rPr>
        <w:t>So,</w:t>
      </w:r>
      <w:r>
        <w:rPr>
          <w:rFonts w:cs="Times New Roman"/>
          <w:szCs w:val="24"/>
        </w:rPr>
        <w:t xml:space="preserve"> the output needs to be </w:t>
      </w:r>
      <w:r w:rsidR="00717FD9">
        <w:rPr>
          <w:rFonts w:cs="Times New Roman"/>
          <w:szCs w:val="24"/>
        </w:rPr>
        <w:t>shifted about</w:t>
      </w:r>
      <w:r>
        <w:rPr>
          <w:rFonts w:cs="Times New Roman"/>
          <w:szCs w:val="24"/>
        </w:rPr>
        <w:t xml:space="preserve"> 1.6 V. In order for the output to not exceed the range 0 and 3.3 V, a diode is used to limit it to 0 V and Zener diode with reverse voltage of 3.3V is used to limit the max output to 3.3V.</w:t>
      </w:r>
    </w:p>
    <w:p w:rsidR="001C3AE8" w:rsidRDefault="001C3AE8" w:rsidP="00296C86">
      <w:pPr>
        <w:spacing w:line="360" w:lineRule="auto"/>
        <w:jc w:val="both"/>
        <w:rPr>
          <w:rFonts w:cs="Times New Roman"/>
          <w:szCs w:val="24"/>
        </w:rPr>
      </w:pPr>
      <w:r>
        <w:rPr>
          <w:rFonts w:cs="Times New Roman"/>
          <w:szCs w:val="24"/>
        </w:rPr>
        <w:t>A summing amplifier is used to c</w:t>
      </w:r>
      <w:r w:rsidR="00296C86">
        <w:rPr>
          <w:rFonts w:cs="Times New Roman"/>
          <w:szCs w:val="24"/>
        </w:rPr>
        <w:t>lamp the output to 1.6V offset.</w:t>
      </w:r>
    </w:p>
    <w:p w:rsidR="001C3AE8" w:rsidRDefault="001C3AE8" w:rsidP="001C3AE8">
      <w:pPr>
        <w:rPr>
          <w:rFonts w:cs="Times New Roman"/>
          <w:szCs w:val="24"/>
        </w:rPr>
      </w:pPr>
    </w:p>
    <w:p w:rsidR="001C3AE8" w:rsidRDefault="00296C86" w:rsidP="001C3AE8">
      <w:pPr>
        <w:rPr>
          <w:rFonts w:cs="Times New Roman"/>
          <w:szCs w:val="24"/>
        </w:rPr>
      </w:pPr>
      <w:r>
        <w:rPr>
          <w:noProof/>
        </w:rPr>
        <mc:AlternateContent>
          <mc:Choice Requires="wps">
            <w:drawing>
              <wp:anchor distT="0" distB="0" distL="114300" distR="114300" simplePos="0" relativeHeight="251722752" behindDoc="0" locked="0" layoutInCell="1" allowOverlap="1" wp14:anchorId="5BF544B7" wp14:editId="6B5A1332">
                <wp:simplePos x="0" y="0"/>
                <wp:positionH relativeFrom="column">
                  <wp:posOffset>836930</wp:posOffset>
                </wp:positionH>
                <wp:positionV relativeFrom="paragraph">
                  <wp:posOffset>2720975</wp:posOffset>
                </wp:positionV>
                <wp:extent cx="405765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rsidR="002079F4" w:rsidRPr="00A701C6" w:rsidRDefault="002079F4" w:rsidP="00296C86">
                            <w:pPr>
                              <w:pStyle w:val="Caption"/>
                              <w:jc w:val="center"/>
                              <w:rPr>
                                <w:rFonts w:cs="Times New Roman"/>
                                <w:noProof/>
                                <w:szCs w:val="24"/>
                                <w:lang w:val="en-IN" w:eastAsia="en-IN"/>
                              </w:rPr>
                            </w:pPr>
                            <w:bookmarkStart w:id="71" w:name="_Toc498438779"/>
                            <w:r>
                              <w:t xml:space="preserve">Figure </w:t>
                            </w:r>
                            <w:r>
                              <w:fldChar w:fldCharType="begin"/>
                            </w:r>
                            <w:r>
                              <w:instrText xml:space="preserve"> SEQ Figure \* ARABIC </w:instrText>
                            </w:r>
                            <w:r>
                              <w:fldChar w:fldCharType="separate"/>
                            </w:r>
                            <w:r w:rsidR="00476016">
                              <w:rPr>
                                <w:noProof/>
                              </w:rPr>
                              <w:t>24</w:t>
                            </w:r>
                            <w:r>
                              <w:fldChar w:fldCharType="end"/>
                            </w:r>
                            <w:r>
                              <w:t xml:space="preserve"> : Level Shifter and Clipping Stage Schematic</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544B7" id="Text Box 58" o:spid="_x0000_s1047" type="#_x0000_t202" style="position:absolute;left:0;text-align:left;margin-left:65.9pt;margin-top:214.25pt;width:31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AYLgIAAGc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" stroked="f">
                <v:textbox style="mso-fit-shape-to-text:t" inset="0,0,0,0">
                  <w:txbxContent>
                    <w:p w:rsidR="002079F4" w:rsidRPr="00A701C6" w:rsidRDefault="002079F4" w:rsidP="00296C86">
                      <w:pPr>
                        <w:pStyle w:val="Caption"/>
                        <w:jc w:val="center"/>
                        <w:rPr>
                          <w:rFonts w:cs="Times New Roman"/>
                          <w:noProof/>
                          <w:szCs w:val="24"/>
                          <w:lang w:val="en-IN" w:eastAsia="en-IN"/>
                        </w:rPr>
                      </w:pPr>
                      <w:bookmarkStart w:id="72" w:name="_Toc498438779"/>
                      <w:r>
                        <w:t xml:space="preserve">Figure </w:t>
                      </w:r>
                      <w:r>
                        <w:fldChar w:fldCharType="begin"/>
                      </w:r>
                      <w:r>
                        <w:instrText xml:space="preserve"> SEQ Figure \* ARABIC </w:instrText>
                      </w:r>
                      <w:r>
                        <w:fldChar w:fldCharType="separate"/>
                      </w:r>
                      <w:r w:rsidR="00476016">
                        <w:rPr>
                          <w:noProof/>
                        </w:rPr>
                        <w:t>24</w:t>
                      </w:r>
                      <w:r>
                        <w:fldChar w:fldCharType="end"/>
                      </w:r>
                      <w:r>
                        <w:t xml:space="preserve"> : Level Shifter and Clipping Stage Schematic</w:t>
                      </w:r>
                      <w:bookmarkEnd w:id="72"/>
                    </w:p>
                  </w:txbxContent>
                </v:textbox>
                <w10:wrap type="topAndBottom"/>
              </v:shape>
            </w:pict>
          </mc:Fallback>
        </mc:AlternateContent>
      </w:r>
      <w:r w:rsidR="001C3AE8" w:rsidRPr="0008216C">
        <w:rPr>
          <w:rFonts w:cs="Times New Roman"/>
          <w:noProof/>
          <w:szCs w:val="24"/>
          <w:lang w:val="en-IN" w:eastAsia="en-IN"/>
        </w:rPr>
        <w:drawing>
          <wp:anchor distT="0" distB="0" distL="114300" distR="114300" simplePos="0" relativeHeight="251687936" behindDoc="0" locked="0" layoutInCell="1" allowOverlap="1" wp14:anchorId="083FAFC5" wp14:editId="0E46D723">
            <wp:simplePos x="0" y="0"/>
            <wp:positionH relativeFrom="margin">
              <wp:align>center</wp:align>
            </wp:positionH>
            <wp:positionV relativeFrom="paragraph">
              <wp:posOffset>0</wp:posOffset>
            </wp:positionV>
            <wp:extent cx="4057650" cy="2663850"/>
            <wp:effectExtent l="0" t="0" r="0" b="3175"/>
            <wp:wrapTopAndBottom/>
            <wp:docPr id="18" name="Picture 18" descr="C:\Users\RAMTAN\Desktop\bci stage\stage 5\cla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MTAN\Desktop\bci stage\stage 5\clamping.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7650" cy="2663850"/>
                    </a:xfrm>
                    <a:prstGeom prst="rect">
                      <a:avLst/>
                    </a:prstGeom>
                    <a:noFill/>
                    <a:ln>
                      <a:noFill/>
                    </a:ln>
                  </pic:spPr>
                </pic:pic>
              </a:graphicData>
            </a:graphic>
          </wp:anchor>
        </w:drawing>
      </w:r>
    </w:p>
    <w:p w:rsidR="001C3AE8" w:rsidRDefault="009E2F02" w:rsidP="001C3AE8">
      <w:pPr>
        <w:rPr>
          <w:rFonts w:cs="Times New Roman"/>
          <w:szCs w:val="24"/>
        </w:rPr>
      </w:pPr>
      <w:r>
        <w:rPr>
          <w:noProof/>
        </w:rPr>
        <mc:AlternateContent>
          <mc:Choice Requires="wps">
            <w:drawing>
              <wp:anchor distT="0" distB="0" distL="114300" distR="114300" simplePos="0" relativeHeight="251724800" behindDoc="0" locked="0" layoutInCell="1" allowOverlap="1" wp14:anchorId="2D37D6D4" wp14:editId="52393DC2">
                <wp:simplePos x="0" y="0"/>
                <wp:positionH relativeFrom="column">
                  <wp:posOffset>141605</wp:posOffset>
                </wp:positionH>
                <wp:positionV relativeFrom="paragraph">
                  <wp:posOffset>2962910</wp:posOffset>
                </wp:positionV>
                <wp:extent cx="54483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rsidR="002079F4" w:rsidRPr="00E83FC6" w:rsidRDefault="002079F4" w:rsidP="009E2F02">
                            <w:pPr>
                              <w:pStyle w:val="Caption"/>
                              <w:jc w:val="center"/>
                              <w:rPr>
                                <w:rFonts w:cs="Times New Roman"/>
                                <w:noProof/>
                                <w:szCs w:val="24"/>
                                <w:u w:val="single"/>
                                <w:lang w:val="en-IN" w:eastAsia="en-IN"/>
                              </w:rPr>
                            </w:pPr>
                            <w:bookmarkStart w:id="73" w:name="_Toc498438780"/>
                            <w:r>
                              <w:t xml:space="preserve">Figure </w:t>
                            </w:r>
                            <w:r>
                              <w:fldChar w:fldCharType="begin"/>
                            </w:r>
                            <w:r>
                              <w:instrText xml:space="preserve"> SEQ Figure \* ARABIC </w:instrText>
                            </w:r>
                            <w:r>
                              <w:fldChar w:fldCharType="separate"/>
                            </w:r>
                            <w:r w:rsidR="00476016">
                              <w:rPr>
                                <w:noProof/>
                              </w:rPr>
                              <w:t>25</w:t>
                            </w:r>
                            <w:r>
                              <w:fldChar w:fldCharType="end"/>
                            </w:r>
                            <w:r>
                              <w:t xml:space="preserve"> : Level Shifting Time Domain Response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7D6D4" id="Text Box 59" o:spid="_x0000_s1048" type="#_x0000_t202" style="position:absolute;left:0;text-align:left;margin-left:11.15pt;margin-top:233.3pt;width:42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" stroked="f">
                <v:textbox style="mso-fit-shape-to-text:t" inset="0,0,0,0">
                  <w:txbxContent>
                    <w:p w:rsidR="002079F4" w:rsidRPr="00E83FC6" w:rsidRDefault="002079F4" w:rsidP="009E2F02">
                      <w:pPr>
                        <w:pStyle w:val="Caption"/>
                        <w:jc w:val="center"/>
                        <w:rPr>
                          <w:rFonts w:cs="Times New Roman"/>
                          <w:noProof/>
                          <w:szCs w:val="24"/>
                          <w:u w:val="single"/>
                          <w:lang w:val="en-IN" w:eastAsia="en-IN"/>
                        </w:rPr>
                      </w:pPr>
                      <w:bookmarkStart w:id="74" w:name="_Toc498438780"/>
                      <w:r>
                        <w:t xml:space="preserve">Figure </w:t>
                      </w:r>
                      <w:r>
                        <w:fldChar w:fldCharType="begin"/>
                      </w:r>
                      <w:r>
                        <w:instrText xml:space="preserve"> SEQ Figure \* ARABIC </w:instrText>
                      </w:r>
                      <w:r>
                        <w:fldChar w:fldCharType="separate"/>
                      </w:r>
                      <w:r w:rsidR="00476016">
                        <w:rPr>
                          <w:noProof/>
                        </w:rPr>
                        <w:t>25</w:t>
                      </w:r>
                      <w:r>
                        <w:fldChar w:fldCharType="end"/>
                      </w:r>
                      <w:r>
                        <w:t xml:space="preserve"> : Level Shifting Time Domain Response</w:t>
                      </w:r>
                      <w:bookmarkEnd w:id="74"/>
                    </w:p>
                  </w:txbxContent>
                </v:textbox>
                <w10:wrap type="topAndBottom"/>
              </v:shape>
            </w:pict>
          </mc:Fallback>
        </mc:AlternateContent>
      </w:r>
      <w:r w:rsidR="001C3AE8" w:rsidRPr="009E2F02">
        <w:rPr>
          <w:rFonts w:cs="Times New Roman"/>
          <w:noProof/>
          <w:szCs w:val="24"/>
          <w:u w:val="single"/>
          <w:lang w:val="en-IN" w:eastAsia="en-IN"/>
        </w:rPr>
        <w:drawing>
          <wp:anchor distT="0" distB="0" distL="114300" distR="114300" simplePos="0" relativeHeight="251688960" behindDoc="0" locked="0" layoutInCell="1" allowOverlap="1" wp14:anchorId="4EB80087" wp14:editId="03F91855">
            <wp:simplePos x="0" y="0"/>
            <wp:positionH relativeFrom="margin">
              <wp:align>center</wp:align>
            </wp:positionH>
            <wp:positionV relativeFrom="paragraph">
              <wp:posOffset>452120</wp:posOffset>
            </wp:positionV>
            <wp:extent cx="5448300" cy="2454153"/>
            <wp:effectExtent l="0" t="0" r="0" b="3810"/>
            <wp:wrapTopAndBottom/>
            <wp:docPr id="44" name="Picture 44" descr="C:\Users\RAMTAN\Desktop\bci stage\stage 5\clamp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MTAN\Desktop\bci stage\stage 5\clamping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8300" cy="2454153"/>
                    </a:xfrm>
                    <a:prstGeom prst="rect">
                      <a:avLst/>
                    </a:prstGeom>
                    <a:noFill/>
                    <a:ln>
                      <a:noFill/>
                    </a:ln>
                  </pic:spPr>
                </pic:pic>
              </a:graphicData>
            </a:graphic>
          </wp:anchor>
        </w:drawing>
      </w:r>
      <w:r w:rsidR="001C3AE8" w:rsidRPr="009E2F02">
        <w:rPr>
          <w:rFonts w:cs="Times New Roman"/>
          <w:szCs w:val="24"/>
          <w:u w:val="single"/>
        </w:rPr>
        <w:t>Simulation</w:t>
      </w:r>
      <w:r>
        <w:rPr>
          <w:rFonts w:cs="Times New Roman"/>
          <w:szCs w:val="24"/>
          <w:u w:val="single"/>
        </w:rPr>
        <w:t>:</w:t>
      </w:r>
    </w:p>
    <w:p w:rsidR="001C3AE8" w:rsidRDefault="001C3AE8" w:rsidP="001C3AE8">
      <w:pPr>
        <w:rPr>
          <w:rFonts w:cs="Times New Roman"/>
          <w:szCs w:val="24"/>
        </w:rPr>
      </w:pPr>
    </w:p>
    <w:p w:rsidR="001C3AE8" w:rsidRDefault="001C3AE8" w:rsidP="001C3AE8">
      <w:pPr>
        <w:rPr>
          <w:rFonts w:cs="Times New Roman"/>
          <w:szCs w:val="24"/>
        </w:rPr>
      </w:pPr>
    </w:p>
    <w:p w:rsidR="001C3AE8" w:rsidRDefault="009E2F02" w:rsidP="009E2F02">
      <w:pPr>
        <w:pStyle w:val="Heading2"/>
        <w:numPr>
          <w:ilvl w:val="1"/>
          <w:numId w:val="17"/>
        </w:numPr>
      </w:pPr>
      <w:r>
        <w:lastRenderedPageBreak/>
        <w:t xml:space="preserve"> </w:t>
      </w:r>
      <w:bookmarkStart w:id="75" w:name="_Toc498438329"/>
      <w:r>
        <w:t>Cascading all stages</w:t>
      </w:r>
      <w:bookmarkEnd w:id="75"/>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9E2F02" w:rsidP="001C3AE8">
      <w:pPr>
        <w:rPr>
          <w:rFonts w:cs="Times New Roman"/>
          <w:szCs w:val="24"/>
        </w:rPr>
      </w:pPr>
      <w:r>
        <w:rPr>
          <w:noProof/>
        </w:rPr>
        <mc:AlternateContent>
          <mc:Choice Requires="wps">
            <w:drawing>
              <wp:anchor distT="0" distB="0" distL="114300" distR="114300" simplePos="0" relativeHeight="251726848" behindDoc="1" locked="0" layoutInCell="1" allowOverlap="1" wp14:anchorId="48D8B506" wp14:editId="3CA5776E">
                <wp:simplePos x="0" y="0"/>
                <wp:positionH relativeFrom="column">
                  <wp:posOffset>1894205</wp:posOffset>
                </wp:positionH>
                <wp:positionV relativeFrom="paragraph">
                  <wp:posOffset>6075680</wp:posOffset>
                </wp:positionV>
                <wp:extent cx="226695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rsidR="002079F4" w:rsidRPr="00826255" w:rsidRDefault="002079F4" w:rsidP="009E2F02">
                            <w:pPr>
                              <w:pStyle w:val="Caption"/>
                              <w:jc w:val="center"/>
                              <w:rPr>
                                <w:rFonts w:cs="Times New Roman"/>
                                <w:noProof/>
                                <w:szCs w:val="24"/>
                                <w:lang w:val="en-IN" w:eastAsia="en-IN"/>
                              </w:rPr>
                            </w:pPr>
                            <w:bookmarkStart w:id="76" w:name="_Toc498438781"/>
                            <w:r>
                              <w:t xml:space="preserve">Figure </w:t>
                            </w:r>
                            <w:r>
                              <w:fldChar w:fldCharType="begin"/>
                            </w:r>
                            <w:r>
                              <w:instrText xml:space="preserve"> SEQ Figure \* ARABIC </w:instrText>
                            </w:r>
                            <w:r>
                              <w:fldChar w:fldCharType="separate"/>
                            </w:r>
                            <w:r w:rsidR="00476016">
                              <w:rPr>
                                <w:noProof/>
                              </w:rPr>
                              <w:t>26</w:t>
                            </w:r>
                            <w:r>
                              <w:fldChar w:fldCharType="end"/>
                            </w:r>
                            <w:r>
                              <w:t xml:space="preserve"> : Cascaded Schematic of all the Stages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8B506" id="Text Box 60" o:spid="_x0000_s1049" type="#_x0000_t202" style="position:absolute;left:0;text-align:left;margin-left:149.15pt;margin-top:478.4pt;width:178.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" stroked="f">
                <v:textbox style="mso-fit-shape-to-text:t" inset="0,0,0,0">
                  <w:txbxContent>
                    <w:p w:rsidR="002079F4" w:rsidRPr="00826255" w:rsidRDefault="002079F4" w:rsidP="009E2F02">
                      <w:pPr>
                        <w:pStyle w:val="Caption"/>
                        <w:jc w:val="center"/>
                        <w:rPr>
                          <w:rFonts w:cs="Times New Roman"/>
                          <w:noProof/>
                          <w:szCs w:val="24"/>
                          <w:lang w:val="en-IN" w:eastAsia="en-IN"/>
                        </w:rPr>
                      </w:pPr>
                      <w:bookmarkStart w:id="77" w:name="_Toc498438781"/>
                      <w:r>
                        <w:t xml:space="preserve">Figure </w:t>
                      </w:r>
                      <w:r>
                        <w:fldChar w:fldCharType="begin"/>
                      </w:r>
                      <w:r>
                        <w:instrText xml:space="preserve"> SEQ Figure \* ARABIC </w:instrText>
                      </w:r>
                      <w:r>
                        <w:fldChar w:fldCharType="separate"/>
                      </w:r>
                      <w:r w:rsidR="00476016">
                        <w:rPr>
                          <w:noProof/>
                        </w:rPr>
                        <w:t>26</w:t>
                      </w:r>
                      <w:r>
                        <w:fldChar w:fldCharType="end"/>
                      </w:r>
                      <w:r>
                        <w:t xml:space="preserve"> : Cascaded Schematic of all the Stages</w:t>
                      </w:r>
                      <w:bookmarkEnd w:id="77"/>
                    </w:p>
                  </w:txbxContent>
                </v:textbox>
                <w10:wrap type="tight"/>
              </v:shape>
            </w:pict>
          </mc:Fallback>
        </mc:AlternateContent>
      </w:r>
      <w:r w:rsidRPr="00A734F4">
        <w:rPr>
          <w:rFonts w:cs="Times New Roman"/>
          <w:noProof/>
          <w:szCs w:val="24"/>
          <w:lang w:val="en-IN" w:eastAsia="en-IN"/>
        </w:rPr>
        <w:drawing>
          <wp:anchor distT="0" distB="0" distL="114300" distR="114300" simplePos="0" relativeHeight="251689984" behindDoc="1" locked="0" layoutInCell="1" allowOverlap="1" wp14:anchorId="06272DD4" wp14:editId="2815D34B">
            <wp:simplePos x="0" y="0"/>
            <wp:positionH relativeFrom="margin">
              <wp:posOffset>-798830</wp:posOffset>
            </wp:positionH>
            <wp:positionV relativeFrom="paragraph">
              <wp:posOffset>1058545</wp:posOffset>
            </wp:positionV>
            <wp:extent cx="7653020" cy="2266950"/>
            <wp:effectExtent l="6985" t="0" r="0" b="0"/>
            <wp:wrapTight wrapText="bothSides">
              <wp:wrapPolygon edited="0">
                <wp:start x="21580" y="-67"/>
                <wp:lineTo x="73" y="-67"/>
                <wp:lineTo x="73" y="21352"/>
                <wp:lineTo x="21580" y="21352"/>
                <wp:lineTo x="21580" y="-67"/>
              </wp:wrapPolygon>
            </wp:wrapTight>
            <wp:docPr id="20" name="Picture 20" descr="C:\Users\RAMTAN\Desktop\bci stage\cascaded\casca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TAN\Desktop\bci stage\cascaded\cascaded.JPG"/>
                    <pic:cNvPicPr>
                      <a:picLocks noChangeAspect="1" noChangeArrowheads="1"/>
                    </pic:cNvPicPr>
                  </pic:nvPicPr>
                  <pic:blipFill rotWithShape="1">
                    <a:blip r:embed="rId59">
                      <a:extLst>
                        <a:ext uri="{28A0092B-C50C-407E-A947-70E740481C1C}">
                          <a14:useLocalDpi xmlns:a14="http://schemas.microsoft.com/office/drawing/2010/main" val="0"/>
                        </a:ext>
                      </a:extLst>
                    </a:blip>
                    <a:srcRect l="614" r="656"/>
                    <a:stretch/>
                  </pic:blipFill>
                  <pic:spPr bwMode="auto">
                    <a:xfrm rot="16200000">
                      <a:off x="0" y="0"/>
                      <a:ext cx="765302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3AE8" w:rsidRDefault="001C3AE8" w:rsidP="001C3AE8">
      <w:pPr>
        <w:rPr>
          <w:rFonts w:cs="Times New Roman"/>
          <w:szCs w:val="24"/>
        </w:rPr>
      </w:pPr>
    </w:p>
    <w:p w:rsidR="009E2F02" w:rsidRDefault="009E2F02" w:rsidP="001C3AE8">
      <w:pPr>
        <w:rPr>
          <w:rFonts w:cs="Times New Roman"/>
          <w:noProof/>
          <w:szCs w:val="24"/>
          <w:lang w:val="en-IN" w:eastAsia="en-IN"/>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9E2F02" w:rsidRDefault="009E2F02" w:rsidP="001C3AE8">
      <w:pPr>
        <w:rPr>
          <w:rFonts w:cs="Times New Roman"/>
          <w:szCs w:val="24"/>
        </w:rPr>
      </w:pPr>
    </w:p>
    <w:p w:rsidR="009E2F02" w:rsidRDefault="009E2F02">
      <w:pPr>
        <w:spacing w:after="240" w:line="252" w:lineRule="auto"/>
        <w:ind w:left="0" w:right="0"/>
        <w:rPr>
          <w:rFonts w:cs="Times New Roman"/>
          <w:szCs w:val="24"/>
        </w:rPr>
      </w:pPr>
      <w:r>
        <w:rPr>
          <w:rFonts w:cs="Times New Roman"/>
          <w:szCs w:val="24"/>
        </w:rPr>
        <w:br w:type="page"/>
      </w:r>
    </w:p>
    <w:p w:rsidR="009E2F02" w:rsidRPr="009E2F02" w:rsidRDefault="009E2F02" w:rsidP="001C3AE8">
      <w:pPr>
        <w:rPr>
          <w:rFonts w:cs="Times New Roman"/>
          <w:szCs w:val="24"/>
          <w:u w:val="single"/>
        </w:rPr>
      </w:pPr>
      <w:r w:rsidRPr="009E2F02">
        <w:rPr>
          <w:rFonts w:cs="Times New Roman"/>
          <w:szCs w:val="24"/>
          <w:u w:val="single"/>
        </w:rPr>
        <w:lastRenderedPageBreak/>
        <w:t>Frequency Response</w:t>
      </w:r>
    </w:p>
    <w:p w:rsidR="009E2F02" w:rsidRDefault="001C3AE8" w:rsidP="009E2F02">
      <w:pPr>
        <w:keepNext/>
        <w:ind w:left="0"/>
      </w:pPr>
      <w:r w:rsidRPr="00A734F4">
        <w:rPr>
          <w:rFonts w:cs="Times New Roman"/>
          <w:noProof/>
          <w:szCs w:val="24"/>
          <w:lang w:val="en-IN" w:eastAsia="en-IN"/>
        </w:rPr>
        <w:drawing>
          <wp:inline distT="0" distB="0" distL="0" distR="0" wp14:anchorId="68579D57">
            <wp:extent cx="5657671" cy="2527540"/>
            <wp:effectExtent l="0" t="0" r="635" b="6350"/>
            <wp:docPr id="21" name="Picture 21" descr="C:\Users\RAMTAN\Desktop\bci stage\cascaded\cascad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MTAN\Desktop\bci stage\cascaded\cascadedb.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58194" cy="2527774"/>
                    </a:xfrm>
                    <a:prstGeom prst="rect">
                      <a:avLst/>
                    </a:prstGeom>
                    <a:noFill/>
                    <a:ln>
                      <a:noFill/>
                    </a:ln>
                  </pic:spPr>
                </pic:pic>
              </a:graphicData>
            </a:graphic>
          </wp:inline>
        </w:drawing>
      </w:r>
    </w:p>
    <w:p w:rsidR="001C3AE8" w:rsidRDefault="009E2F02" w:rsidP="009E2F02">
      <w:pPr>
        <w:pStyle w:val="Caption"/>
        <w:jc w:val="center"/>
        <w:rPr>
          <w:rFonts w:cs="Times New Roman"/>
          <w:szCs w:val="24"/>
        </w:rPr>
      </w:pPr>
      <w:bookmarkStart w:id="78" w:name="_Toc498438782"/>
      <w:r>
        <w:t xml:space="preserve">Figure </w:t>
      </w:r>
      <w:r>
        <w:fldChar w:fldCharType="begin"/>
      </w:r>
      <w:r>
        <w:instrText xml:space="preserve"> SEQ Figure \* ARABIC </w:instrText>
      </w:r>
      <w:r>
        <w:fldChar w:fldCharType="separate"/>
      </w:r>
      <w:r w:rsidR="00476016">
        <w:rPr>
          <w:noProof/>
        </w:rPr>
        <w:t>27</w:t>
      </w:r>
      <w:r>
        <w:fldChar w:fldCharType="end"/>
      </w:r>
      <w:r>
        <w:t xml:space="preserve"> : Frequency Domain Response of the Cascaded Schematic</w:t>
      </w:r>
      <w:bookmarkEnd w:id="78"/>
    </w:p>
    <w:p w:rsidR="001C3AE8" w:rsidRDefault="001C3AE8" w:rsidP="001C3AE8">
      <w:pPr>
        <w:rPr>
          <w:rFonts w:cs="Times New Roman"/>
          <w:szCs w:val="24"/>
        </w:rPr>
      </w:pPr>
    </w:p>
    <w:p w:rsidR="001C3AE8" w:rsidRPr="009E2F02" w:rsidRDefault="001C3AE8" w:rsidP="001C3AE8">
      <w:pPr>
        <w:rPr>
          <w:rFonts w:cs="Times New Roman"/>
          <w:szCs w:val="24"/>
          <w:u w:val="single"/>
        </w:rPr>
      </w:pPr>
      <w:r w:rsidRPr="009E2F02">
        <w:rPr>
          <w:rFonts w:cs="Times New Roman"/>
          <w:szCs w:val="24"/>
          <w:u w:val="single"/>
        </w:rPr>
        <w:t>AC Sweep Analysis</w:t>
      </w:r>
    </w:p>
    <w:p w:rsidR="009E2F02" w:rsidRDefault="009E2F02" w:rsidP="009E2F02">
      <w:pPr>
        <w:keepNext/>
        <w:jc w:val="center"/>
      </w:pPr>
      <w:r w:rsidRPr="00A734F4">
        <w:rPr>
          <w:rFonts w:cs="Times New Roman"/>
          <w:noProof/>
          <w:szCs w:val="24"/>
          <w:lang w:val="en-IN" w:eastAsia="en-IN"/>
        </w:rPr>
        <w:drawing>
          <wp:inline distT="0" distB="0" distL="0" distR="0" wp14:anchorId="0C4647EE">
            <wp:extent cx="5723781" cy="2579298"/>
            <wp:effectExtent l="0" t="0" r="0" b="0"/>
            <wp:docPr id="45" name="Picture 45" descr="C:\Users\RAMTAN\Desktop\bci stage\cascaded\cascade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MTAN\Desktop\bci stage\cascaded\cascaded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3781" cy="2579298"/>
                    </a:xfrm>
                    <a:prstGeom prst="rect">
                      <a:avLst/>
                    </a:prstGeom>
                    <a:noFill/>
                    <a:ln>
                      <a:noFill/>
                    </a:ln>
                  </pic:spPr>
                </pic:pic>
              </a:graphicData>
            </a:graphic>
          </wp:inline>
        </w:drawing>
      </w:r>
    </w:p>
    <w:p w:rsidR="001C3AE8" w:rsidRDefault="009E2F02" w:rsidP="009E2F02">
      <w:pPr>
        <w:pStyle w:val="Caption"/>
        <w:jc w:val="center"/>
        <w:rPr>
          <w:rFonts w:cs="Times New Roman"/>
          <w:szCs w:val="24"/>
        </w:rPr>
      </w:pPr>
      <w:bookmarkStart w:id="79" w:name="_Toc498438783"/>
      <w:r>
        <w:t xml:space="preserve">Figure </w:t>
      </w:r>
      <w:r>
        <w:fldChar w:fldCharType="begin"/>
      </w:r>
      <w:r>
        <w:instrText xml:space="preserve"> SEQ Figure \* ARABIC </w:instrText>
      </w:r>
      <w:r>
        <w:fldChar w:fldCharType="separate"/>
      </w:r>
      <w:r w:rsidR="00476016">
        <w:rPr>
          <w:noProof/>
        </w:rPr>
        <w:t>28</w:t>
      </w:r>
      <w:r>
        <w:fldChar w:fldCharType="end"/>
      </w:r>
      <w:r>
        <w:t xml:space="preserve"> : AC Frequency Sweep Analysis</w:t>
      </w:r>
      <w:r>
        <w:rPr>
          <w:noProof/>
        </w:rPr>
        <w:t xml:space="preserve"> of the Cascaded Schematic</w:t>
      </w:r>
      <w:bookmarkEnd w:id="79"/>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1C3AE8" w:rsidRDefault="001C3AE8" w:rsidP="001C3AE8">
      <w:pPr>
        <w:rPr>
          <w:rFonts w:cs="Times New Roman"/>
          <w:szCs w:val="24"/>
        </w:rPr>
      </w:pPr>
    </w:p>
    <w:p w:rsidR="009E2F02" w:rsidRDefault="009E2F02">
      <w:pPr>
        <w:spacing w:after="240" w:line="252" w:lineRule="auto"/>
        <w:ind w:left="0" w:right="0"/>
        <w:rPr>
          <w:rFonts w:cs="Times New Roman"/>
          <w:szCs w:val="24"/>
        </w:rPr>
      </w:pPr>
      <w:r>
        <w:rPr>
          <w:rFonts w:cs="Times New Roman"/>
          <w:szCs w:val="24"/>
        </w:rPr>
        <w:br w:type="page"/>
      </w:r>
    </w:p>
    <w:p w:rsidR="001C3AE8" w:rsidRDefault="00717FD9" w:rsidP="00717FD9">
      <w:pPr>
        <w:pStyle w:val="Heading2"/>
        <w:numPr>
          <w:ilvl w:val="1"/>
          <w:numId w:val="17"/>
        </w:numPr>
      </w:pPr>
      <w:bookmarkStart w:id="80" w:name="_Toc498438330"/>
      <w:r w:rsidRPr="00A734F4">
        <w:rPr>
          <w:noProof/>
          <w:lang w:val="en-IN" w:eastAsia="en-IN"/>
        </w:rPr>
        <w:lastRenderedPageBreak/>
        <w:drawing>
          <wp:anchor distT="0" distB="0" distL="114300" distR="114300" simplePos="0" relativeHeight="251693056" behindDoc="0" locked="0" layoutInCell="1" allowOverlap="1" wp14:anchorId="2AA1B469" wp14:editId="1892E169">
            <wp:simplePos x="0" y="0"/>
            <wp:positionH relativeFrom="margin">
              <wp:posOffset>42545</wp:posOffset>
            </wp:positionH>
            <wp:positionV relativeFrom="paragraph">
              <wp:posOffset>292735</wp:posOffset>
            </wp:positionV>
            <wp:extent cx="5451475" cy="3427730"/>
            <wp:effectExtent l="0" t="0" r="0" b="1270"/>
            <wp:wrapTopAndBottom/>
            <wp:docPr id="23" name="Picture 23" descr="F:\blin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link_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1475"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Output on Oscilloscope</w:t>
      </w:r>
      <w:bookmarkEnd w:id="80"/>
    </w:p>
    <w:p w:rsidR="00717FD9" w:rsidRPr="00717FD9" w:rsidRDefault="00717FD9" w:rsidP="00717FD9"/>
    <w:p w:rsidR="001C3AE8" w:rsidRDefault="001C3AE8" w:rsidP="001C3AE8">
      <w:pPr>
        <w:rPr>
          <w:rFonts w:cs="Times New Roman"/>
          <w:szCs w:val="24"/>
        </w:rPr>
      </w:pPr>
      <w:r w:rsidRPr="00A734F4">
        <w:rPr>
          <w:rFonts w:cs="Times New Roman"/>
          <w:noProof/>
          <w:szCs w:val="24"/>
          <w:lang w:val="en-IN" w:eastAsia="en-IN"/>
        </w:rPr>
        <w:drawing>
          <wp:inline distT="0" distB="0" distL="0" distR="0" wp14:anchorId="55DE34A3">
            <wp:extent cx="5447478" cy="3424687"/>
            <wp:effectExtent l="0" t="0" r="1270" b="4445"/>
            <wp:docPr id="24" name="Picture 24" descr="F:\though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hought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7478" cy="3424687"/>
                    </a:xfrm>
                    <a:prstGeom prst="rect">
                      <a:avLst/>
                    </a:prstGeom>
                    <a:noFill/>
                    <a:ln>
                      <a:noFill/>
                    </a:ln>
                  </pic:spPr>
                </pic:pic>
              </a:graphicData>
            </a:graphic>
          </wp:inline>
        </w:drawing>
      </w:r>
    </w:p>
    <w:p w:rsidR="001C3AE8" w:rsidRDefault="00717FD9" w:rsidP="001C3AE8">
      <w:pPr>
        <w:rPr>
          <w:rFonts w:cs="Times New Roman"/>
          <w:szCs w:val="24"/>
        </w:rPr>
      </w:pPr>
      <w:r>
        <w:rPr>
          <w:noProof/>
        </w:rPr>
        <mc:AlternateContent>
          <mc:Choice Requires="wps">
            <w:drawing>
              <wp:inline distT="0" distB="0" distL="0" distR="0" wp14:anchorId="11DD9A51">
                <wp:extent cx="5451475" cy="635"/>
                <wp:effectExtent l="0" t="0" r="0" b="0"/>
                <wp:docPr id="61" name="Text Box 61"/>
                <wp:cNvGraphicFramePr/>
                <a:graphic xmlns:a="http://schemas.openxmlformats.org/drawingml/2006/main">
                  <a:graphicData uri="http://schemas.microsoft.com/office/word/2010/wordprocessingShape">
                    <wps:wsp>
                      <wps:cNvSpPr txBox="1"/>
                      <wps:spPr>
                        <a:xfrm>
                          <a:off x="0" y="0"/>
                          <a:ext cx="5451475" cy="635"/>
                        </a:xfrm>
                        <a:prstGeom prst="rect">
                          <a:avLst/>
                        </a:prstGeom>
                        <a:solidFill>
                          <a:prstClr val="white"/>
                        </a:solidFill>
                        <a:ln>
                          <a:noFill/>
                        </a:ln>
                      </wps:spPr>
                      <wps:txbx>
                        <w:txbxContent>
                          <w:p w:rsidR="002079F4" w:rsidRPr="00B60942" w:rsidRDefault="002079F4" w:rsidP="00717FD9">
                            <w:pPr>
                              <w:pStyle w:val="Caption"/>
                              <w:jc w:val="center"/>
                              <w:rPr>
                                <w:caps/>
                                <w:noProof/>
                                <w:color w:val="DD8047" w:themeColor="accent2"/>
                                <w:sz w:val="28"/>
                                <w:szCs w:val="24"/>
                                <w:lang w:val="en-IN" w:eastAsia="en-IN"/>
                              </w:rPr>
                            </w:pPr>
                            <w:bookmarkStart w:id="81" w:name="_Toc498438784"/>
                            <w:r>
                              <w:t xml:space="preserve">Figure </w:t>
                            </w:r>
                            <w:r>
                              <w:fldChar w:fldCharType="begin"/>
                            </w:r>
                            <w:r>
                              <w:instrText xml:space="preserve"> SEQ Figure \* ARABIC </w:instrText>
                            </w:r>
                            <w:r>
                              <w:fldChar w:fldCharType="separate"/>
                            </w:r>
                            <w:r w:rsidR="00476016">
                              <w:rPr>
                                <w:noProof/>
                              </w:rPr>
                              <w:t>29</w:t>
                            </w:r>
                            <w:r>
                              <w:fldChar w:fldCharType="end"/>
                            </w:r>
                            <w:r>
                              <w:t xml:space="preserve"> : Oscilloscope Output, Yellow line represents the Time Domain Signal and the violet line represents the Frequency Domain Response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1DD9A51" id="Text Box 61" o:spid="_x0000_s1050" type="#_x0000_t202" style="width:429.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Q9L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" stroked="f">
                <v:textbox style="mso-fit-shape-to-text:t" inset="0,0,0,0">
                  <w:txbxContent>
                    <w:p w:rsidR="002079F4" w:rsidRPr="00B60942" w:rsidRDefault="002079F4" w:rsidP="00717FD9">
                      <w:pPr>
                        <w:pStyle w:val="Caption"/>
                        <w:jc w:val="center"/>
                        <w:rPr>
                          <w:caps/>
                          <w:noProof/>
                          <w:color w:val="DD8047" w:themeColor="accent2"/>
                          <w:sz w:val="28"/>
                          <w:szCs w:val="24"/>
                          <w:lang w:val="en-IN" w:eastAsia="en-IN"/>
                        </w:rPr>
                      </w:pPr>
                      <w:bookmarkStart w:id="82" w:name="_Toc498438784"/>
                      <w:r>
                        <w:t xml:space="preserve">Figure </w:t>
                      </w:r>
                      <w:r>
                        <w:fldChar w:fldCharType="begin"/>
                      </w:r>
                      <w:r>
                        <w:instrText xml:space="preserve"> SEQ Figure \* ARABIC </w:instrText>
                      </w:r>
                      <w:r>
                        <w:fldChar w:fldCharType="separate"/>
                      </w:r>
                      <w:r w:rsidR="00476016">
                        <w:rPr>
                          <w:noProof/>
                        </w:rPr>
                        <w:t>29</w:t>
                      </w:r>
                      <w:r>
                        <w:fldChar w:fldCharType="end"/>
                      </w:r>
                      <w:r>
                        <w:t xml:space="preserve"> : Oscilloscope Output, Yellow line represents the Time Domain Signal and the violet line represents the Frequency Domain Response</w:t>
                      </w:r>
                      <w:bookmarkEnd w:id="82"/>
                    </w:p>
                  </w:txbxContent>
                </v:textbox>
                <w10:anchorlock/>
              </v:shape>
            </w:pict>
          </mc:Fallback>
        </mc:AlternateContent>
      </w:r>
    </w:p>
    <w:p w:rsidR="00717FD9" w:rsidRDefault="00717FD9" w:rsidP="001C3AE8">
      <w:pPr>
        <w:rPr>
          <w:rFonts w:cs="Times New Roman"/>
          <w:szCs w:val="24"/>
        </w:rPr>
      </w:pPr>
    </w:p>
    <w:p w:rsidR="00717FD9" w:rsidRDefault="00717FD9" w:rsidP="001C3AE8">
      <w:pPr>
        <w:rPr>
          <w:rFonts w:cs="Times New Roman"/>
          <w:szCs w:val="24"/>
        </w:rPr>
      </w:pPr>
    </w:p>
    <w:p w:rsidR="00717FD9" w:rsidRDefault="00717FD9">
      <w:pPr>
        <w:spacing w:after="240" w:line="252" w:lineRule="auto"/>
        <w:ind w:left="0" w:right="0"/>
        <w:rPr>
          <w:rFonts w:eastAsiaTheme="majorEastAsia" w:cs="Times New Roman"/>
          <w:caps/>
          <w:color w:val="DD8047" w:themeColor="accent2"/>
          <w:szCs w:val="24"/>
        </w:rPr>
      </w:pPr>
      <w:r>
        <w:rPr>
          <w:rFonts w:cs="Times New Roman"/>
        </w:rPr>
        <w:br w:type="page"/>
      </w:r>
    </w:p>
    <w:p w:rsidR="00717FD9" w:rsidRDefault="00717FD9" w:rsidP="00A45FEB">
      <w:pPr>
        <w:pStyle w:val="Heading1"/>
        <w:numPr>
          <w:ilvl w:val="0"/>
          <w:numId w:val="17"/>
        </w:numPr>
      </w:pPr>
      <w:bookmarkStart w:id="83" w:name="_Toc498438331"/>
      <w:r>
        <w:lastRenderedPageBreak/>
        <w:t>ADC Sampling and Processing Stage</w:t>
      </w:r>
      <w:bookmarkEnd w:id="83"/>
    </w:p>
    <w:p w:rsidR="00A45FEB" w:rsidRPr="00A45FEB" w:rsidRDefault="00A45FEB" w:rsidP="00A45FEB"/>
    <w:p w:rsidR="00717FD9" w:rsidRDefault="00717FD9" w:rsidP="00A45FEB">
      <w:pPr>
        <w:spacing w:line="360" w:lineRule="auto"/>
      </w:pPr>
      <w:r>
        <w:t>The analog data from the first stage is captured with the help of an ADC. For this purpose, STM32 ARM M0 based microcontroller is used. The part number is STM32F103C6T8. This microcontroller provides a 10-channel general-purpose ADC which is 12-bit in resolution. Thus, the samples captured are 4-times more resolved as compared to other alternative microcontrollers like the ATMega32 or ATMega16 series.</w:t>
      </w:r>
    </w:p>
    <w:p w:rsidR="00717FD9" w:rsidRDefault="00717FD9" w:rsidP="00A45FEB">
      <w:pPr>
        <w:spacing w:line="360" w:lineRule="auto"/>
      </w:pPr>
      <w:r>
        <w:t>The ADC channel 0 and channel 1 are bound to GPIO using the HAL or Hardware Abstraction Library provided along with the SDK (Software Development Kit). Additionally, GPIO is configured as analog input which automatically selects analog coupling mode. This enables a separate GPIO channel which can be connected to the ADC with the help of the APB or the Advanced Peripheral Bus.</w:t>
      </w:r>
    </w:p>
    <w:p w:rsidR="00717FD9" w:rsidRDefault="00717FD9" w:rsidP="00A45FEB">
      <w:pPr>
        <w:spacing w:line="360" w:lineRule="auto"/>
      </w:pPr>
      <w:r>
        <w:t>The firmware is programmed in a multi-rate mode, thus allowing us to capture various frequency components. The sampling frequency is derived from the expression</w:t>
      </w:r>
    </w:p>
    <w:p w:rsidR="00717FD9" w:rsidRPr="00901DBA" w:rsidRDefault="00717FD9" w:rsidP="00A45FEB">
      <w:pPr>
        <w:spacing w:line="360" w:lineRule="auto"/>
      </w:pPr>
      <m:oMathPara>
        <m:oMath>
          <m:r>
            <w:rPr>
              <w:rFonts w:ascii="Cambria Math" w:hAnsi="Cambria Math"/>
            </w:rPr>
            <m:t>sampling period=1+(multiplier ×4)</m:t>
          </m:r>
        </m:oMath>
      </m:oMathPara>
    </w:p>
    <w:p w:rsidR="00A45FEB" w:rsidRDefault="00717FD9" w:rsidP="00A45FEB">
      <w:pPr>
        <w:spacing w:line="360" w:lineRule="auto"/>
        <w:ind w:left="0"/>
      </w:pPr>
      <w:r>
        <w:t xml:space="preserve">The value </w:t>
      </w:r>
      <m:oMath>
        <m:r>
          <w:rPr>
            <w:rFonts w:ascii="Cambria Math" w:hAnsi="Cambria Math"/>
          </w:rPr>
          <m:t>multiplier</m:t>
        </m:r>
      </m:oMath>
      <w:r>
        <w:t xml:space="preserve"> is an 8-bit number and the sampling period can range from 1 ms to 1021 ms.</w:t>
      </w:r>
    </w:p>
    <w:p w:rsidR="00E43232" w:rsidRDefault="00E43232" w:rsidP="00A45FEB">
      <w:pPr>
        <w:spacing w:line="360" w:lineRule="auto"/>
        <w:ind w:left="0"/>
        <w:rPr>
          <w:noProof/>
        </w:rPr>
      </w:pPr>
    </w:p>
    <w:p w:rsidR="00E43232" w:rsidRDefault="00E43232" w:rsidP="00E43232">
      <w:pPr>
        <w:keepNext/>
        <w:spacing w:line="360" w:lineRule="auto"/>
        <w:ind w:left="0"/>
        <w:jc w:val="center"/>
      </w:pPr>
      <w:r>
        <w:rPr>
          <w:noProof/>
        </w:rPr>
        <w:drawing>
          <wp:inline distT="0" distB="0" distL="0" distR="0" wp14:anchorId="1F12DF1A" wp14:editId="288F0D4B">
            <wp:extent cx="3933190" cy="28982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106" t="24385" r="15264" b="25044"/>
                    <a:stretch/>
                  </pic:blipFill>
                  <pic:spPr bwMode="auto">
                    <a:xfrm>
                      <a:off x="0" y="0"/>
                      <a:ext cx="3933570" cy="2898511"/>
                    </a:xfrm>
                    <a:prstGeom prst="rect">
                      <a:avLst/>
                    </a:prstGeom>
                    <a:ln>
                      <a:noFill/>
                    </a:ln>
                    <a:extLst>
                      <a:ext uri="{53640926-AAD7-44D8-BBD7-CCE9431645EC}">
                        <a14:shadowObscured xmlns:a14="http://schemas.microsoft.com/office/drawing/2010/main"/>
                      </a:ext>
                    </a:extLst>
                  </pic:spPr>
                </pic:pic>
              </a:graphicData>
            </a:graphic>
          </wp:inline>
        </w:drawing>
      </w:r>
    </w:p>
    <w:p w:rsidR="00E43232" w:rsidRDefault="00E43232" w:rsidP="00E43232">
      <w:pPr>
        <w:pStyle w:val="Caption"/>
        <w:jc w:val="center"/>
      </w:pPr>
      <w:bookmarkStart w:id="84" w:name="_Toc498438785"/>
      <w:r>
        <w:t xml:space="preserve">Figure </w:t>
      </w:r>
      <w:r>
        <w:fldChar w:fldCharType="begin"/>
      </w:r>
      <w:r>
        <w:instrText xml:space="preserve"> SEQ Figure \* ARABIC </w:instrText>
      </w:r>
      <w:r>
        <w:fldChar w:fldCharType="separate"/>
      </w:r>
      <w:r w:rsidR="00476016">
        <w:rPr>
          <w:noProof/>
        </w:rPr>
        <w:t>30</w:t>
      </w:r>
      <w:r>
        <w:fldChar w:fldCharType="end"/>
      </w:r>
      <w:r>
        <w:t xml:space="preserve"> : Schematic and Pin Layout of STM32F1 Microcontroller</w:t>
      </w:r>
      <w:bookmarkEnd w:id="84"/>
    </w:p>
    <w:p w:rsidR="00E43232" w:rsidRPr="00E43232" w:rsidRDefault="00E43232" w:rsidP="00E43232">
      <w:pPr>
        <w:ind w:left="0"/>
      </w:pPr>
    </w:p>
    <w:p w:rsidR="00E43232" w:rsidRDefault="00E43232">
      <w:pPr>
        <w:spacing w:after="240" w:line="252" w:lineRule="auto"/>
        <w:ind w:left="0" w:right="0"/>
        <w:rPr>
          <w:rFonts w:cs="Times New Roman"/>
        </w:rPr>
      </w:pPr>
      <w:r>
        <w:rPr>
          <w:rFonts w:cs="Times New Roman"/>
        </w:rPr>
        <w:lastRenderedPageBreak/>
        <w:t>As apparent from the schematic diagram the pins PA0 and PA1 are used as the inputs to ADC channels 0 and 1 and pins PA10 and PA9 are used for USART transmission. The GPIO PA8 is bound to a timer peripheral used to generate the system clock frequency of 1kHz.</w:t>
      </w:r>
    </w:p>
    <w:p w:rsidR="000F5354" w:rsidRDefault="000F5354" w:rsidP="000F5354">
      <w:pPr>
        <w:keepNext/>
        <w:spacing w:after="240" w:line="252" w:lineRule="auto"/>
        <w:ind w:left="0" w:right="0"/>
        <w:jc w:val="center"/>
      </w:pPr>
      <w:r>
        <w:rPr>
          <w:noProof/>
        </w:rPr>
        <w:drawing>
          <wp:inline distT="0" distB="0" distL="0" distR="0" wp14:anchorId="2F192721" wp14:editId="6CC7B291">
            <wp:extent cx="5167657" cy="33384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7657" cy="3338423"/>
                    </a:xfrm>
                    <a:prstGeom prst="rect">
                      <a:avLst/>
                    </a:prstGeom>
                  </pic:spPr>
                </pic:pic>
              </a:graphicData>
            </a:graphic>
          </wp:inline>
        </w:drawing>
      </w:r>
    </w:p>
    <w:p w:rsidR="000F5354" w:rsidRDefault="000F5354" w:rsidP="000F5354">
      <w:pPr>
        <w:pStyle w:val="Caption"/>
        <w:jc w:val="center"/>
        <w:rPr>
          <w:rFonts w:cs="Times New Roman"/>
        </w:rPr>
      </w:pPr>
      <w:bookmarkStart w:id="85" w:name="_Toc498438786"/>
      <w:r>
        <w:t xml:space="preserve">Figure </w:t>
      </w:r>
      <w:r>
        <w:fldChar w:fldCharType="begin"/>
      </w:r>
      <w:r>
        <w:instrText xml:space="preserve"> SEQ Figure \* ARABIC </w:instrText>
      </w:r>
      <w:r>
        <w:fldChar w:fldCharType="separate"/>
      </w:r>
      <w:r w:rsidR="00476016">
        <w:rPr>
          <w:noProof/>
        </w:rPr>
        <w:t>31</w:t>
      </w:r>
      <w:r>
        <w:fldChar w:fldCharType="end"/>
      </w:r>
      <w:r>
        <w:t xml:space="preserve"> : Pin Configuration of STM32F1 for this Project</w:t>
      </w:r>
      <w:bookmarkEnd w:id="85"/>
    </w:p>
    <w:p w:rsidR="000F5354" w:rsidRDefault="000F5354" w:rsidP="000F5354">
      <w:pPr>
        <w:keepNext/>
        <w:spacing w:after="240" w:line="252" w:lineRule="auto"/>
        <w:ind w:left="0" w:right="0"/>
        <w:jc w:val="center"/>
      </w:pPr>
      <w:r>
        <w:rPr>
          <w:noProof/>
        </w:rPr>
        <w:drawing>
          <wp:inline distT="0" distB="0" distL="0" distR="0" wp14:anchorId="77A70FAA" wp14:editId="2BC258E8">
            <wp:extent cx="5447037" cy="383875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7037" cy="3838755"/>
                    </a:xfrm>
                    <a:prstGeom prst="rect">
                      <a:avLst/>
                    </a:prstGeom>
                  </pic:spPr>
                </pic:pic>
              </a:graphicData>
            </a:graphic>
          </wp:inline>
        </w:drawing>
      </w:r>
    </w:p>
    <w:p w:rsidR="000F5354" w:rsidRDefault="000F5354" w:rsidP="000F5354">
      <w:pPr>
        <w:pStyle w:val="Caption"/>
        <w:jc w:val="center"/>
        <w:rPr>
          <w:rFonts w:cs="Times New Roman"/>
        </w:rPr>
      </w:pPr>
      <w:bookmarkStart w:id="86" w:name="_Toc498438787"/>
      <w:r>
        <w:t xml:space="preserve">Figure </w:t>
      </w:r>
      <w:r>
        <w:fldChar w:fldCharType="begin"/>
      </w:r>
      <w:r>
        <w:instrText xml:space="preserve"> SEQ Figure \* ARABIC </w:instrText>
      </w:r>
      <w:r>
        <w:fldChar w:fldCharType="separate"/>
      </w:r>
      <w:r w:rsidR="00476016">
        <w:rPr>
          <w:noProof/>
        </w:rPr>
        <w:t>32</w:t>
      </w:r>
      <w:r>
        <w:fldChar w:fldCharType="end"/>
      </w:r>
      <w:r>
        <w:t xml:space="preserve"> : Clock Tree Configuration for STM32</w:t>
      </w:r>
      <w:bookmarkEnd w:id="86"/>
    </w:p>
    <w:p w:rsidR="000F5354" w:rsidRDefault="000F5354" w:rsidP="000F5354">
      <w:pPr>
        <w:pStyle w:val="Heading2"/>
        <w:numPr>
          <w:ilvl w:val="1"/>
          <w:numId w:val="17"/>
        </w:numPr>
        <w:rPr>
          <w:rFonts w:eastAsiaTheme="minorEastAsia"/>
          <w:color w:val="auto"/>
          <w:szCs w:val="22"/>
        </w:rPr>
      </w:pPr>
      <w:r>
        <w:lastRenderedPageBreak/>
        <w:t xml:space="preserve"> </w:t>
      </w:r>
      <w:bookmarkStart w:id="87" w:name="_Toc498438332"/>
      <w:r>
        <w:t>ADC Parameters</w:t>
      </w:r>
      <w:bookmarkEnd w:id="87"/>
    </w:p>
    <w:p w:rsidR="000F5354" w:rsidRDefault="000F5354" w:rsidP="000F5354">
      <w:pPr>
        <w:keepNext/>
        <w:jc w:val="center"/>
      </w:pPr>
      <w:r>
        <w:rPr>
          <w:noProof/>
        </w:rPr>
        <w:drawing>
          <wp:inline distT="0" distB="0" distL="0" distR="0" wp14:anchorId="5EBA518B" wp14:editId="122D5778">
            <wp:extent cx="4486275" cy="3686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275" cy="3686175"/>
                    </a:xfrm>
                    <a:prstGeom prst="rect">
                      <a:avLst/>
                    </a:prstGeom>
                  </pic:spPr>
                </pic:pic>
              </a:graphicData>
            </a:graphic>
          </wp:inline>
        </w:drawing>
      </w:r>
    </w:p>
    <w:p w:rsidR="000F5354" w:rsidRDefault="000F5354" w:rsidP="000F5354">
      <w:pPr>
        <w:pStyle w:val="Caption"/>
        <w:jc w:val="center"/>
      </w:pPr>
      <w:bookmarkStart w:id="88" w:name="_Toc498438788"/>
      <w:r>
        <w:t xml:space="preserve">Figure </w:t>
      </w:r>
      <w:r>
        <w:fldChar w:fldCharType="begin"/>
      </w:r>
      <w:r>
        <w:instrText xml:space="preserve"> SEQ Figure \* ARABIC </w:instrText>
      </w:r>
      <w:r>
        <w:fldChar w:fldCharType="separate"/>
      </w:r>
      <w:r w:rsidR="00476016">
        <w:rPr>
          <w:noProof/>
        </w:rPr>
        <w:t>33</w:t>
      </w:r>
      <w:r>
        <w:fldChar w:fldCharType="end"/>
      </w:r>
      <w:r>
        <w:t xml:space="preserve"> : Parameters for ADC</w:t>
      </w:r>
      <w:bookmarkEnd w:id="88"/>
    </w:p>
    <w:p w:rsidR="000F5354" w:rsidRDefault="000F5354" w:rsidP="000F5354">
      <w:r>
        <w:t>The ADC is being used in Independent mode, which runs all the onboard ADCs independent of each other. Continuous conversion mode is enabled which allows the ADC to continuously scan a number of samples and maintain a FIFO for the samples. The sampling time is set to 1.5 cycles i.e. 1.5 times the time period of the system clock for ADC peripheral which is set to 4 M</w:t>
      </w:r>
      <w:r w:rsidR="003F6163">
        <w:t>Hz.</w:t>
      </w:r>
    </w:p>
    <w:p w:rsidR="000F5354" w:rsidRDefault="000F5354" w:rsidP="000F5354"/>
    <w:tbl>
      <w:tblPr>
        <w:tblStyle w:val="TableGrid"/>
        <w:tblW w:w="0" w:type="auto"/>
        <w:tblInd w:w="72" w:type="dxa"/>
        <w:tblLook w:val="04A0" w:firstRow="1" w:lastRow="0" w:firstColumn="1" w:lastColumn="0" w:noHBand="0" w:noVBand="1"/>
      </w:tblPr>
      <w:tblGrid>
        <w:gridCol w:w="8944"/>
      </w:tblGrid>
      <w:tr w:rsidR="000F5354" w:rsidRPr="003F6163" w:rsidTr="000F5354">
        <w:tc>
          <w:tcPr>
            <w:tcW w:w="9016" w:type="dxa"/>
          </w:tcPr>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sConfig.Rank = 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sConfig.SamplingTime = ADC_SAMPLETIME_1CYCLE_5;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int i;</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for (i=0;i&lt;adc_no_of_conversions;i++)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(HAL_ADC_Init(&amp;hadc1)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_Error_Handler(__FILE__, __LINE__);</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sConfig.Channel = adc_channels_to_scan[i];</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(HAL_ADC_ConfigChannel(&amp;hadc1, &amp;sConfig)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_Error_Handler(__FILE__, __LINE__);</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HAL_ADC_Start(&amp;hadc1);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lastRenderedPageBreak/>
              <w:t xml:space="preserve">      if (HAL_ADC_PollForConversion(&amp;hadc1, 1000) == HAL_OK)</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aADCxConvertedValues[i] = HAL_ADC_GetValue(&amp;hadc1);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HAL_Delay(adc_conversion_period/adc_no_of_conversions);</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 ADC Deinit for stable readings of VRefInt</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HAL_ADC_DeInit(&amp;hadc1);</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ch0_read = (uint32_t)((1212.0 * ((double)aADCxConvertedValues[0]/ 1000.0) * 1250.0) / aADCxConvertedValues[2]);</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ch1_read = (uint32_t)((1212.0 * ((double)aADCxConvertedValues[1]/ 1000.0) * 1250.0) / aADCxConvertedValues[2]);</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(ch0_read&gt;4095) {ch0_read = 4095;}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(ch1_read&gt;4095) {ch1_read = 4095;}</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if (ch1_read&lt;1000)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HAL_GPIO_TogglePin(GPIOC, GPIO_PIN_13);</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uart_tx_buffer[1] = ch0_read &gt;&gt; 8;</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uart_tx_buffer[2] = ch0_read;</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uart_tx_buffer[4] = ch1_read &gt;&gt; 8;</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uart_tx_buffer[5] = ch1_read;</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w:t>
            </w:r>
          </w:p>
          <w:p w:rsidR="000F5354" w:rsidRPr="003F6163" w:rsidRDefault="000F5354" w:rsidP="000F5354">
            <w:pPr>
              <w:ind w:left="0"/>
              <w:rPr>
                <w:rFonts w:ascii="Consolas" w:hAnsi="Consolas" w:cs="Consolas"/>
                <w:sz w:val="18"/>
                <w:szCs w:val="20"/>
              </w:rPr>
            </w:pPr>
            <w:r w:rsidRPr="003F6163">
              <w:rPr>
                <w:rFonts w:ascii="Consolas" w:hAnsi="Consolas" w:cs="Consolas"/>
                <w:sz w:val="18"/>
                <w:szCs w:val="20"/>
              </w:rPr>
              <w:t xml:space="preserve">    HAL_UART_Transmit(&amp;huart1, &amp;uart_tx_buffer[0], UART_TX_BUFFER_SIZE, 1000);</w:t>
            </w:r>
          </w:p>
          <w:p w:rsidR="000F5354" w:rsidRPr="003F6163" w:rsidRDefault="000F5354" w:rsidP="000F5354">
            <w:pPr>
              <w:keepNext/>
              <w:ind w:left="0"/>
              <w:rPr>
                <w:rFonts w:ascii="Consolas" w:hAnsi="Consolas" w:cs="Consolas"/>
                <w:sz w:val="18"/>
                <w:szCs w:val="20"/>
              </w:rPr>
            </w:pPr>
            <w:r w:rsidRPr="003F6163">
              <w:rPr>
                <w:rFonts w:ascii="Consolas" w:hAnsi="Consolas" w:cs="Consolas"/>
                <w:sz w:val="18"/>
                <w:szCs w:val="20"/>
              </w:rPr>
              <w:t xml:space="preserve">    HAL_UART_Receive_IT(&amp;huart1, &amp;uart_rx_buffer, 1);</w:t>
            </w:r>
          </w:p>
        </w:tc>
      </w:tr>
    </w:tbl>
    <w:p w:rsidR="003F6163" w:rsidRDefault="000F5354" w:rsidP="003F6163">
      <w:pPr>
        <w:pStyle w:val="Caption"/>
        <w:jc w:val="center"/>
      </w:pPr>
      <w:bookmarkStart w:id="89" w:name="_Toc498438789"/>
      <w:r>
        <w:lastRenderedPageBreak/>
        <w:t xml:space="preserve">Figure </w:t>
      </w:r>
      <w:r>
        <w:fldChar w:fldCharType="begin"/>
      </w:r>
      <w:r>
        <w:instrText xml:space="preserve"> SEQ Figure \* ARABIC </w:instrText>
      </w:r>
      <w:r>
        <w:fldChar w:fldCharType="separate"/>
      </w:r>
      <w:r w:rsidR="00476016">
        <w:rPr>
          <w:noProof/>
        </w:rPr>
        <w:t>34</w:t>
      </w:r>
      <w:r>
        <w:fldChar w:fldCharType="end"/>
      </w:r>
      <w:r>
        <w:t xml:space="preserve"> : Code for ADC Sampling Firmware</w:t>
      </w:r>
      <w:bookmarkEnd w:id="89"/>
    </w:p>
    <w:p w:rsidR="003F6163" w:rsidRDefault="003F6163" w:rsidP="003F6163">
      <w:pPr>
        <w:rPr>
          <w:noProof/>
        </w:rPr>
      </w:pPr>
    </w:p>
    <w:p w:rsidR="003F6163" w:rsidRDefault="003F6163" w:rsidP="003F6163">
      <w:pPr>
        <w:keepNext/>
      </w:pPr>
      <w:r w:rsidRPr="003F6163">
        <w:rPr>
          <w:noProof/>
        </w:rPr>
        <w:drawing>
          <wp:inline distT="0" distB="0" distL="0" distR="0">
            <wp:extent cx="5724939" cy="1787506"/>
            <wp:effectExtent l="0" t="0" r="0" b="3810"/>
            <wp:docPr id="69" name="Picture 69" descr="K:\Pictures\Screenshots\2017-11-14-155137_1920x1080_sc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Pictures\Screenshots\2017-11-14-155137_1920x1080_scrot.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2357" t="12775" r="11387" b="45803"/>
                    <a:stretch/>
                  </pic:blipFill>
                  <pic:spPr bwMode="auto">
                    <a:xfrm>
                      <a:off x="0" y="0"/>
                      <a:ext cx="5733205" cy="1790087"/>
                    </a:xfrm>
                    <a:prstGeom prst="rect">
                      <a:avLst/>
                    </a:prstGeom>
                    <a:noFill/>
                    <a:ln>
                      <a:noFill/>
                    </a:ln>
                    <a:extLst>
                      <a:ext uri="{53640926-AAD7-44D8-BBD7-CCE9431645EC}">
                        <a14:shadowObscured xmlns:a14="http://schemas.microsoft.com/office/drawing/2010/main"/>
                      </a:ext>
                    </a:extLst>
                  </pic:spPr>
                </pic:pic>
              </a:graphicData>
            </a:graphic>
          </wp:inline>
        </w:drawing>
      </w:r>
    </w:p>
    <w:p w:rsidR="003F6163" w:rsidRDefault="003F6163" w:rsidP="003F6163">
      <w:pPr>
        <w:pStyle w:val="Caption"/>
        <w:jc w:val="center"/>
      </w:pPr>
      <w:bookmarkStart w:id="90" w:name="_Toc498438790"/>
      <w:r>
        <w:t xml:space="preserve">Figure </w:t>
      </w:r>
      <w:r>
        <w:fldChar w:fldCharType="begin"/>
      </w:r>
      <w:r>
        <w:instrText xml:space="preserve"> SEQ Figure \* ARABIC </w:instrText>
      </w:r>
      <w:r>
        <w:fldChar w:fldCharType="separate"/>
      </w:r>
      <w:r w:rsidR="00476016">
        <w:rPr>
          <w:noProof/>
        </w:rPr>
        <w:t>35</w:t>
      </w:r>
      <w:r>
        <w:fldChar w:fldCharType="end"/>
      </w:r>
      <w:r>
        <w:t xml:space="preserve"> : Time Domain plot of the samples ob</w:t>
      </w:r>
      <w:r>
        <w:rPr>
          <w:noProof/>
        </w:rPr>
        <w:t>tained from the ADC</w:t>
      </w:r>
      <w:bookmarkEnd w:id="90"/>
    </w:p>
    <w:p w:rsidR="000F5354" w:rsidRPr="000F5354" w:rsidRDefault="003F6163" w:rsidP="003F6163">
      <w:r w:rsidRPr="003F6163">
        <w:t xml:space="preserve"> </w:t>
      </w:r>
      <w:r w:rsidR="00717FD9" w:rsidRPr="000F5354">
        <w:br w:type="page"/>
      </w:r>
    </w:p>
    <w:p w:rsidR="001C3AE8" w:rsidRDefault="00A45FEB" w:rsidP="00A45FEB">
      <w:pPr>
        <w:pStyle w:val="Heading1"/>
        <w:numPr>
          <w:ilvl w:val="0"/>
          <w:numId w:val="17"/>
        </w:numPr>
      </w:pPr>
      <w:bookmarkStart w:id="91" w:name="_Toc498438333"/>
      <w:r>
        <w:lastRenderedPageBreak/>
        <w:t>Conclusion</w:t>
      </w:r>
      <w:bookmarkEnd w:id="91"/>
    </w:p>
    <w:p w:rsidR="001C3AE8" w:rsidRPr="008D5E89" w:rsidRDefault="001C3AE8" w:rsidP="001C3AE8">
      <w:pPr>
        <w:spacing w:line="360" w:lineRule="auto"/>
        <w:jc w:val="both"/>
        <w:rPr>
          <w:rFonts w:cs="Times New Roman"/>
          <w:szCs w:val="28"/>
        </w:rPr>
      </w:pPr>
      <w:r w:rsidRPr="008D5E89">
        <w:rPr>
          <w:rFonts w:cs="Times New Roman"/>
          <w:szCs w:val="28"/>
        </w:rPr>
        <w:t>The project can be divided into three modules namely Bio Amplifier, Signal acquisition and Robot control respectively. A new design of Bio Amplifier has be</w:t>
      </w:r>
      <w:r>
        <w:rPr>
          <w:rFonts w:cs="Times New Roman"/>
          <w:szCs w:val="28"/>
        </w:rPr>
        <w:t>en developed and tested using DS</w:t>
      </w:r>
      <w:r w:rsidRPr="008D5E89">
        <w:rPr>
          <w:rFonts w:cs="Times New Roman"/>
          <w:szCs w:val="28"/>
        </w:rPr>
        <w:t>O and signal generator.</w:t>
      </w:r>
    </w:p>
    <w:p w:rsidR="001C3AE8" w:rsidRPr="008D5E89" w:rsidRDefault="001C3AE8" w:rsidP="001C3AE8">
      <w:pPr>
        <w:spacing w:line="360" w:lineRule="auto"/>
        <w:jc w:val="both"/>
        <w:rPr>
          <w:rFonts w:cs="Times New Roman"/>
          <w:szCs w:val="28"/>
        </w:rPr>
      </w:pPr>
      <w:r w:rsidRPr="008D5E89">
        <w:rPr>
          <w:rFonts w:cs="Times New Roman"/>
          <w:szCs w:val="28"/>
        </w:rPr>
        <w:t xml:space="preserve">The design has been validated using </w:t>
      </w:r>
      <w:r>
        <w:rPr>
          <w:rFonts w:cs="Times New Roman"/>
          <w:szCs w:val="28"/>
        </w:rPr>
        <w:t>LabVIEW</w:t>
      </w:r>
      <w:r w:rsidRPr="008D5E89">
        <w:rPr>
          <w:rFonts w:cs="Times New Roman"/>
          <w:szCs w:val="28"/>
        </w:rPr>
        <w:t>. Firs</w:t>
      </w:r>
      <w:r>
        <w:rPr>
          <w:rFonts w:cs="Times New Roman"/>
          <w:szCs w:val="28"/>
        </w:rPr>
        <w:t>t order RC filter is employed, 4</w:t>
      </w:r>
      <w:r w:rsidRPr="008D5E89">
        <w:rPr>
          <w:rFonts w:cs="Times New Roman"/>
          <w:szCs w:val="28"/>
        </w:rPr>
        <w:t xml:space="preserve"> stage OP- Amp circuit is used for designing Bio Amplifier. The circuit provides a gain of about 1000 without any distortion or noise.</w:t>
      </w:r>
    </w:p>
    <w:p w:rsidR="001C3AE8" w:rsidRDefault="00E43232" w:rsidP="00A45FEB">
      <w:pPr>
        <w:pStyle w:val="Heading1"/>
        <w:numPr>
          <w:ilvl w:val="0"/>
          <w:numId w:val="17"/>
        </w:numPr>
      </w:pPr>
      <w:bookmarkStart w:id="92" w:name="_Toc498438334"/>
      <w:r>
        <w:t>Future Scope</w:t>
      </w:r>
      <w:bookmarkEnd w:id="92"/>
    </w:p>
    <w:p w:rsidR="00E43232" w:rsidRDefault="00E43232" w:rsidP="00E43232">
      <w:pPr>
        <w:spacing w:line="360" w:lineRule="auto"/>
      </w:pPr>
      <w:r>
        <w:t xml:space="preserve">The aim of our project is to integrate Neural Networks and Machine Learning systems to identify artifacts in the input waveform. The artifacts will be extracted from various time-domain and frequency domain parameters like rise-time, time-difference between peaks, the frequency of occurrence between peaks and troughs, etc. The FFT of frequency domain signal are also analyzed. This data will be used to train a set of neural networks to identify or classify the incoming waveform to a particular class of thoughts. </w:t>
      </w:r>
    </w:p>
    <w:p w:rsidR="00E43232" w:rsidRPr="00E43232" w:rsidRDefault="00E43232" w:rsidP="00E43232">
      <w:pPr>
        <w:spacing w:line="360" w:lineRule="auto"/>
      </w:pPr>
      <w:r>
        <w:t>With that said, the bioamplifier apparatus itself has much scope for advancement and improvement, like</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Making the bio amplifier with up to 16 or 24 channels</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Using active electrode cap for signal acquisition</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 xml:space="preserve">Implementing a </w:t>
      </w:r>
      <w:r w:rsidR="00A45FEB">
        <w:rPr>
          <w:rFonts w:cs="Times New Roman"/>
          <w:szCs w:val="28"/>
        </w:rPr>
        <w:t>real-life</w:t>
      </w:r>
      <w:r>
        <w:rPr>
          <w:rFonts w:cs="Times New Roman"/>
          <w:szCs w:val="28"/>
        </w:rPr>
        <w:t xml:space="preserve"> application – Anesthesia</w:t>
      </w:r>
    </w:p>
    <w:p w:rsidR="001C3AE8" w:rsidRDefault="001C3AE8" w:rsidP="001C3AE8">
      <w:pPr>
        <w:pStyle w:val="ListParagraph"/>
        <w:numPr>
          <w:ilvl w:val="0"/>
          <w:numId w:val="28"/>
        </w:numPr>
        <w:spacing w:after="200" w:line="360" w:lineRule="auto"/>
        <w:rPr>
          <w:rFonts w:cs="Times New Roman"/>
          <w:szCs w:val="28"/>
        </w:rPr>
      </w:pPr>
      <w:r>
        <w:rPr>
          <w:rFonts w:cs="Times New Roman"/>
          <w:szCs w:val="28"/>
        </w:rPr>
        <w:t>Controlling the robot with a wireless connection</w:t>
      </w:r>
    </w:p>
    <w:p w:rsidR="001C3AE8" w:rsidRPr="005C2A21" w:rsidRDefault="001C3AE8" w:rsidP="001C3AE8">
      <w:pPr>
        <w:pStyle w:val="ListParagraph"/>
        <w:numPr>
          <w:ilvl w:val="0"/>
          <w:numId w:val="28"/>
        </w:numPr>
        <w:spacing w:after="200" w:line="360" w:lineRule="auto"/>
        <w:rPr>
          <w:rFonts w:cs="Times New Roman"/>
          <w:szCs w:val="28"/>
        </w:rPr>
      </w:pPr>
      <w:r>
        <w:rPr>
          <w:rFonts w:cs="Times New Roman"/>
          <w:szCs w:val="28"/>
        </w:rPr>
        <w:t>Improving the filter design by replacing the current design with a higher order filter</w:t>
      </w:r>
    </w:p>
    <w:p w:rsidR="003F6163" w:rsidRDefault="003F6163">
      <w:pPr>
        <w:spacing w:after="240" w:line="252" w:lineRule="auto"/>
        <w:ind w:left="0" w:right="0"/>
      </w:pPr>
      <w:r>
        <w:br w:type="page"/>
      </w:r>
    </w:p>
    <w:p w:rsidR="002079F4" w:rsidRDefault="003F6163" w:rsidP="002079F4">
      <w:pPr>
        <w:pStyle w:val="Heading1"/>
        <w:numPr>
          <w:ilvl w:val="0"/>
          <w:numId w:val="17"/>
        </w:numPr>
      </w:pPr>
      <w:bookmarkStart w:id="93" w:name="_Toc498438335"/>
      <w:r>
        <w:lastRenderedPageBreak/>
        <w:t>Appendix</w:t>
      </w:r>
      <w:bookmarkEnd w:id="93"/>
    </w:p>
    <w:p w:rsidR="002079F4" w:rsidRPr="002079F4" w:rsidRDefault="002079F4" w:rsidP="002079F4">
      <w:pPr>
        <w:pStyle w:val="ListParagraph"/>
        <w:spacing w:after="0"/>
        <w:ind w:left="360"/>
        <w:rPr>
          <w:rFonts w:ascii="Calibri" w:eastAsia="Times New Roman" w:hAnsi="Calibri" w:cs="Calibri"/>
          <w:sz w:val="22"/>
        </w:rPr>
      </w:pPr>
    </w:p>
    <w:p w:rsidR="002079F4" w:rsidRPr="002079F4" w:rsidRDefault="002079F4" w:rsidP="002079F4">
      <w:pPr>
        <w:spacing w:after="0"/>
        <w:ind w:left="0"/>
        <w:rPr>
          <w:rFonts w:ascii="Calibri" w:eastAsia="Times New Roman" w:hAnsi="Calibri" w:cs="Calibri"/>
          <w:kern w:val="0"/>
          <w:sz w:val="22"/>
          <w:lang w:eastAsia="en-US"/>
          <w14:ligatures w14:val="none"/>
        </w:rPr>
      </w:pPr>
      <w:r w:rsidRPr="002079F4">
        <w:rPr>
          <w:rFonts w:eastAsia="Times New Roman"/>
          <w:noProof/>
        </w:rPr>
        <w:drawing>
          <wp:anchor distT="0" distB="0" distL="114300" distR="114300" simplePos="0" relativeHeight="251727872" behindDoc="0" locked="0" layoutInCell="1" allowOverlap="1">
            <wp:simplePos x="0" y="0"/>
            <wp:positionH relativeFrom="column">
              <wp:posOffset>118745</wp:posOffset>
            </wp:positionH>
            <wp:positionV relativeFrom="paragraph">
              <wp:posOffset>156845</wp:posOffset>
            </wp:positionV>
            <wp:extent cx="5347970" cy="7552690"/>
            <wp:effectExtent l="0" t="0" r="5080" b="0"/>
            <wp:wrapTopAndBottom/>
            <wp:docPr id="38" name="Picture 38" descr="Machine generated alternative text:&#10;A&#10;1&#10;A&#10;2&#10;A&#10;3&#10;40k&#10;Ω&#10;40k&#10;Ω&#10;40k&#10;Ω&#10;40k&#10;Ω&#10;V&#10;IN&#10;2&#10;1&#10;8&#10;3&#10;6&#10;5&#10;V&#10;IN&#10;R&#10;G&#10;V&#10;+&#10;V&#10;−&#10;Ref&#10;V&#10;O&#10;G=1+&#10;49.4k&#10;Ω&#10;R&#10;G&#10;−&#10;+&#10;4&#10;7&#10;NOTE:(1)INA129:24.7k&#10;Ω&#10;G=1+&#10;50k&#10;Ω&#10;R&#10;G&#10;INA128,INA129&#10;Over-Voltage&#10;Protection&#10;Over-Voltage&#10;Protection&#10;25k&#10;Ω&#10;(1)&#10;25kΩ&#10;(1)&#10;INA128:&#10;INA129:&#10;P&#10;r&#10;o&#10;d&#10;u&#10;c&#10;t&#10;F&#10;o&#10;l&#10;d&#10;e&#10;r&#10;S&#10;a&#10;m&#10;p&#10;l&#10;e&#10; &#10;&amp;&#10;Buy&#10;T&#10;e&#10;c&#10;h&#10;n&#10;i&#10;c&#10;a&#10;l&#10;D&#10;o&#10;c&#10;u&#10;m&#10;e&#10;n&#10;t&#10;s&#10;T&#10;o&#10;o&#10;l&#10;s&#10; &#10;&amp;&#10;S&#10;o&#10;f&#10;t&#10;w&#10;a&#10;r&#10;e&#10;S&#10;u&#10;p&#10;p&#10;o&#10;r&#10;t&#10; &#10;&amp;&#10;Community&#10;I&#10;NA&#10;128&#10;,&#10;I&#10;NA&#10;129&#10;SB&#10;O&#10;S&#10;051&#10;C&#10;–&#10;O&#10;C&#10;T&#10;O&#10;BE&#10;R&#10;1995–&#10;R&#10;EV&#10;I&#10;SE&#10;D&#10;O&#10;C&#10;T&#10;O&#10;BE&#10;R&#10;2015&#10;I&#10;NA&#10;12x&#10;P&#10;r&#10;ec&#10;i&#10;s&#10;i&#10;on&#10;,&#10;Lo&#10;w&#10;P&#10;o&#10;w&#10;e&#10;r&#10;I&#10;n&#10;s&#10;t&#10;r&#10;u&#10;m&#10;e&#10;n&#10;t&#10;a&#10;t&#10;i&#10;on&#10;A&#10;m&#10;p&#10;li&#10;f&#10;i&#10;e&#10;r&#10;s&#10;1&#10;F&#10;ea&#10;t&#10;u&#10;r&#10;es3&#10;D&#10;esc&#10;r&#10;i&#10;p&#10;t&#10;i&#10;on&#10;T&#10;he&#10;I&#10;N&#10;A&#10;128and&#10;I&#10;N&#10;A&#10;129a&#10;r&#10;e&#10;l&#10;o&#10;w-&#10;po&#10;w&#10;e&#10;r&#10;,&#10;gene&#10;r&#10;a&#10;l&#10;1&#10;•&#10;Lo&#10;w&#10;O&#10;ff&#10;s&#10;e&#10;t&#10;V&#10;o&#10;l&#10;t&#10;age&#10;:&#10;50&#10;μ&#10;V&#10;M&#10;a&#10;xim&#10;u&#10;m&#10;pu&#10;r&#10;po&#10;s&#10;e&#10;i&#10;n&#10;s&#10;t&#10;r&#10;u&#10;m&#10;en&#10;t&#10;a&#10;t&#10;i&#10;ona&#10;m&#10;p&#10;li&#10;f&#10;i&#10;e&#10;rs&#10;o&#10;ff&#10;e&#10;ri&#10;nge&#10;xc&#10;e&#10;ll&#10;en&#10;t&#10;•&#10;Lo&#10;wDri&#10;ft:&#10;0&#10;.&#10;5&#10;μ&#10;V&#10;/&#10;°&#10;CM&#10;a&#10;xim&#10;u&#10;m&#10;a&#10;cc&#10;u&#10;r&#10;a&#10;cy&#10;.&#10;T&#10;he&#10;v&#10;e&#10;rs&#10;a&#10;t&#10;il&#10;e3&#10;-&#10;opa&#10;m&#10;pde&#10;si&#10;gnand&#10;sm&#10;a&#10;ll&#10;•&#10;Lo&#10;w&#10;I&#10;npu&#10;t&#10;B&#10;i&#10;a&#10;sC&#10;u&#10;rr&#10;en&#10;t:&#10;5n&#10;A&#10;M&#10;a&#10;xim&#10;u&#10;m&#10;siz&#10;e&#10;m&#10;a&#10;k&#10;e&#10;t&#10;he&#10;s&#10;ea&#10;m&#10;p&#10;li&#10;f&#10;i&#10;e&#10;rsi&#10;dea&#10;l&#10;f&#10;o&#10;r&#10;a&#10;wi&#10;de&#10;r&#10;angeo&#10;f&#10;app&#10;lic&#10;a&#10;t&#10;i&#10;on&#10;s&#10;.&#10;C&#10;u&#10;rr&#10;en&#10;t&#10;-&#10;f&#10;eedba&#10;cki&#10;npu&#10;t&#10;circ&#10;u&#10;i&#10;t&#10;ry&#10;p&#10;r&#10;o&#10;vi&#10;de&#10;s&#10;•Hi&#10;gh&#10;CMR&#10;:&#10;120d&#10;B&#10;mi&#10;n&#10;im&#10;u&#10;m&#10;wi&#10;deband&#10;wi&#10;d&#10;t&#10;he&#10;v&#10;ena&#10;t&#10;h&#10;i&#10;ghga&#10;i&#10;n&#10;(&#10;200&#10;kHz&#10;a&#10;t&#10;G&#10;=&#10;•&#10;I&#10;npu&#10;t&#10;s&#10;P&#10;r&#10;o&#10;t&#10;e&#10;c&#10;t&#10;ed&#10;t&#10;o&#10;±&#10;40&#10;V&#10;100&#10;)&#10;.&#10;•&#10;W&#10;i&#10;de&#10;S&#10;upp&#10;lyR&#10;ange&#10;:&#10;±&#10;2&#10;.&#10;25&#10;V&#10;t&#10;o&#10;±&#10;18&#10;V&#10;A&#10;si&#10;ng&#10;l&#10;ee&#10;x&#10;t&#10;e&#10;r&#10;na&#10;lr&#10;e&#10;sis&#10;t&#10;o&#10;rs&#10;e&#10;t&#10;s&#10;an&#10;y&#10;ga&#10;i&#10;n&#10;f&#10;r&#10;o&#10;m&#10;1&#10;t&#10;o&#10;•&#10;Lo&#10;w&#10;Q&#10;u&#10;i&#10;e&#10;sc&#10;en&#10;t&#10;C&#10;u&#10;rr&#10;en&#10;t:&#10;700&#10;μ&#10;A&#10;10&#10;,&#10;000&#10;.&#10;T&#10;he&#10;I&#10;N&#10;A&#10;128p&#10;r&#10;o&#10;vi&#10;de&#10;s&#10;an&#10;i&#10;ndu&#10;s&#10;t&#10;ry-s&#10;t&#10;anda&#10;r&#10;d&#10;•&#10;8&#10;-&#10;P&#10;I&#10;N&#10;P&#10;l&#10;a&#10;s&#10;t&#10;icDi&#10;p&#10;,&#10;S&#10;O&#10;-&#10;8&#10;ga&#10;i&#10;nequa&#10;t&#10;i&#10;on&#10;;t&#10;he&#10;I&#10;N&#10;A&#10;129ga&#10;i&#10;nequa&#10;t&#10;i&#10;on&#10;is&#10;c&#10;o&#10;m&#10;pa&#10;t&#10;i&#10;b&#10;l&#10;e&#10;wi&#10;t&#10;h&#10;t&#10;he&#10;A&#10;D&#10;620&#10;.&#10;2&#10;A&#10;pp&#10;li&#10;ca&#10;t&#10;i&#10;on&#10;s&#10;T&#10;he&#10;I&#10;N&#10;A&#10;12&#10;xisl&#10;a&#10;s&#10;e&#10;r-&#10;t&#10;rimm&#10;ed&#10;f&#10;o&#10;rv&#10;e&#10;ryl&#10;o&#10;w&#10;o&#10;ff&#10;s&#10;e&#10;t&#10;•&#10;B&#10;ri&#10;dge&#10;A&#10;m&#10;p&#10;li&#10;f&#10;i&#10;e&#10;r&#10;v&#10;o&#10;l&#10;t&#10;age&#10;(&#10;50&#10;μ&#10;V&#10;)&#10;,&#10;d&#10;ri&#10;ft&#10;(&#10;0&#10;.&#10;5&#10;μ&#10;V&#10;/&#10;°&#10;C)&#10;andh&#10;i&#10;gh&#10;c&#10;o&#10;mm&#10;on&#10;-&#10;m&#10;ode&#10;r&#10;e&#10;j&#10;e&#10;c&#10;t&#10;i&#10;on&#10;(&#10;120d&#10;B&#10;a&#10;t&#10;G&#10;≥&#10;100&#10;)&#10;.&#10;T&#10;he&#10;I&#10;N&#10;A&#10;12&#10;x&#10;•&#10;T&#10;he&#10;rm&#10;o&#10;c&#10;oup&#10;l&#10;e&#10;A&#10;m&#10;p&#10;li&#10;f&#10;i&#10;e&#10;r&#10;ope&#10;r&#10;a&#10;t&#10;e&#10;swi&#10;t&#10;hpo&#10;w&#10;e&#10;rs&#10;upp&#10;li&#10;e&#10;s&#10;a&#10;sl&#10;o&#10;w&#10;a&#10;s&#10;±&#10;2&#10;.&#10;25&#10;V&#10;,&#10;and&#10;•R&#10;T&#10;D&#10;S&#10;en&#10;s&#10;o&#10;r&#10;A&#10;m&#10;p&#10;li&#10;f&#10;i&#10;e&#10;r&#10;qu&#10;i&#10;e&#10;sc&#10;en&#10;t&#10;c&#10;u&#10;rr&#10;en&#10;t&#10;is&#10;on&#10;ly&#10;700&#10;μ&#10;A&#10;,&#10;i&#10;dea&#10;l&#10;f&#10;o&#10;r&#10;ba&#10;tt&#10;e&#10;ry-&#10;•M&#10;ed&#10;ic&#10;a&#10;l&#10;I&#10;n&#10;s&#10;t&#10;r&#10;u&#10;m&#10;en&#10;t&#10;a&#10;t&#10;i&#10;on&#10;ope&#10;r&#10;a&#10;t&#10;ed&#10;sys&#10;t&#10;e&#10;ms&#10;.I&#10;n&#10;t&#10;e&#10;r&#10;na&#10;li&#10;npu&#10;t&#10;p&#10;r&#10;o&#10;t&#10;e&#10;c&#10;t&#10;i&#10;on&#10;c&#10;an&#10;wi&#10;t&#10;h&#10;s&#10;t&#10;andup&#10;t&#10;o&#10;±&#10;40&#10;V&#10;wi&#10;t&#10;hou&#10;t&#10;da&#10;m&#10;age&#10;.&#10;•D&#10;a&#10;t&#10;a&#10;A&#10;c&#10;qu&#10;isi&#10;t&#10;i&#10;on&#10;T&#10;he&#10;I&#10;N&#10;A&#10;12&#10;xis&#10;a&#10;v&#10;a&#10;il&#10;ab&#10;l&#10;e&#10;i&#10;n8&#10;-&#10;p&#10;i&#10;np&#10;l&#10;a&#10;s&#10;t&#10;icD&#10;I&#10;P&#10;and&#10;S&#10;O&#10;-&#10;8&#10;s&#10;u&#10;r&#10;f&#10;a&#10;c&#10;e&#10;-m&#10;oun&#10;t&#10;pa&#10;ck&#10;age&#10;s&#10;,&#10;s&#10;pe&#10;ci&#10;f&#10;i&#10;ed&#10;f&#10;o&#10;r&#10;t&#10;he–40&#10;°&#10;C&#10;t&#10;o&#10;85&#10;°&#10;C&#10;t&#10;e&#10;m&#10;pe&#10;r&#10;a&#10;t&#10;u&#10;r&#10;e&#10;r&#10;ange&#10;.&#10;T&#10;he&#10;I&#10;N&#10;A&#10;128&#10;is&#10;a&#10;ls&#10;o&#10;a&#10;v&#10;a&#10;il&#10;ab&#10;l&#10;e&#10;i&#10;nadua&#10;lc&#10;on&#10;f&#10;i&#10;gu&#10;r&#10;a&#10;t&#10;i&#10;on&#10;,t&#10;he&#10;I&#10;N&#10;A&#10;2128&#10;.&#10;D&#10;ev&#10;i&#10;ce&#10;I&#10;n&#10;f&#10;o&#10;r&#10;m&#10;a&#10;t&#10;i&#10;on&#10;(&#10;1&#10;)&#10;P&#10;AR&#10;T&#10;NUMB&#10;E&#10;R&#10;P&#10;ACKA&#10;G&#10;E&#10;B&#10;O&#10;D&#10;YS&#10;I&#10;Z&#10;E&#10;(N&#10;O&#10;M)&#10;S&#10;O&#10;I&#10;C(&#10;8&#10;)&#10;3&#10;.&#10;91&#10;mm&#10;×&#10;4&#10;.&#10;9&#10;mm&#10;I&#10;N&#10;A&#10;128&#10;I&#10;N&#10;A&#10;129&#10;P&#10;D&#10;I&#10;P&#10;(&#10;8&#10;)&#10;6&#10;.&#10;35&#10;mm&#10;×&#10;9&#10;.&#10;81&#10;mm&#10;(&#10;1&#10;)&#10;F&#10;o&#10;r&#10;a&#10;ll&#10;a&#10;v&#10;a&#10;il&#10;ab&#10;l&#10;epa&#10;ck&#10;age&#10;s&#10;,&#10;s&#10;ee&#10;t&#10;heo&#10;r&#10;de&#10;r&#10;ab&#10;l&#10;eaddendu&#10;m&#10;a&#10;t&#10;t&#10;heendo&#10;ft&#10;heda&#10;t&#10;a&#10;s&#10;hee&#10;t.&#10;S&#10;i&#10;m&#10;p&#10;li&#10;f&#10;i&#10;e&#10;d&#10;S&#10;c&#10;h&#10;e&#10;m&#10;a&#10;t&#10;i&#10;c&#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10;1&#10;A&#10;2&#10;A&#10;3&#10;40k&#10;Ω&#10;40k&#10;Ω&#10;40k&#10;Ω&#10;40k&#10;Ω&#10;V&#10;IN&#10;2&#10;1&#10;8&#10;3&#10;6&#10;5&#10;V&#10;IN&#10;R&#10;G&#10;V&#10;+&#10;V&#10;−&#10;Ref&#10;V&#10;O&#10;G=1+&#10;49.4k&#10;Ω&#10;R&#10;G&#10;−&#10;+&#10;4&#10;7&#10;NOTE:(1)INA129:24.7k&#10;Ω&#10;G=1+&#10;50k&#10;Ω&#10;R&#10;G&#10;INA128,INA129&#10;Over-Voltage&#10;Protection&#10;Over-Voltage&#10;Protection&#10;25k&#10;Ω&#10;(1)&#10;25kΩ&#10;(1)&#10;INA128:&#10;INA129:&#10;P&#10;r&#10;o&#10;d&#10;u&#10;c&#10;t&#10;F&#10;o&#10;l&#10;d&#10;e&#10;r&#10;S&#10;a&#10;m&#10;p&#10;l&#10;e&#10; &#10;&amp;&#10;Buy&#10;T&#10;e&#10;c&#10;h&#10;n&#10;i&#10;c&#10;a&#10;l&#10;D&#10;o&#10;c&#10;u&#10;m&#10;e&#10;n&#10;t&#10;s&#10;T&#10;o&#10;o&#10;l&#10;s&#10; &#10;&amp;&#10;S&#10;o&#10;f&#10;t&#10;w&#10;a&#10;r&#10;e&#10;S&#10;u&#10;p&#10;p&#10;o&#10;r&#10;t&#10; &#10;&amp;&#10;Community&#10;I&#10;NA&#10;128&#10;,&#10;I&#10;NA&#10;129&#10;SB&#10;O&#10;S&#10;051&#10;C&#10;–&#10;O&#10;C&#10;T&#10;O&#10;BE&#10;R&#10;1995–&#10;R&#10;EV&#10;I&#10;SE&#10;D&#10;O&#10;C&#10;T&#10;O&#10;BE&#10;R&#10;2015&#10;I&#10;NA&#10;12x&#10;P&#10;r&#10;ec&#10;i&#10;s&#10;i&#10;on&#10;,&#10;Lo&#10;w&#10;P&#10;o&#10;w&#10;e&#10;r&#10;I&#10;n&#10;s&#10;t&#10;r&#10;u&#10;m&#10;e&#10;n&#10;t&#10;a&#10;t&#10;i&#10;on&#10;A&#10;m&#10;p&#10;li&#10;f&#10;i&#10;e&#10;r&#10;s&#10;1&#10;F&#10;ea&#10;t&#10;u&#10;r&#10;es3&#10;D&#10;esc&#10;r&#10;i&#10;p&#10;t&#10;i&#10;on&#10;T&#10;he&#10;I&#10;N&#10;A&#10;128and&#10;I&#10;N&#10;A&#10;129a&#10;r&#10;e&#10;l&#10;o&#10;w-&#10;po&#10;w&#10;e&#10;r&#10;,&#10;gene&#10;r&#10;a&#10;l&#10;1&#10;•&#10;Lo&#10;w&#10;O&#10;ff&#10;s&#10;e&#10;t&#10;V&#10;o&#10;l&#10;t&#10;age&#10;:&#10;50&#10;μ&#10;V&#10;M&#10;a&#10;xim&#10;u&#10;m&#10;pu&#10;r&#10;po&#10;s&#10;e&#10;i&#10;n&#10;s&#10;t&#10;r&#10;u&#10;m&#10;en&#10;t&#10;a&#10;t&#10;i&#10;ona&#10;m&#10;p&#10;li&#10;f&#10;i&#10;e&#10;rs&#10;o&#10;ff&#10;e&#10;ri&#10;nge&#10;xc&#10;e&#10;ll&#10;en&#10;t&#10;•&#10;Lo&#10;wDri&#10;ft:&#10;0&#10;.&#10;5&#10;μ&#10;V&#10;/&#10;°&#10;CM&#10;a&#10;xim&#10;u&#10;m&#10;a&#10;cc&#10;u&#10;r&#10;a&#10;cy&#10;.&#10;T&#10;he&#10;v&#10;e&#10;rs&#10;a&#10;t&#10;il&#10;e3&#10;-&#10;opa&#10;m&#10;pde&#10;si&#10;gnand&#10;sm&#10;a&#10;ll&#10;•&#10;Lo&#10;w&#10;I&#10;npu&#10;t&#10;B&#10;i&#10;a&#10;sC&#10;u&#10;rr&#10;en&#10;t:&#10;5n&#10;A&#10;M&#10;a&#10;xim&#10;u&#10;m&#10;siz&#10;e&#10;m&#10;a&#10;k&#10;e&#10;t&#10;he&#10;s&#10;ea&#10;m&#10;p&#10;li&#10;f&#10;i&#10;e&#10;rsi&#10;dea&#10;l&#10;f&#10;o&#10;r&#10;a&#10;wi&#10;de&#10;r&#10;angeo&#10;f&#10;app&#10;lic&#10;a&#10;t&#10;i&#10;on&#10;s&#10;.&#10;C&#10;u&#10;rr&#10;en&#10;t&#10;-&#10;f&#10;eedba&#10;cki&#10;npu&#10;t&#10;circ&#10;u&#10;i&#10;t&#10;ry&#10;p&#10;r&#10;o&#10;vi&#10;de&#10;s&#10;•Hi&#10;gh&#10;CMR&#10;:&#10;120d&#10;B&#10;mi&#10;n&#10;im&#10;u&#10;m&#10;wi&#10;deband&#10;wi&#10;d&#10;t&#10;he&#10;v&#10;ena&#10;t&#10;h&#10;i&#10;ghga&#10;i&#10;n&#10;(&#10;200&#10;kHz&#10;a&#10;t&#10;G&#10;=&#10;•&#10;I&#10;npu&#10;t&#10;s&#10;P&#10;r&#10;o&#10;t&#10;e&#10;c&#10;t&#10;ed&#10;t&#10;o&#10;±&#10;40&#10;V&#10;100&#10;)&#10;.&#10;•&#10;W&#10;i&#10;de&#10;S&#10;upp&#10;lyR&#10;ange&#10;:&#10;±&#10;2&#10;.&#10;25&#10;V&#10;t&#10;o&#10;±&#10;18&#10;V&#10;A&#10;si&#10;ng&#10;l&#10;ee&#10;x&#10;t&#10;e&#10;r&#10;na&#10;lr&#10;e&#10;sis&#10;t&#10;o&#10;rs&#10;e&#10;t&#10;s&#10;an&#10;y&#10;ga&#10;i&#10;n&#10;f&#10;r&#10;o&#10;m&#10;1&#10;t&#10;o&#10;•&#10;Lo&#10;w&#10;Q&#10;u&#10;i&#10;e&#10;sc&#10;en&#10;t&#10;C&#10;u&#10;rr&#10;en&#10;t:&#10;700&#10;μ&#10;A&#10;10&#10;,&#10;000&#10;.&#10;T&#10;he&#10;I&#10;N&#10;A&#10;128p&#10;r&#10;o&#10;vi&#10;de&#10;s&#10;an&#10;i&#10;ndu&#10;s&#10;t&#10;ry-s&#10;t&#10;anda&#10;r&#10;d&#10;•&#10;8&#10;-&#10;P&#10;I&#10;N&#10;P&#10;l&#10;a&#10;s&#10;t&#10;icDi&#10;p&#10;,&#10;S&#10;O&#10;-&#10;8&#10;ga&#10;i&#10;nequa&#10;t&#10;i&#10;on&#10;;t&#10;he&#10;I&#10;N&#10;A&#10;129ga&#10;i&#10;nequa&#10;t&#10;i&#10;on&#10;is&#10;c&#10;o&#10;m&#10;pa&#10;t&#10;i&#10;b&#10;l&#10;e&#10;wi&#10;t&#10;h&#10;t&#10;he&#10;A&#10;D&#10;620&#10;.&#10;2&#10;A&#10;pp&#10;li&#10;ca&#10;t&#10;i&#10;on&#10;s&#10;T&#10;he&#10;I&#10;N&#10;A&#10;12&#10;xisl&#10;a&#10;s&#10;e&#10;r-&#10;t&#10;rimm&#10;ed&#10;f&#10;o&#10;rv&#10;e&#10;ryl&#10;o&#10;w&#10;o&#10;ff&#10;s&#10;e&#10;t&#10;•&#10;B&#10;ri&#10;dge&#10;A&#10;m&#10;p&#10;li&#10;f&#10;i&#10;e&#10;r&#10;v&#10;o&#10;l&#10;t&#10;age&#10;(&#10;50&#10;μ&#10;V&#10;)&#10;,&#10;d&#10;ri&#10;ft&#10;(&#10;0&#10;.&#10;5&#10;μ&#10;V&#10;/&#10;°&#10;C)&#10;andh&#10;i&#10;gh&#10;c&#10;o&#10;mm&#10;on&#10;-&#10;m&#10;ode&#10;r&#10;e&#10;j&#10;e&#10;c&#10;t&#10;i&#10;on&#10;(&#10;120d&#10;B&#10;a&#10;t&#10;G&#10;≥&#10;100&#10;)&#10;.&#10;T&#10;he&#10;I&#10;N&#10;A&#10;12&#10;x&#10;•&#10;T&#10;he&#10;rm&#10;o&#10;c&#10;oup&#10;l&#10;e&#10;A&#10;m&#10;p&#10;li&#10;f&#10;i&#10;e&#10;r&#10;ope&#10;r&#10;a&#10;t&#10;e&#10;swi&#10;t&#10;hpo&#10;w&#10;e&#10;rs&#10;upp&#10;li&#10;e&#10;s&#10;a&#10;sl&#10;o&#10;w&#10;a&#10;s&#10;±&#10;2&#10;.&#10;25&#10;V&#10;,&#10;and&#10;•R&#10;T&#10;D&#10;S&#10;en&#10;s&#10;o&#10;r&#10;A&#10;m&#10;p&#10;li&#10;f&#10;i&#10;e&#10;r&#10;qu&#10;i&#10;e&#10;sc&#10;en&#10;t&#10;c&#10;u&#10;rr&#10;en&#10;t&#10;is&#10;on&#10;ly&#10;700&#10;μ&#10;A&#10;,&#10;i&#10;dea&#10;l&#10;f&#10;o&#10;r&#10;ba&#10;tt&#10;e&#10;ry-&#10;•M&#10;ed&#10;ic&#10;a&#10;l&#10;I&#10;n&#10;s&#10;t&#10;r&#10;u&#10;m&#10;en&#10;t&#10;a&#10;t&#10;i&#10;on&#10;ope&#10;r&#10;a&#10;t&#10;ed&#10;sys&#10;t&#10;e&#10;ms&#10;.I&#10;n&#10;t&#10;e&#10;r&#10;na&#10;li&#10;npu&#10;t&#10;p&#10;r&#10;o&#10;t&#10;e&#10;c&#10;t&#10;i&#10;on&#10;c&#10;an&#10;wi&#10;t&#10;h&#10;s&#10;t&#10;andup&#10;t&#10;o&#10;±&#10;40&#10;V&#10;wi&#10;t&#10;hou&#10;t&#10;da&#10;m&#10;age&#10;.&#10;•D&#10;a&#10;t&#10;a&#10;A&#10;c&#10;qu&#10;isi&#10;t&#10;i&#10;on&#10;T&#10;he&#10;I&#10;N&#10;A&#10;12&#10;xis&#10;a&#10;v&#10;a&#10;il&#10;ab&#10;l&#10;e&#10;i&#10;n8&#10;-&#10;p&#10;i&#10;np&#10;l&#10;a&#10;s&#10;t&#10;icD&#10;I&#10;P&#10;and&#10;S&#10;O&#10;-&#10;8&#10;s&#10;u&#10;r&#10;f&#10;a&#10;c&#10;e&#10;-m&#10;oun&#10;t&#10;pa&#10;ck&#10;age&#10;s&#10;,&#10;s&#10;pe&#10;ci&#10;f&#10;i&#10;ed&#10;f&#10;o&#10;r&#10;t&#10;he–40&#10;°&#10;C&#10;t&#10;o&#10;85&#10;°&#10;C&#10;t&#10;e&#10;m&#10;pe&#10;r&#10;a&#10;t&#10;u&#10;r&#10;e&#10;r&#10;ange&#10;.&#10;T&#10;he&#10;I&#10;N&#10;A&#10;128&#10;is&#10;a&#10;ls&#10;o&#10;a&#10;v&#10;a&#10;il&#10;ab&#10;l&#10;e&#10;i&#10;nadua&#10;lc&#10;on&#10;f&#10;i&#10;gu&#10;r&#10;a&#10;t&#10;i&#10;on&#10;,t&#10;he&#10;I&#10;N&#10;A&#10;2128&#10;.&#10;D&#10;ev&#10;i&#10;ce&#10;I&#10;n&#10;f&#10;o&#10;r&#10;m&#10;a&#10;t&#10;i&#10;on&#10;(&#10;1&#10;)&#10;P&#10;AR&#10;T&#10;NUMB&#10;E&#10;R&#10;P&#10;ACKA&#10;G&#10;E&#10;B&#10;O&#10;D&#10;YS&#10;I&#10;Z&#10;E&#10;(N&#10;O&#10;M)&#10;S&#10;O&#10;I&#10;C(&#10;8&#10;)&#10;3&#10;.&#10;91&#10;mm&#10;×&#10;4&#10;.&#10;9&#10;mm&#10;I&#10;N&#10;A&#10;128&#10;I&#10;N&#10;A&#10;129&#10;P&#10;D&#10;I&#10;P&#10;(&#10;8&#10;)&#10;6&#10;.&#10;35&#10;mm&#10;×&#10;9&#10;.&#10;81&#10;mm&#10;(&#10;1&#10;)&#10;F&#10;o&#10;r&#10;a&#10;ll&#10;a&#10;v&#10;a&#10;il&#10;ab&#10;l&#10;epa&#10;ck&#10;age&#10;s&#10;,&#10;s&#10;ee&#10;t&#10;heo&#10;r&#10;de&#10;r&#10;ab&#10;l&#10;eaddendu&#10;m&#10;a&#10;t&#10;t&#10;heendo&#10;ft&#10;heda&#10;t&#10;a&#10;s&#10;hee&#10;t.&#10;S&#10;i&#10;m&#10;p&#10;li&#10;f&#10;i&#10;e&#10;d&#10;S&#10;c&#10;h&#10;e&#10;m&#10;a&#10;t&#10;i&#10;c&#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pic:cNvPicPr>
                      <a:picLocks noChangeAspect="1" noChangeArrowheads="1"/>
                    </pic:cNvPicPr>
                  </pic:nvPicPr>
                  <pic:blipFill rotWithShape="1">
                    <a:blip r:embed="rId69">
                      <a:extLst>
                        <a:ext uri="{28A0092B-C50C-407E-A947-70E740481C1C}">
                          <a14:useLocalDpi xmlns:a14="http://schemas.microsoft.com/office/drawing/2010/main" val="0"/>
                        </a:ext>
                      </a:extLst>
                    </a:blip>
                    <a:srcRect l="7759" t="6325" r="32097" b="28096"/>
                    <a:stretch/>
                  </pic:blipFill>
                  <pic:spPr bwMode="auto">
                    <a:xfrm>
                      <a:off x="0" y="0"/>
                      <a:ext cx="5347970" cy="7552690"/>
                    </a:xfrm>
                    <a:prstGeom prst="rect">
                      <a:avLst/>
                    </a:prstGeom>
                    <a:noFill/>
                    <a:ln>
                      <a:noFill/>
                    </a:ln>
                    <a:extLst>
                      <a:ext uri="{53640926-AAD7-44D8-BBD7-CCE9431645EC}">
                        <a14:shadowObscured xmlns:a14="http://schemas.microsoft.com/office/drawing/2010/main"/>
                      </a:ext>
                    </a:extLst>
                  </pic:spPr>
                </pic:pic>
              </a:graphicData>
            </a:graphic>
          </wp:anchor>
        </w:drawing>
      </w:r>
    </w:p>
    <w:p w:rsidR="00E43232" w:rsidRDefault="00E43232" w:rsidP="002079F4">
      <w:pPr>
        <w:pStyle w:val="Heading1"/>
        <w:numPr>
          <w:ilvl w:val="0"/>
          <w:numId w:val="17"/>
        </w:numPr>
      </w:pPr>
      <w:r>
        <w:br w:type="page"/>
      </w:r>
    </w:p>
    <w:p w:rsidR="005D385E" w:rsidRPr="005D385E" w:rsidRDefault="005D385E" w:rsidP="005D385E">
      <w:pPr>
        <w:pStyle w:val="ListParagraph"/>
        <w:spacing w:after="0"/>
        <w:ind w:left="360"/>
        <w:rPr>
          <w:rFonts w:ascii="Calibri" w:eastAsia="Times New Roman" w:hAnsi="Calibri" w:cs="Calibri"/>
          <w:sz w:val="22"/>
        </w:rPr>
      </w:pPr>
      <w:bookmarkStart w:id="94" w:name="_Toc498438336"/>
    </w:p>
    <w:p w:rsidR="002079F4" w:rsidRPr="005D385E" w:rsidRDefault="002079F4" w:rsidP="005D385E">
      <w:pPr>
        <w:pStyle w:val="ListParagraph"/>
        <w:spacing w:after="0"/>
        <w:ind w:left="360"/>
        <w:rPr>
          <w:rFonts w:ascii="Calibri" w:eastAsia="Times New Roman" w:hAnsi="Calibri" w:cs="Calibri"/>
          <w:sz w:val="22"/>
        </w:rPr>
      </w:pPr>
      <w:r w:rsidRPr="002079F4">
        <w:rPr>
          <w:noProof/>
        </w:rPr>
        <w:drawing>
          <wp:inline distT="0" distB="0" distL="0" distR="0">
            <wp:extent cx="5539738" cy="7813964"/>
            <wp:effectExtent l="0" t="0" r="4445" b="0"/>
            <wp:docPr id="39" name="Picture 39" descr="Machine generated alternative text:&#10;R&#10;V&#10;G&#10;−&#10;IN&#10;V&#10;+&#10;IN&#10;V&#10;R&#10;−&#10;G&#10;V+&#10;V&#10;O&#10;Re&#10;f&#10;1&#10;2&#10;3&#10;4&#10;8&#10;7&#10;6&#10;5&#10;I&#10;NA&#10;128&#10;,&#10;I&#10;NA&#10;129&#10;www&#10;.&#10;t&#10;i.&#10;c&#10;o&#10;m&#10;SB&#10;O&#10;S&#10;051&#10;C&#10;–&#10;O&#10;C&#10;T&#10;O&#10;BE&#10;R&#10;1995–&#10;R&#10;EV&#10;I&#10;SE&#10;D&#10;O&#10;C&#10;T&#10;O&#10;BE&#10;R&#10;2015&#10;5&#10;P&#10;i&#10;n&#10;C&#10;on&#10;f&#10;i&#10;gu&#10;r&#10;a&#10;t&#10;i&#10;on&#10;a&#10;ndFun&#10;c&#10;t&#10;i&#10;on&#10;s&#10;D&#10;a&#10;nd&#10;PP&#10;acka&#10;g&#10;es&#10;8&#10;P&#10;i&#10;n&#10;S&#10;O&#10;I&#10;C&#10;a&#10;nd&#10;P&#10;D&#10;I&#10;P&#10;Top&#10;V&#10;i&#10;e&#10;w&#10;P&#10;i&#10;nFun&#10;c&#10;t&#10;i&#10;on&#10;s&#10;P&#10;I&#10;N&#10;I/&#10;O&#10;D&#10;ES&#10;CR&#10;I&#10;P&#10;T&#10;I&#10;O&#10;N&#10;NAM&#10;E&#10;N&#10;O&#10;.&#10;R&#10;E&#10;F&#10;5&#10;I&#10;R&#10;e&#10;f&#10;e&#10;r&#10;en&#10;c&#10;e&#10;i&#10;npu&#10;t.&#10;T&#10;h&#10;is&#10;p&#10;i&#10;n&#10;m&#10;u&#10;s&#10;t&#10;bed&#10;riv&#10;enb&#10;yl&#10;o&#10;wim&#10;pedan&#10;c&#10;eo&#10;rc&#10;onne&#10;c&#10;t&#10;ed&#10;t&#10;og&#10;r&#10;ound&#10;.&#10;R&#10;G&#10;1&#10;,&#10;8&#10;—&#10;G&#10;a&#10;i&#10;n&#10;s&#10;e&#10;tt&#10;i&#10;ngp&#10;i&#10;n&#10;.&#10;F&#10;o&#10;r&#10;ga&#10;i&#10;n&#10;s&#10;g&#10;r&#10;ea&#10;t&#10;e&#10;r&#10;t&#10;han1&#10;,&#10;p&#10;l&#10;a&#10;c&#10;eaga&#10;i&#10;n&#10;r&#10;e&#10;sis&#10;t&#10;o&#10;r&#10;be&#10;t&#10;w&#10;eenp&#10;i&#10;n1andp&#10;i&#10;n8&#10;.&#10;V&#10;-&#10;4&#10;—N&#10;ega&#10;t&#10;iv&#10;e&#10;s&#10;upp&#10;ly&#10;V&#10;+&#10;7&#10;—&#10;P&#10;o&#10;si&#10;t&#10;iv&#10;e&#10;s&#10;upp&#10;ly&#10;V&#10;I&#10;N-&#10;2&#10;I&#10;N&#10;ega&#10;t&#10;iv&#10;e&#10;i&#10;npu&#10;t&#10;V&#10;I&#10;N&#10;+&#10;3&#10;I&#10;P&#10;o&#10;si&#10;t&#10;iv&#10;e&#10;i&#10;npu&#10;t&#10;V&#10;O&#10;6&#10;I&#10;O&#10;u&#10;t&#10;pu&#10;t&#10;6&#10;S&#10;p&#10;ec&#10;i&#10;f&#10;i&#10;ca&#10;t&#10;i&#10;on&#10;s&#10;6&#10;.&#10;1&#10;A&#10;b&#10;s&#10;o&#10;l&#10;u&#10;t&#10;e&#10;M&#10;ax&#10;i&#10;m&#10;u&#10;m&#10;R&#10;a&#10;t&#10;i&#10;ng&#10;s&#10;o&#10;v&#10;e&#10;r&#10;ope&#10;r&#10;a&#10;t&#10;i&#10;ng&#10;f&#10;r&#10;ee&#10;-&#10;a&#10;ir&#10;t&#10;e&#10;m&#10;pe&#10;r&#10;a&#10;t&#10;u&#10;r&#10;e&#10;r&#10;ange&#10;(&#10;un&#10;l&#10;e&#10;ss&#10;o&#10;t&#10;he&#10;rwis&#10;eno&#10;t&#10;ed&#10;)&#10;(&#10;1&#10;)&#10;M&#10;I&#10;NMA&#10;X&#10;UN&#10;I&#10;T&#10;S&#10;upp&#10;lyv&#10;o&#10;l&#10;t&#10;age&#10;±&#10;18&#10;V&#10;A&#10;na&#10;l&#10;og&#10;i&#10;npu&#10;t&#10;v&#10;o&#10;l&#10;t&#10;age&#10;±&#10;40&#10;V&#10;O&#10;u&#10;t&#10;pu&#10;t&#10;s&#10;ho&#10;r&#10;t&#10;circ&#10;u&#10;i&#10;t&#10;(&#10;t&#10;og&#10;r&#10;ound&#10;)c&#10;on&#10;t&#10;i&#10;nuou&#10;s&#10;O&#10;pe&#10;r&#10;a&#10;t&#10;i&#10;ng&#10;t&#10;e&#10;m&#10;pe&#10;r&#10;a&#10;t&#10;u&#10;r&#10;e–40125&#10;°&#10;C&#10;J&#10;un&#10;c&#10;t&#10;i&#10;on&#10;t&#10;e&#10;m&#10;pe&#10;r&#10;a&#10;t&#10;u&#10;r&#10;e150&#10;°&#10;C&#10;Lead&#10;t&#10;e&#10;m&#10;pe&#10;r&#10;a&#10;t&#10;u&#10;r&#10;e&#10;(s&#10;o&#10;l&#10;de&#10;ri&#10;ng&#10;,&#10;10&#10;s)&#10;300&#10;°&#10;C&#10;T&#10;s&#10;t&#10;g&#10;S&#10;t&#10;o&#10;r&#10;age&#10;t&#10;e&#10;m&#10;pe&#10;r&#10;a&#10;t&#10;u&#10;r&#10;e–55125&#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6&#10;.&#10;2&#10;ES&#10;DR&#10;a&#10;t&#10;i&#10;ng&#10;s&#10;V&#10;A&#10;L&#10;U&#10;E&#10;UN&#10;I&#10;T&#10;H&#10;u&#10;m&#10;an&#10;-&#10;bod&#10;ym&#10;ode&#10;l(H&#10;B&#10;M)&#10;,&#10;pe&#10;r&#10;A&#10;N&#10;S&#10;I/&#10;ES&#10;D&#10;A&#10;/&#10;J&#10;E&#10;D&#10;E&#10;CJ&#10;S&#10;-&#10;001&#10;(&#10;1&#10;)&#10;±&#10;2000&#10;V&#10;(&#10;ES&#10;D)&#10;E&#10;l&#10;e&#10;c&#10;t&#10;r&#10;o&#10;s&#10;t&#10;a&#10;t&#10;ic&#10;d&#10;isc&#10;ha&#10;r&#10;ge&#10;V&#10;C&#10;ha&#10;r&#10;ged&#10;-&#10;de&#10;vic&#10;e&#10;m&#10;ode&#10;l(CDM)&#10;,&#10;pe&#10;rJ&#10;E&#10;D&#10;E&#10;Cs&#10;pe&#10;ci&#10;f&#10;ic&#10;a&#10;t&#10;i&#10;on&#10;J&#10;ES&#10;D&#10;22&#10;-&#10;±&#10;50&#10;C&#10;101&#10;(&#10;2&#10;)&#10;(&#10;1&#10;)J&#10;E&#10;D&#10;E&#10;C&#10;do&#10;c&#10;u&#10;m&#10;en&#10;t&#10;J&#10;EP&#10;155&#10;s&#10;t&#10;a&#10;t&#10;e&#10;s&#10;t&#10;ha&#10;t&#10;500&#10;-&#10;V&#10;H&#10;B&#10;M&#10;a&#10;ll&#10;o&#10;wss&#10;a&#10;f&#10;e&#10;m&#10;anu&#10;f&#10;a&#10;c&#10;t&#10;u&#10;ri&#10;ng&#10;wi&#10;t&#10;ha&#10;s&#10;t&#10;anda&#10;r&#10;d&#10;ES&#10;Dc&#10;on&#10;t&#10;r&#10;o&#10;l&#10;p&#10;r&#10;o&#10;c&#10;e&#10;ss&#10;.&#10;(&#10;2&#10;)J&#10;E&#10;D&#10;E&#10;C&#10;do&#10;c&#10;u&#10;m&#10;en&#10;t&#10;J&#10;EP&#10;157&#10;s&#10;t&#10;a&#10;t&#10;e&#10;s&#10;t&#10;ha&#10;t&#10;250&#10;-&#10;V&#10;CDM&#10;a&#10;ll&#10;o&#10;wss&#10;a&#10;f&#10;e&#10;m&#10;anu&#10;f&#10;a&#10;c&#10;t&#10;u&#10;ri&#10;ng&#10;wi&#10;t&#10;ha&#10;s&#10;t&#10;anda&#10;r&#10;d&#10;ES&#10;Dc&#10;on&#10;t&#10;r&#10;o&#10;l&#10;p&#10;r&#10;o&#10;c&#10;e&#10;ss&#10;.&#10;C&#10;op&#10;yri&#10;gh&#10;t&#10;©&#10;1995–2015&#10;,&#10;T&#10;e&#10;x&#10;a&#10;s&#10;I&#10;n&#10;s&#10;t&#10;r&#10;u&#10;m&#10;en&#10;t&#10;s&#10;I&#10;n&#10;c&#10;o&#10;r&#10;po&#10;r&#10;a&#10;t&#10;ed&#10;S&#10;ub&#10;mi&#10;t&#10;D&#10;o&#10;c&#10;u&#10;m&#10;en&#10;t&#10;a&#10;t&#10;i&#10;on&#10;F&#10;eedba&#10;ck&#10;3&#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R&#10;V&#10;G&#10;−&#10;IN&#10;V&#10;+&#10;IN&#10;V&#10;R&#10;−&#10;G&#10;V+&#10;V&#10;O&#10;Re&#10;f&#10;1&#10;2&#10;3&#10;4&#10;8&#10;7&#10;6&#10;5&#10;I&#10;NA&#10;128&#10;,&#10;I&#10;NA&#10;129&#10;www&#10;.&#10;t&#10;i.&#10;c&#10;o&#10;m&#10;SB&#10;O&#10;S&#10;051&#10;C&#10;–&#10;O&#10;C&#10;T&#10;O&#10;BE&#10;R&#10;1995–&#10;R&#10;EV&#10;I&#10;SE&#10;D&#10;O&#10;C&#10;T&#10;O&#10;BE&#10;R&#10;2015&#10;5&#10;P&#10;i&#10;n&#10;C&#10;on&#10;f&#10;i&#10;gu&#10;r&#10;a&#10;t&#10;i&#10;on&#10;a&#10;ndFun&#10;c&#10;t&#10;i&#10;on&#10;s&#10;D&#10;a&#10;nd&#10;PP&#10;acka&#10;g&#10;es&#10;8&#10;P&#10;i&#10;n&#10;S&#10;O&#10;I&#10;C&#10;a&#10;nd&#10;P&#10;D&#10;I&#10;P&#10;Top&#10;V&#10;i&#10;e&#10;w&#10;P&#10;i&#10;nFun&#10;c&#10;t&#10;i&#10;on&#10;s&#10;P&#10;I&#10;N&#10;I/&#10;O&#10;D&#10;ES&#10;CR&#10;I&#10;P&#10;T&#10;I&#10;O&#10;N&#10;NAM&#10;E&#10;N&#10;O&#10;.&#10;R&#10;E&#10;F&#10;5&#10;I&#10;R&#10;e&#10;f&#10;e&#10;r&#10;en&#10;c&#10;e&#10;i&#10;npu&#10;t.&#10;T&#10;h&#10;is&#10;p&#10;i&#10;n&#10;m&#10;u&#10;s&#10;t&#10;bed&#10;riv&#10;enb&#10;yl&#10;o&#10;wim&#10;pedan&#10;c&#10;eo&#10;rc&#10;onne&#10;c&#10;t&#10;ed&#10;t&#10;og&#10;r&#10;ound&#10;.&#10;R&#10;G&#10;1&#10;,&#10;8&#10;—&#10;G&#10;a&#10;i&#10;n&#10;s&#10;e&#10;tt&#10;i&#10;ngp&#10;i&#10;n&#10;.&#10;F&#10;o&#10;r&#10;ga&#10;i&#10;n&#10;s&#10;g&#10;r&#10;ea&#10;t&#10;e&#10;r&#10;t&#10;han1&#10;,&#10;p&#10;l&#10;a&#10;c&#10;eaga&#10;i&#10;n&#10;r&#10;e&#10;sis&#10;t&#10;o&#10;r&#10;be&#10;t&#10;w&#10;eenp&#10;i&#10;n1andp&#10;i&#10;n8&#10;.&#10;V&#10;-&#10;4&#10;—N&#10;ega&#10;t&#10;iv&#10;e&#10;s&#10;upp&#10;ly&#10;V&#10;+&#10;7&#10;—&#10;P&#10;o&#10;si&#10;t&#10;iv&#10;e&#10;s&#10;upp&#10;ly&#10;V&#10;I&#10;N-&#10;2&#10;I&#10;N&#10;ega&#10;t&#10;iv&#10;e&#10;i&#10;npu&#10;t&#10;V&#10;I&#10;N&#10;+&#10;3&#10;I&#10;P&#10;o&#10;si&#10;t&#10;iv&#10;e&#10;i&#10;npu&#10;t&#10;V&#10;O&#10;6&#10;I&#10;O&#10;u&#10;t&#10;pu&#10;t&#10;6&#10;S&#10;p&#10;ec&#10;i&#10;f&#10;i&#10;ca&#10;t&#10;i&#10;on&#10;s&#10;6&#10;.&#10;1&#10;A&#10;b&#10;s&#10;o&#10;l&#10;u&#10;t&#10;e&#10;M&#10;ax&#10;i&#10;m&#10;u&#10;m&#10;R&#10;a&#10;t&#10;i&#10;ng&#10;s&#10;o&#10;v&#10;e&#10;r&#10;ope&#10;r&#10;a&#10;t&#10;i&#10;ng&#10;f&#10;r&#10;ee&#10;-&#10;a&#10;ir&#10;t&#10;e&#10;m&#10;pe&#10;r&#10;a&#10;t&#10;u&#10;r&#10;e&#10;r&#10;ange&#10;(&#10;un&#10;l&#10;e&#10;ss&#10;o&#10;t&#10;he&#10;rwis&#10;eno&#10;t&#10;ed&#10;)&#10;(&#10;1&#10;)&#10;M&#10;I&#10;NMA&#10;X&#10;UN&#10;I&#10;T&#10;S&#10;upp&#10;lyv&#10;o&#10;l&#10;t&#10;age&#10;±&#10;18&#10;V&#10;A&#10;na&#10;l&#10;og&#10;i&#10;npu&#10;t&#10;v&#10;o&#10;l&#10;t&#10;age&#10;±&#10;40&#10;V&#10;O&#10;u&#10;t&#10;pu&#10;t&#10;s&#10;ho&#10;r&#10;t&#10;circ&#10;u&#10;i&#10;t&#10;(&#10;t&#10;og&#10;r&#10;ound&#10;)c&#10;on&#10;t&#10;i&#10;nuou&#10;s&#10;O&#10;pe&#10;r&#10;a&#10;t&#10;i&#10;ng&#10;t&#10;e&#10;m&#10;pe&#10;r&#10;a&#10;t&#10;u&#10;r&#10;e–40125&#10;°&#10;C&#10;J&#10;un&#10;c&#10;t&#10;i&#10;on&#10;t&#10;e&#10;m&#10;pe&#10;r&#10;a&#10;t&#10;u&#10;r&#10;e150&#10;°&#10;C&#10;Lead&#10;t&#10;e&#10;m&#10;pe&#10;r&#10;a&#10;t&#10;u&#10;r&#10;e&#10;(s&#10;o&#10;l&#10;de&#10;ri&#10;ng&#10;,&#10;10&#10;s)&#10;300&#10;°&#10;C&#10;T&#10;s&#10;t&#10;g&#10;S&#10;t&#10;o&#10;r&#10;age&#10;t&#10;e&#10;m&#10;pe&#10;r&#10;a&#10;t&#10;u&#10;r&#10;e–55125&#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6&#10;.&#10;2&#10;ES&#10;DR&#10;a&#10;t&#10;i&#10;ng&#10;s&#10;V&#10;A&#10;L&#10;U&#10;E&#10;UN&#10;I&#10;T&#10;H&#10;u&#10;m&#10;an&#10;-&#10;bod&#10;ym&#10;ode&#10;l(H&#10;B&#10;M)&#10;,&#10;pe&#10;r&#10;A&#10;N&#10;S&#10;I/&#10;ES&#10;D&#10;A&#10;/&#10;J&#10;E&#10;D&#10;E&#10;CJ&#10;S&#10;-&#10;001&#10;(&#10;1&#10;)&#10;±&#10;2000&#10;V&#10;(&#10;ES&#10;D)&#10;E&#10;l&#10;e&#10;c&#10;t&#10;r&#10;o&#10;s&#10;t&#10;a&#10;t&#10;ic&#10;d&#10;isc&#10;ha&#10;r&#10;ge&#10;V&#10;C&#10;ha&#10;r&#10;ged&#10;-&#10;de&#10;vic&#10;e&#10;m&#10;ode&#10;l(CDM)&#10;,&#10;pe&#10;rJ&#10;E&#10;D&#10;E&#10;Cs&#10;pe&#10;ci&#10;f&#10;ic&#10;a&#10;t&#10;i&#10;on&#10;J&#10;ES&#10;D&#10;22&#10;-&#10;±&#10;50&#10;C&#10;101&#10;(&#10;2&#10;)&#10;(&#10;1&#10;)J&#10;E&#10;D&#10;E&#10;C&#10;do&#10;c&#10;u&#10;m&#10;en&#10;t&#10;J&#10;EP&#10;155&#10;s&#10;t&#10;a&#10;t&#10;e&#10;s&#10;t&#10;ha&#10;t&#10;500&#10;-&#10;V&#10;H&#10;B&#10;M&#10;a&#10;ll&#10;o&#10;wss&#10;a&#10;f&#10;e&#10;m&#10;anu&#10;f&#10;a&#10;c&#10;t&#10;u&#10;ri&#10;ng&#10;wi&#10;t&#10;ha&#10;s&#10;t&#10;anda&#10;r&#10;d&#10;ES&#10;Dc&#10;on&#10;t&#10;r&#10;o&#10;l&#10;p&#10;r&#10;o&#10;c&#10;e&#10;ss&#10;.&#10;(&#10;2&#10;)J&#10;E&#10;D&#10;E&#10;C&#10;do&#10;c&#10;u&#10;m&#10;en&#10;t&#10;J&#10;EP&#10;157&#10;s&#10;t&#10;a&#10;t&#10;e&#10;s&#10;t&#10;ha&#10;t&#10;250&#10;-&#10;V&#10;CDM&#10;a&#10;ll&#10;o&#10;wss&#10;a&#10;f&#10;e&#10;m&#10;anu&#10;f&#10;a&#10;c&#10;t&#10;u&#10;ri&#10;ng&#10;wi&#10;t&#10;ha&#10;s&#10;t&#10;anda&#10;r&#10;d&#10;ES&#10;Dc&#10;on&#10;t&#10;r&#10;o&#10;l&#10;p&#10;r&#10;o&#10;c&#10;e&#10;ss&#10;.&#10;C&#10;op&#10;yri&#10;gh&#10;t&#10;©&#10;1995–2015&#10;,&#10;T&#10;e&#10;x&#10;a&#10;s&#10;I&#10;n&#10;s&#10;t&#10;r&#10;u&#10;m&#10;en&#10;t&#10;s&#10;I&#10;n&#10;c&#10;o&#10;r&#10;po&#10;r&#10;a&#10;t&#10;ed&#10;S&#10;ub&#10;mi&#10;t&#10;D&#10;o&#10;c&#10;u&#10;m&#10;en&#10;t&#10;a&#10;t&#10;i&#10;on&#10;F&#10;eedba&#10;ck&#10;3&#10;P&#10;r&#10;odu&#10;c&#10;t&#10;F&#10;o&#10;l&#10;de&#10;r&#10;L&#10;i&#10;n&#10;ks&#10;:&#10;I&#10;N&#10;A&#10;128&#10;I&#10;N&#10;A&#10;129&#10;"/>
                    <pic:cNvPicPr>
                      <a:picLocks noChangeAspect="1" noChangeArrowheads="1"/>
                    </pic:cNvPicPr>
                  </pic:nvPicPr>
                  <pic:blipFill rotWithShape="1">
                    <a:blip r:embed="rId70">
                      <a:extLst>
                        <a:ext uri="{28A0092B-C50C-407E-A947-70E740481C1C}">
                          <a14:useLocalDpi xmlns:a14="http://schemas.microsoft.com/office/drawing/2010/main" val="0"/>
                        </a:ext>
                      </a:extLst>
                    </a:blip>
                    <a:srcRect l="7002" t="3557" r="32386" b="30428"/>
                    <a:stretch/>
                  </pic:blipFill>
                  <pic:spPr bwMode="auto">
                    <a:xfrm>
                      <a:off x="0" y="0"/>
                      <a:ext cx="5541578" cy="7816559"/>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620757" cy="8205850"/>
            <wp:effectExtent l="0" t="0" r="0" b="5080"/>
            <wp:docPr id="40" name="Picture 40" descr="Machine generated alternative text:&#10;I&#10;NA&#10;128&#10;,&#10;I&#10;NA&#10;129&#10;SB&#10;O&#10;S&#10;051&#10;C&#10;–&#10;O&#10;C&#10;T&#10;O&#10;BE&#10;R&#10;1995–&#10;R&#10;EV&#10;I&#10;SE&#10;D&#10;O&#10;C&#10;T&#10;O&#10;BE&#10;R&#10;2015&#10;www&#10;.&#10;t&#10;i.&#10;c&#10;o&#10;m&#10;6&#10;.&#10;3&#10;R&#10;ec&#10;o&#10;mm&#10;e&#10;nd&#10;e&#10;d&#10;O&#10;p&#10;e&#10;r&#10;a&#10;t&#10;i&#10;ng&#10;C&#10;ond&#10;i&#10;t&#10;i&#10;on&#10;s&#10;o&#10;v&#10;e&#10;r&#10;ope&#10;r&#10;a&#10;t&#10;i&#10;ng&#10;f&#10;r&#10;ee&#10;-&#10;a&#10;ir&#10;t&#10;e&#10;m&#10;pe&#10;r&#10;a&#10;t&#10;u&#10;r&#10;e&#10;r&#10;ange&#10;(&#10;un&#10;l&#10;e&#10;ss&#10;o&#10;t&#10;he&#10;rwis&#10;eno&#10;t&#10;ed&#10;)&#10;M&#10;I&#10;NN&#10;O&#10;MMA&#10;X&#10;UN&#10;I&#10;T&#10;V&#10;po&#10;w&#10;e&#10;rs&#10;upp&#10;ly&#10;±&#10;2&#10;.&#10;25&#10;±&#10;15&#10;±&#10;18&#10;V&#10;I&#10;npu&#10;t&#10;c&#10;o&#10;mm&#10;on&#10;-m&#10;ode&#10;v&#10;o&#10;l&#10;t&#10;age&#10;r&#10;ange&#10;f&#10;o&#10;r&#10;V&#10;O&#10;=&#10;0&#10;V&#10;–&#10;+&#10;2&#10;VV&#10;+&#10;–2&#10;V&#10;T&#10;A&#10;ope&#10;r&#10;a&#10;t&#10;i&#10;ng&#10;t&#10;e&#10;m&#10;pe&#10;r&#10;a&#10;t&#10;u&#10;r&#10;e&#10;I&#10;N&#10;A&#10;128&#10;-H&#10;T&#10;–55175&#10;°&#10;C&#10;T&#10;A&#10;ope&#10;r&#10;a&#10;t&#10;i&#10;ng&#10;t&#10;e&#10;m&#10;pe&#10;r&#10;a&#10;t&#10;u&#10;r&#10;e&#10;I&#10;N&#10;A&#10;129&#10;-H&#10;T&#10;–55210&#10;°&#10;C&#10;6&#10;.&#10;4&#10;Th&#10;e&#10;r&#10;m&#10;a&#10;lI&#10;n&#10;f&#10;o&#10;r&#10;m&#10;a&#10;t&#10;i&#10;on&#10;I&#10;NA&#10;12x&#10;T&#10;H&#10;E&#10;RMA&#10;L&#10;M&#10;E&#10;T&#10;R&#10;I&#10;C&#10;(&#10;1&#10;)&#10;D(&#10;S&#10;O&#10;I&#10;C)&#10;P&#10;(&#10;P&#10;D&#10;I&#10;P&#10;)UN&#10;I&#10;T&#10;8&#10;P&#10;I&#10;N&#10;S&#10;8&#10;P&#10;I&#10;N&#10;S&#10;R&#10;θJ&#10;A&#10;J&#10;un&#10;c&#10;t&#10;i&#10;on&#10;-&#10;t&#10;o&#10;-&#10;a&#10;m&#10;b&#10;i&#10;en&#10;tt&#10;he&#10;rm&#10;a&#10;lr&#10;e&#10;sis&#10;t&#10;an&#10;c&#10;e11046&#10;.&#10;1&#10;°&#10;C&#10;/&#10;W&#10;R&#10;θJC(&#10;t&#10;op&#10;)&#10;J&#10;un&#10;c&#10;t&#10;i&#10;on&#10;-&#10;t&#10;o&#10;-c&#10;a&#10;s&#10;e&#10;(&#10;t&#10;op&#10;)&#10;t&#10;he&#10;rm&#10;a&#10;lr&#10;e&#10;sis&#10;t&#10;an&#10;c&#10;e5734&#10;.&#10;1&#10;°&#10;C&#10;/&#10;W&#10;R&#10;θJ&#10;B&#10;J&#10;un&#10;c&#10;t&#10;i&#10;on&#10;-&#10;t&#10;o&#10;-&#10;boa&#10;r&#10;d&#10;t&#10;he&#10;rm&#10;a&#10;lr&#10;e&#10;sis&#10;t&#10;an&#10;c&#10;e5423&#10;.&#10;4&#10;°&#10;C&#10;/&#10;W&#10;ψ&#10;J&#10;T&#10;J&#10;un&#10;c&#10;t&#10;i&#10;on&#10;-&#10;t&#10;o&#10;-&#10;t&#10;op&#10;c&#10;ha&#10;r&#10;a&#10;c&#10;t&#10;e&#10;riz&#10;a&#10;t&#10;i&#10;onpa&#10;r&#10;a&#10;m&#10;e&#10;t&#10;e&#10;r&#10;1111&#10;.&#10;3&#10;°&#10;C&#10;/&#10;W&#10;ψ&#10;J&#10;B&#10;J&#10;un&#10;c&#10;t&#10;i&#10;on&#10;-&#10;t&#10;o&#10;-&#10;boa&#10;r&#10;d&#10;c&#10;ha&#10;r&#10;a&#10;c&#10;t&#10;e&#10;riz&#10;a&#10;t&#10;i&#10;onpa&#10;r&#10;a&#10;m&#10;e&#10;t&#10;e&#10;r&#10;5323&#10;.&#10;2&#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6&#10;.&#10;5&#10;E&#10;l&#10;ec&#10;t&#10;r&#10;i&#10;ca&#10;l&#10;C&#10;h&#10;a&#10;r&#10;ac&#10;t&#10;e&#10;r&#10;i&#10;s&#10;t&#10;i&#10;cs&#10;A&#10;t&#10;T&#10;A&#10;=&#10;25&#10;°&#10;C&#10;,&#10;VS&#10;=&#10;±&#10;15&#10;V&#10;,&#10;R&#10;L&#10;=&#10;10&#10;kΩ&#10;,&#10;un&#10;l&#10;e&#10;ss&#10;o&#10;t&#10;he&#10;rwis&#10;eno&#10;t&#10;ed&#10;.&#10;P&#10;ARAM&#10;E&#10;T&#10;E&#10;R&#10;T&#10;ES&#10;T&#10;C&#10;O&#10;ND&#10;I&#10;T&#10;I&#10;O&#10;N&#10;S&#10;M&#10;I&#10;N&#10;T&#10;YP&#10;MA&#10;X&#10;UN&#10;I&#10;T&#10;I&#10;N&#10;P&#10;U&#10;T&#10;I&#10;N&#10;A&#10;128&#10;P&#10;,&#10;U&#10;±&#10;10&#10;±&#10;100&#10;/&#10;G&#10;±&#10;50&#10;±&#10;500&#10;/&#10;G&#10;I&#10;N&#10;A&#10;129&#10;P&#10;,&#10;U&#10;I&#10;n&#10;i&#10;t&#10;i&#10;a&#10;l&#10;T&#10;A&#10;=&#10;25&#10;°&#10;C&#10;µ&#10;V&#10;I&#10;N&#10;A&#10;128&#10;PA&#10;,&#10;U&#10;A&#10;±&#10;25&#10;±&#10;100&#10;/&#10;G&#10;±&#10;125&#10;±&#10;1000&#10;/&#10;G&#10;I&#10;N&#10;A&#10;129&#10;PA&#10;,&#10;U&#10;A&#10;I&#10;N&#10;A&#10;128&#10;P&#10;,&#10;U&#10;±&#10;0&#10;.&#10;2&#10;±&#10;2&#10;/&#10;G&#10;±&#10;0&#10;.&#10;5&#10;±&#10;0&#10;/&#10;G&#10;I&#10;N&#10;A&#10;129&#10;P&#10;,&#10;U&#10;T&#10;A&#10;=&#10;T&#10;M&#10;I&#10;N&#10;t&#10;o&#10;vs&#10;T&#10;e&#10;m&#10;pe&#10;r&#10;a&#10;t&#10;u&#10;r&#10;e&#10;µ&#10;V&#10;/&#10;°&#10;C&#10;O&#10;ff&#10;s&#10;e&#10;t&#10;T&#10;M&#10;AX&#10;I&#10;N&#10;A&#10;128&#10;PA&#10;,&#10;U&#10;A&#10;V&#10;o&#10;l&#10;t&#10;age&#10;,&#10;R&#10;T&#10;I&#10;±&#10;0&#10;.&#10;2&#10;±&#10;5&#10;/&#10;G&#10;±&#10;1&#10;±&#10;20&#10;/&#10;G&#10;I&#10;N&#10;A&#10;129&#10;PA&#10;,&#10;U&#10;A&#10;I&#10;N&#10;A&#10;128&#10;P&#10;,&#10;U&#10;±&#10;0&#10;.&#10;2&#10;±&#10;20&#10;/&#10;G&#10;±&#10;1&#10;±&#10;100&#10;/&#10;G&#10;I&#10;N&#10;A&#10;129&#10;P&#10;,&#10;U&#10;V&#10;S&#10;=&#10;±&#10;2&#10;.&#10;25&#10;V&#10;t&#10;o&#10;vs&#10;P&#10;o&#10;w&#10;e&#10;r&#10;S&#10;upp&#10;ly&#10;µ&#10;V&#10;/&#10;V&#10;±&#10;18&#10;V&#10;I&#10;N&#10;A&#10;128&#10;PA&#10;,&#10;U&#10;A&#10;±&#10;2&#10;±&#10;200&#10;/&#10;G&#10;I&#10;N&#10;A&#10;129&#10;PA&#10;,&#10;U&#10;A&#10;Long&#10;-&#10;T&#10;e&#10;rm&#10;S&#10;t&#10;ab&#10;ili&#10;t&#10;y&#10;±&#10;0&#10;.&#10;1&#10;±&#10;3&#10;/&#10;g&#10;µ&#10;V&#10;/&#10;m&#10;o&#10;Di&#10;ff&#10;e&#10;r&#10;en&#10;t&#10;i&#10;a&#10;l&#10;10&#10;10&#10;||&#10;2&#10;I&#10;m&#10;pedan&#10;c&#10;e&#10;Ω&#10;||&#10;p&#10;F&#10;C&#10;o&#10;mm&#10;on&#10;-M&#10;ode&#10;10&#10;11&#10;||&#10;9&#10;(&#10;V&#10;+&#10;)-&#10;2&#10;(&#10;V&#10;+&#10;)-&#10;1&#10;.&#10;4&#10;C&#10;o&#10;mm&#10;on&#10;-M&#10;ode&#10;V&#10;o&#10;l&#10;t&#10;age&#10;R&#10;ange&#10;(&#10;1&#10;)&#10;V&#10;O&#10;=&#10;0&#10;VV&#10;(&#10;V&#10;-)&#10;+&#10;2&#10;(&#10;V&#10;-)&#10;+&#10;1&#10;.&#10;7&#10;S&#10;a&#10;f&#10;e&#10;I&#10;npu&#10;t&#10;V&#10;o&#10;l&#10;t&#10;age&#10;±&#10;40&#10;V&#10;(&#10;1&#10;)&#10;I&#10;npu&#10;t&#10;c&#10;o&#10;mm&#10;on&#10;-m&#10;ode&#10;r&#10;ange&#10;v&#10;a&#10;ri&#10;e&#10;swi&#10;t&#10;hou&#10;t&#10;pu&#10;t&#10;v&#10;o&#10;l&#10;t&#10;age&#10;-s&#10;ee&#10;T&#10;y&#10;p&#10;ic&#10;a&#10;lC&#10;ha&#10;r&#10;a&#10;c&#10;t&#10;e&#10;ris&#10;t&#10;ics&#10;.&#10;4&#10;S&#10;ub&#10;mi&#10;t&#10;D&#10;o&#10;c&#10;u&#10;m&#10;en&#10;t&#10;a&#10;t&#10;i&#10;on&#10;F&#10;eedba&#10;ck&#10;C&#10;op&#10;yri&#10;gh&#10;t&#10;©&#10;1995–2015&#10;,&#10;T&#10;e&#10;x&#10;a&#10;s&#10;I&#10;n&#10;s&#10;t&#10;r&#10;u&#10;m&#10;en&#10;t&#10;s&#10;I&#10;n&#10;c&#10;o&#10;r&#10;po&#10;r&#10;a&#10;t&#10;ed&#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I&#10;NA&#10;128&#10;,&#10;I&#10;NA&#10;129&#10;SB&#10;O&#10;S&#10;051&#10;C&#10;–&#10;O&#10;C&#10;T&#10;O&#10;BE&#10;R&#10;1995–&#10;R&#10;EV&#10;I&#10;SE&#10;D&#10;O&#10;C&#10;T&#10;O&#10;BE&#10;R&#10;2015&#10;www&#10;.&#10;t&#10;i.&#10;c&#10;o&#10;m&#10;6&#10;.&#10;3&#10;R&#10;ec&#10;o&#10;mm&#10;e&#10;nd&#10;e&#10;d&#10;O&#10;p&#10;e&#10;r&#10;a&#10;t&#10;i&#10;ng&#10;C&#10;ond&#10;i&#10;t&#10;i&#10;on&#10;s&#10;o&#10;v&#10;e&#10;r&#10;ope&#10;r&#10;a&#10;t&#10;i&#10;ng&#10;f&#10;r&#10;ee&#10;-&#10;a&#10;ir&#10;t&#10;e&#10;m&#10;pe&#10;r&#10;a&#10;t&#10;u&#10;r&#10;e&#10;r&#10;ange&#10;(&#10;un&#10;l&#10;e&#10;ss&#10;o&#10;t&#10;he&#10;rwis&#10;eno&#10;t&#10;ed&#10;)&#10;M&#10;I&#10;NN&#10;O&#10;MMA&#10;X&#10;UN&#10;I&#10;T&#10;V&#10;po&#10;w&#10;e&#10;rs&#10;upp&#10;ly&#10;±&#10;2&#10;.&#10;25&#10;±&#10;15&#10;±&#10;18&#10;V&#10;I&#10;npu&#10;t&#10;c&#10;o&#10;mm&#10;on&#10;-m&#10;ode&#10;v&#10;o&#10;l&#10;t&#10;age&#10;r&#10;ange&#10;f&#10;o&#10;r&#10;V&#10;O&#10;=&#10;0&#10;V&#10;–&#10;+&#10;2&#10;VV&#10;+&#10;–2&#10;V&#10;T&#10;A&#10;ope&#10;r&#10;a&#10;t&#10;i&#10;ng&#10;t&#10;e&#10;m&#10;pe&#10;r&#10;a&#10;t&#10;u&#10;r&#10;e&#10;I&#10;N&#10;A&#10;128&#10;-H&#10;T&#10;–55175&#10;°&#10;C&#10;T&#10;A&#10;ope&#10;r&#10;a&#10;t&#10;i&#10;ng&#10;t&#10;e&#10;m&#10;pe&#10;r&#10;a&#10;t&#10;u&#10;r&#10;e&#10;I&#10;N&#10;A&#10;129&#10;-H&#10;T&#10;–55210&#10;°&#10;C&#10;6&#10;.&#10;4&#10;Th&#10;e&#10;r&#10;m&#10;a&#10;lI&#10;n&#10;f&#10;o&#10;r&#10;m&#10;a&#10;t&#10;i&#10;on&#10;I&#10;NA&#10;12x&#10;T&#10;H&#10;E&#10;RMA&#10;L&#10;M&#10;E&#10;T&#10;R&#10;I&#10;C&#10;(&#10;1&#10;)&#10;D(&#10;S&#10;O&#10;I&#10;C)&#10;P&#10;(&#10;P&#10;D&#10;I&#10;P&#10;)UN&#10;I&#10;T&#10;8&#10;P&#10;I&#10;N&#10;S&#10;8&#10;P&#10;I&#10;N&#10;S&#10;R&#10;θJ&#10;A&#10;J&#10;un&#10;c&#10;t&#10;i&#10;on&#10;-&#10;t&#10;o&#10;-&#10;a&#10;m&#10;b&#10;i&#10;en&#10;tt&#10;he&#10;rm&#10;a&#10;lr&#10;e&#10;sis&#10;t&#10;an&#10;c&#10;e11046&#10;.&#10;1&#10;°&#10;C&#10;/&#10;W&#10;R&#10;θJC(&#10;t&#10;op&#10;)&#10;J&#10;un&#10;c&#10;t&#10;i&#10;on&#10;-&#10;t&#10;o&#10;-c&#10;a&#10;s&#10;e&#10;(&#10;t&#10;op&#10;)&#10;t&#10;he&#10;rm&#10;a&#10;lr&#10;e&#10;sis&#10;t&#10;an&#10;c&#10;e5734&#10;.&#10;1&#10;°&#10;C&#10;/&#10;W&#10;R&#10;θJ&#10;B&#10;J&#10;un&#10;c&#10;t&#10;i&#10;on&#10;-&#10;t&#10;o&#10;-&#10;boa&#10;r&#10;d&#10;t&#10;he&#10;rm&#10;a&#10;lr&#10;e&#10;sis&#10;t&#10;an&#10;c&#10;e5423&#10;.&#10;4&#10;°&#10;C&#10;/&#10;W&#10;ψ&#10;J&#10;T&#10;J&#10;un&#10;c&#10;t&#10;i&#10;on&#10;-&#10;t&#10;o&#10;-&#10;t&#10;op&#10;c&#10;ha&#10;r&#10;a&#10;c&#10;t&#10;e&#10;riz&#10;a&#10;t&#10;i&#10;onpa&#10;r&#10;a&#10;m&#10;e&#10;t&#10;e&#10;r&#10;1111&#10;.&#10;3&#10;°&#10;C&#10;/&#10;W&#10;ψ&#10;J&#10;B&#10;J&#10;un&#10;c&#10;t&#10;i&#10;on&#10;-&#10;t&#10;o&#10;-&#10;boa&#10;r&#10;d&#10;c&#10;ha&#10;r&#10;a&#10;c&#10;t&#10;e&#10;riz&#10;a&#10;t&#10;i&#10;onpa&#10;r&#10;a&#10;m&#10;e&#10;t&#10;e&#10;r&#10;5323&#10;.&#10;2&#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6&#10;.&#10;5&#10;E&#10;l&#10;ec&#10;t&#10;r&#10;i&#10;ca&#10;l&#10;C&#10;h&#10;a&#10;r&#10;ac&#10;t&#10;e&#10;r&#10;i&#10;s&#10;t&#10;i&#10;cs&#10;A&#10;t&#10;T&#10;A&#10;=&#10;25&#10;°&#10;C&#10;,&#10;VS&#10;=&#10;±&#10;15&#10;V&#10;,&#10;R&#10;L&#10;=&#10;10&#10;kΩ&#10;,&#10;un&#10;l&#10;e&#10;ss&#10;o&#10;t&#10;he&#10;rwis&#10;eno&#10;t&#10;ed&#10;.&#10;P&#10;ARAM&#10;E&#10;T&#10;E&#10;R&#10;T&#10;ES&#10;T&#10;C&#10;O&#10;ND&#10;I&#10;T&#10;I&#10;O&#10;N&#10;S&#10;M&#10;I&#10;N&#10;T&#10;YP&#10;MA&#10;X&#10;UN&#10;I&#10;T&#10;I&#10;N&#10;P&#10;U&#10;T&#10;I&#10;N&#10;A&#10;128&#10;P&#10;,&#10;U&#10;±&#10;10&#10;±&#10;100&#10;/&#10;G&#10;±&#10;50&#10;±&#10;500&#10;/&#10;G&#10;I&#10;N&#10;A&#10;129&#10;P&#10;,&#10;U&#10;I&#10;n&#10;i&#10;t&#10;i&#10;a&#10;l&#10;T&#10;A&#10;=&#10;25&#10;°&#10;C&#10;µ&#10;V&#10;I&#10;N&#10;A&#10;128&#10;PA&#10;,&#10;U&#10;A&#10;±&#10;25&#10;±&#10;100&#10;/&#10;G&#10;±&#10;125&#10;±&#10;1000&#10;/&#10;G&#10;I&#10;N&#10;A&#10;129&#10;PA&#10;,&#10;U&#10;A&#10;I&#10;N&#10;A&#10;128&#10;P&#10;,&#10;U&#10;±&#10;0&#10;.&#10;2&#10;±&#10;2&#10;/&#10;G&#10;±&#10;0&#10;.&#10;5&#10;±&#10;0&#10;/&#10;G&#10;I&#10;N&#10;A&#10;129&#10;P&#10;,&#10;U&#10;T&#10;A&#10;=&#10;T&#10;M&#10;I&#10;N&#10;t&#10;o&#10;vs&#10;T&#10;e&#10;m&#10;pe&#10;r&#10;a&#10;t&#10;u&#10;r&#10;e&#10;µ&#10;V&#10;/&#10;°&#10;C&#10;O&#10;ff&#10;s&#10;e&#10;t&#10;T&#10;M&#10;AX&#10;I&#10;N&#10;A&#10;128&#10;PA&#10;,&#10;U&#10;A&#10;V&#10;o&#10;l&#10;t&#10;age&#10;,&#10;R&#10;T&#10;I&#10;±&#10;0&#10;.&#10;2&#10;±&#10;5&#10;/&#10;G&#10;±&#10;1&#10;±&#10;20&#10;/&#10;G&#10;I&#10;N&#10;A&#10;129&#10;PA&#10;,&#10;U&#10;A&#10;I&#10;N&#10;A&#10;128&#10;P&#10;,&#10;U&#10;±&#10;0&#10;.&#10;2&#10;±&#10;20&#10;/&#10;G&#10;±&#10;1&#10;±&#10;100&#10;/&#10;G&#10;I&#10;N&#10;A&#10;129&#10;P&#10;,&#10;U&#10;V&#10;S&#10;=&#10;±&#10;2&#10;.&#10;25&#10;V&#10;t&#10;o&#10;vs&#10;P&#10;o&#10;w&#10;e&#10;r&#10;S&#10;upp&#10;ly&#10;µ&#10;V&#10;/&#10;V&#10;±&#10;18&#10;V&#10;I&#10;N&#10;A&#10;128&#10;PA&#10;,&#10;U&#10;A&#10;±&#10;2&#10;±&#10;200&#10;/&#10;G&#10;I&#10;N&#10;A&#10;129&#10;PA&#10;,&#10;U&#10;A&#10;Long&#10;-&#10;T&#10;e&#10;rm&#10;S&#10;t&#10;ab&#10;ili&#10;t&#10;y&#10;±&#10;0&#10;.&#10;1&#10;±&#10;3&#10;/&#10;g&#10;µ&#10;V&#10;/&#10;m&#10;o&#10;Di&#10;ff&#10;e&#10;r&#10;en&#10;t&#10;i&#10;a&#10;l&#10;10&#10;10&#10;||&#10;2&#10;I&#10;m&#10;pedan&#10;c&#10;e&#10;Ω&#10;||&#10;p&#10;F&#10;C&#10;o&#10;mm&#10;on&#10;-M&#10;ode&#10;10&#10;11&#10;||&#10;9&#10;(&#10;V&#10;+&#10;)-&#10;2&#10;(&#10;V&#10;+&#10;)-&#10;1&#10;.&#10;4&#10;C&#10;o&#10;mm&#10;on&#10;-M&#10;ode&#10;V&#10;o&#10;l&#10;t&#10;age&#10;R&#10;ange&#10;(&#10;1&#10;)&#10;V&#10;O&#10;=&#10;0&#10;VV&#10;(&#10;V&#10;-)&#10;+&#10;2&#10;(&#10;V&#10;-)&#10;+&#10;1&#10;.&#10;7&#10;S&#10;a&#10;f&#10;e&#10;I&#10;npu&#10;t&#10;V&#10;o&#10;l&#10;t&#10;age&#10;±&#10;40&#10;V&#10;(&#10;1&#10;)&#10;I&#10;npu&#10;t&#10;c&#10;o&#10;mm&#10;on&#10;-m&#10;ode&#10;r&#10;ange&#10;v&#10;a&#10;ri&#10;e&#10;swi&#10;t&#10;hou&#10;t&#10;pu&#10;t&#10;v&#10;o&#10;l&#10;t&#10;age&#10;-s&#10;ee&#10;T&#10;y&#10;p&#10;ic&#10;a&#10;lC&#10;ha&#10;r&#10;a&#10;c&#10;t&#10;e&#10;ris&#10;t&#10;ics&#10;.&#10;4&#10;S&#10;ub&#10;mi&#10;t&#10;D&#10;o&#10;c&#10;u&#10;m&#10;en&#10;t&#10;a&#10;t&#10;i&#10;on&#10;F&#10;eedba&#10;ck&#10;C&#10;op&#10;yri&#10;gh&#10;t&#10;©&#10;1995–2015&#10;,&#10;T&#10;e&#10;x&#10;a&#10;s&#10;I&#10;n&#10;s&#10;t&#10;r&#10;u&#10;m&#10;en&#10;t&#10;s&#10;I&#10;n&#10;c&#10;o&#10;r&#10;po&#10;r&#10;a&#10;t&#10;ed&#10;P&#10;r&#10;odu&#10;c&#10;t&#10;F&#10;o&#10;l&#10;de&#10;r&#10;L&#10;i&#10;n&#10;ks&#10;:&#10;I&#10;N&#10;A&#10;128&#10;I&#10;N&#10;A&#10;129&#10;"/>
                    <pic:cNvPicPr>
                      <a:picLocks noChangeAspect="1" noChangeArrowheads="1"/>
                    </pic:cNvPicPr>
                  </pic:nvPicPr>
                  <pic:blipFill rotWithShape="1">
                    <a:blip r:embed="rId71">
                      <a:extLst>
                        <a:ext uri="{28A0092B-C50C-407E-A947-70E740481C1C}">
                          <a14:useLocalDpi xmlns:a14="http://schemas.microsoft.com/office/drawing/2010/main" val="0"/>
                        </a:ext>
                      </a:extLst>
                    </a:blip>
                    <a:srcRect l="8562" t="4132" r="32846" b="29818"/>
                    <a:stretch/>
                  </pic:blipFill>
                  <pic:spPr bwMode="auto">
                    <a:xfrm>
                      <a:off x="0" y="0"/>
                      <a:ext cx="5623171" cy="8209375"/>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741961" cy="7956467"/>
            <wp:effectExtent l="0" t="0" r="0" b="6985"/>
            <wp:docPr id="63" name="Picture 63" descr="Machine generated alternative text:&#10;I&#10;NA&#10;128&#10;,&#10;I&#10;NA&#10;129&#10;www&#10;.&#10;t&#10;i.&#10;c&#10;o&#10;m&#10;SB&#10;O&#10;S&#10;051&#10;C&#10;–&#10;O&#10;C&#10;T&#10;O&#10;BE&#10;R&#10;1995–&#10;R&#10;EV&#10;I&#10;SE&#10;D&#10;O&#10;C&#10;T&#10;O&#10;BE&#10;R&#10;2015&#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I&#10;N&#10;A&#10;128&#10;P&#10;,&#10;U&#10;8086&#10;I&#10;N&#10;A&#10;129&#10;P&#10;,&#10;U&#10;G&#10;=&#10;1&#10;I&#10;N&#10;A&#10;128&#10;PA&#10;,&#10;U&#10;A&#10;73&#10;I&#10;N&#10;A&#10;129&#10;PA&#10;,&#10;U&#10;A&#10;I&#10;N&#10;A&#10;128&#10;P&#10;,&#10;U&#10;100106&#10;I&#10;N&#10;A&#10;129&#10;P&#10;,&#10;U&#10;G&#10;=&#10;10&#10;I&#10;N&#10;A&#10;128&#10;PA&#10;,&#10;U&#10;A&#10;93&#10;I&#10;N&#10;A&#10;129&#10;PA&#10;,&#10;U&#10;A&#10;V&#10;CM&#10;=&#10;±&#10;13&#10;V&#10;,&#10;C&#10;o&#10;mm&#10;on&#10;-M&#10;ode&#10;R&#10;e&#10;j&#10;e&#10;c&#10;t&#10;i&#10;ond&#10;B&#10;ΔR&#10;S&#10;=&#10;1&#10;kΩ&#10;I&#10;N&#10;A&#10;128&#10;P&#10;,&#10;U&#10;120125&#10;I&#10;N&#10;A&#10;129&#10;P&#10;,&#10;U&#10;G&#10;=&#10;100&#10;I&#10;N&#10;A&#10;128&#10;PA&#10;,&#10;U&#10;A&#10;110&#10;I&#10;N&#10;A&#10;129&#10;PA&#10;,&#10;U&#10;A&#10;I&#10;N&#10;A&#10;128&#10;P&#10;,&#10;U&#10;120130&#10;I&#10;N&#10;A&#10;129&#10;P&#10;,&#10;U&#10;G&#10;=&#10;1000&#10;I&#10;N&#10;A&#10;128&#10;PA&#10;,&#10;U&#10;A&#10;110&#10;I&#10;N&#10;A&#10;129&#10;PA&#10;,&#10;U&#10;A&#10;I&#10;N&#10;A&#10;128&#10;P&#10;,&#10;U&#10;±&#10;2&#10;±&#10;5&#10;I&#10;N&#10;A&#10;129&#10;P&#10;,&#10;U&#10;B&#10;i&#10;a&#10;sC&#10;u&#10;rr&#10;en&#10;t&#10;n&#10;A&#10;I&#10;N&#10;A&#10;128&#10;PA&#10;,&#10;U&#10;A&#10;±&#10;10&#10;I&#10;N&#10;A&#10;129&#10;PA&#10;,&#10;U&#10;A&#10;B&#10;i&#10;a&#10;sC&#10;u&#10;rr&#10;en&#10;t&#10;vs&#10;T&#10;e&#10;m&#10;pe&#10;r&#10;a&#10;t&#10;u&#10;r&#10;e&#10;±&#10;30p&#10;A&#10;/&#10;°&#10;C&#10;I&#10;N&#10;A&#10;128&#10;P&#10;,&#10;U&#10;±&#10;1&#10;±&#10;5&#10;I&#10;N&#10;A&#10;129&#10;P&#10;,&#10;U&#10;O&#10;ff&#10;s&#10;e&#10;t&#10;C&#10;u&#10;rr&#10;en&#10;t&#10;n&#10;A&#10;I&#10;N&#10;A&#10;128&#10;PA&#10;,&#10;U&#10;A&#10;±&#10;10&#10;I&#10;N&#10;A&#10;129&#10;PA&#10;,&#10;U&#10;A&#10;O&#10;ff&#10;s&#10;e&#10;t&#10;C&#10;u&#10;rr&#10;en&#10;t&#10;vs&#10;T&#10;e&#10;m&#10;pe&#10;r&#10;a&#10;t&#10;u&#10;r&#10;e&#10;±&#10;30p&#10;A&#10;/&#10;°&#10;C&#10;f&#10;=&#10;10&#10;Hz&#10;10&#10;f&#10;=&#10;100&#10;Hz&#10;8n&#10;V&#10;/&#10;√Hz&#10;N&#10;o&#10;is&#10;e&#10;G&#10;=&#10;1000&#10;,&#10;R&#10;S&#10;=&#10;0&#10;Ω&#10;V&#10;o&#10;l&#10;t&#10;age&#10;,&#10;R&#10;T&#10;I&#10;f&#10;=&#10;1&#10;kHz&#10;8&#10;f&#10;B&#10;=&#10;0&#10;.&#10;1&#10;Hz&#10;t&#10;o10&#10;Hz&#10;0&#10;.&#10;2&#10;µ&#10;V&#10;PP&#10;f&#10;=&#10;10&#10;Hz&#10;0&#10;.&#10;9&#10;p&#10;A&#10;/&#10;√Hz&#10;N&#10;o&#10;is&#10;e&#10;C&#10;u&#10;rr&#10;en&#10;tf&#10;=&#10;1&#10;kHz&#10;0&#10;.&#10;3&#10;F&#10;B&#10;=&#10;0&#10;.&#10;1&#10;Hz&#10;t&#10;o10&#10;Hz&#10;30p&#10;A&#10;PP&#10;G&#10;A&#10;I&#10;N&#10;I&#10;N&#10;A&#10;1281&#10;+&#10;(&#10;50&#10;kΩ&#10;/&#10;R&#10;G&#10;)&#10;G&#10;a&#10;i&#10;n&#10;V&#10;/&#10;V&#10;1&#10;+&#10;(&#10;49&#10;.&#10;4&#10;E&#10;qua&#10;t&#10;i&#10;on&#10;I&#10;N&#10;A&#10;129&#10;kΩ&#10;/&#10;R&#10;G&#10;)&#10;R&#10;angeo&#10;f&#10;G&#10;a&#10;i&#10;n110000&#10;V&#10;/&#10;V&#10;I&#10;N&#10;A&#10;128&#10;P&#10;,&#10;U&#10;±&#10;0&#10;.&#10;01&#10;%&#10;±&#10;0&#10;.&#10;024&#10;%&#10;I&#10;N&#10;A&#10;129&#10;P&#10;,&#10;U&#10;G&#10;=&#10;1&#10;I&#10;N&#10;A&#10;128&#10;PA&#10;,&#10;U&#10;A&#10;±&#10;0&#10;.&#10;01&#10;%&#10;I&#10;N&#10;A&#10;129&#10;PA&#10;,&#10;U&#10;A&#10;I&#10;N&#10;A&#10;128&#10;P&#10;,&#10;U&#10;±&#10;0&#10;.&#10;02&#10;%&#10;±&#10;0&#10;.&#10;4&#10;%&#10;I&#10;N&#10;A&#10;129&#10;P&#10;,&#10;U&#10;G&#10;=&#10;10&#10;I&#10;N&#10;A&#10;128&#10;PA&#10;,&#10;U&#10;A&#10;±&#10;0&#10;.&#10;5&#10;%&#10;I&#10;N&#10;A&#10;129&#10;PA&#10;,&#10;U&#10;A&#10;G&#10;a&#10;i&#10;n&#10;E&#10;rr&#10;o&#10;r&#10;I&#10;N&#10;A&#10;128&#10;P&#10;,&#10;U&#10;±&#10;0&#10;.&#10;05&#10;%&#10;±&#10;0&#10;.&#10;5&#10;%&#10;I&#10;N&#10;A&#10;129&#10;P&#10;,&#10;U&#10;G&#10;=&#10;100&#10;I&#10;N&#10;A&#10;128&#10;PA&#10;,&#10;U&#10;A&#10;±&#10;0&#10;.&#10;7&#10;%&#10;I&#10;N&#10;A&#10;129&#10;PA&#10;,&#10;U&#10;A&#10;I&#10;N&#10;A&#10;128&#10;P&#10;,&#10;U&#10;±&#10;0&#10;.&#10;5&#10;%&#10;±&#10;1&#10;%&#10;I&#10;N&#10;A&#10;129&#10;P&#10;,&#10;U&#10;G&#10;=&#10;1000&#10;I&#10;N&#10;A&#10;128&#10;PA&#10;,&#10;U&#10;A&#10;±&#10;2&#10;%&#10;I&#10;N&#10;A&#10;129&#10;PA&#10;,&#10;U&#10;A&#10;C&#10;op&#10;yri&#10;gh&#10;t&#10;©&#10;1995–2015&#10;,&#10;T&#10;e&#10;x&#10;a&#10;s&#10;I&#10;n&#10;s&#10;t&#10;r&#10;u&#10;m&#10;en&#10;t&#10;s&#10;I&#10;n&#10;c&#10;o&#10;r&#10;po&#10;r&#10;a&#10;t&#10;ed&#10;S&#10;ub&#10;mi&#10;t&#10;D&#10;o&#10;c&#10;u&#10;m&#10;en&#10;t&#10;a&#10;t&#10;i&#10;on&#10;F&#10;eedba&#10;ck&#10;5&#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I&#10;NA&#10;128&#10;,&#10;I&#10;NA&#10;129&#10;www&#10;.&#10;t&#10;i.&#10;c&#10;o&#10;m&#10;SB&#10;O&#10;S&#10;051&#10;C&#10;–&#10;O&#10;C&#10;T&#10;O&#10;BE&#10;R&#10;1995–&#10;R&#10;EV&#10;I&#10;SE&#10;D&#10;O&#10;C&#10;T&#10;O&#10;BE&#10;R&#10;2015&#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I&#10;N&#10;A&#10;128&#10;P&#10;,&#10;U&#10;8086&#10;I&#10;N&#10;A&#10;129&#10;P&#10;,&#10;U&#10;G&#10;=&#10;1&#10;I&#10;N&#10;A&#10;128&#10;PA&#10;,&#10;U&#10;A&#10;73&#10;I&#10;N&#10;A&#10;129&#10;PA&#10;,&#10;U&#10;A&#10;I&#10;N&#10;A&#10;128&#10;P&#10;,&#10;U&#10;100106&#10;I&#10;N&#10;A&#10;129&#10;P&#10;,&#10;U&#10;G&#10;=&#10;10&#10;I&#10;N&#10;A&#10;128&#10;PA&#10;,&#10;U&#10;A&#10;93&#10;I&#10;N&#10;A&#10;129&#10;PA&#10;,&#10;U&#10;A&#10;V&#10;CM&#10;=&#10;±&#10;13&#10;V&#10;,&#10;C&#10;o&#10;mm&#10;on&#10;-M&#10;ode&#10;R&#10;e&#10;j&#10;e&#10;c&#10;t&#10;i&#10;ond&#10;B&#10;ΔR&#10;S&#10;=&#10;1&#10;kΩ&#10;I&#10;N&#10;A&#10;128&#10;P&#10;,&#10;U&#10;120125&#10;I&#10;N&#10;A&#10;129&#10;P&#10;,&#10;U&#10;G&#10;=&#10;100&#10;I&#10;N&#10;A&#10;128&#10;PA&#10;,&#10;U&#10;A&#10;110&#10;I&#10;N&#10;A&#10;129&#10;PA&#10;,&#10;U&#10;A&#10;I&#10;N&#10;A&#10;128&#10;P&#10;,&#10;U&#10;120130&#10;I&#10;N&#10;A&#10;129&#10;P&#10;,&#10;U&#10;G&#10;=&#10;1000&#10;I&#10;N&#10;A&#10;128&#10;PA&#10;,&#10;U&#10;A&#10;110&#10;I&#10;N&#10;A&#10;129&#10;PA&#10;,&#10;U&#10;A&#10;I&#10;N&#10;A&#10;128&#10;P&#10;,&#10;U&#10;±&#10;2&#10;±&#10;5&#10;I&#10;N&#10;A&#10;129&#10;P&#10;,&#10;U&#10;B&#10;i&#10;a&#10;sC&#10;u&#10;rr&#10;en&#10;t&#10;n&#10;A&#10;I&#10;N&#10;A&#10;128&#10;PA&#10;,&#10;U&#10;A&#10;±&#10;10&#10;I&#10;N&#10;A&#10;129&#10;PA&#10;,&#10;U&#10;A&#10;B&#10;i&#10;a&#10;sC&#10;u&#10;rr&#10;en&#10;t&#10;vs&#10;T&#10;e&#10;m&#10;pe&#10;r&#10;a&#10;t&#10;u&#10;r&#10;e&#10;±&#10;30p&#10;A&#10;/&#10;°&#10;C&#10;I&#10;N&#10;A&#10;128&#10;P&#10;,&#10;U&#10;±&#10;1&#10;±&#10;5&#10;I&#10;N&#10;A&#10;129&#10;P&#10;,&#10;U&#10;O&#10;ff&#10;s&#10;e&#10;t&#10;C&#10;u&#10;rr&#10;en&#10;t&#10;n&#10;A&#10;I&#10;N&#10;A&#10;128&#10;PA&#10;,&#10;U&#10;A&#10;±&#10;10&#10;I&#10;N&#10;A&#10;129&#10;PA&#10;,&#10;U&#10;A&#10;O&#10;ff&#10;s&#10;e&#10;t&#10;C&#10;u&#10;rr&#10;en&#10;t&#10;vs&#10;T&#10;e&#10;m&#10;pe&#10;r&#10;a&#10;t&#10;u&#10;r&#10;e&#10;±&#10;30p&#10;A&#10;/&#10;°&#10;C&#10;f&#10;=&#10;10&#10;Hz&#10;10&#10;f&#10;=&#10;100&#10;Hz&#10;8n&#10;V&#10;/&#10;√Hz&#10;N&#10;o&#10;is&#10;e&#10;G&#10;=&#10;1000&#10;,&#10;R&#10;S&#10;=&#10;0&#10;Ω&#10;V&#10;o&#10;l&#10;t&#10;age&#10;,&#10;R&#10;T&#10;I&#10;f&#10;=&#10;1&#10;kHz&#10;8&#10;f&#10;B&#10;=&#10;0&#10;.&#10;1&#10;Hz&#10;t&#10;o10&#10;Hz&#10;0&#10;.&#10;2&#10;µ&#10;V&#10;PP&#10;f&#10;=&#10;10&#10;Hz&#10;0&#10;.&#10;9&#10;p&#10;A&#10;/&#10;√Hz&#10;N&#10;o&#10;is&#10;e&#10;C&#10;u&#10;rr&#10;en&#10;tf&#10;=&#10;1&#10;kHz&#10;0&#10;.&#10;3&#10;F&#10;B&#10;=&#10;0&#10;.&#10;1&#10;Hz&#10;t&#10;o10&#10;Hz&#10;30p&#10;A&#10;PP&#10;G&#10;A&#10;I&#10;N&#10;I&#10;N&#10;A&#10;1281&#10;+&#10;(&#10;50&#10;kΩ&#10;/&#10;R&#10;G&#10;)&#10;G&#10;a&#10;i&#10;n&#10;V&#10;/&#10;V&#10;1&#10;+&#10;(&#10;49&#10;.&#10;4&#10;E&#10;qua&#10;t&#10;i&#10;on&#10;I&#10;N&#10;A&#10;129&#10;kΩ&#10;/&#10;R&#10;G&#10;)&#10;R&#10;angeo&#10;f&#10;G&#10;a&#10;i&#10;n110000&#10;V&#10;/&#10;V&#10;I&#10;N&#10;A&#10;128&#10;P&#10;,&#10;U&#10;±&#10;0&#10;.&#10;01&#10;%&#10;±&#10;0&#10;.&#10;024&#10;%&#10;I&#10;N&#10;A&#10;129&#10;P&#10;,&#10;U&#10;G&#10;=&#10;1&#10;I&#10;N&#10;A&#10;128&#10;PA&#10;,&#10;U&#10;A&#10;±&#10;0&#10;.&#10;01&#10;%&#10;I&#10;N&#10;A&#10;129&#10;PA&#10;,&#10;U&#10;A&#10;I&#10;N&#10;A&#10;128&#10;P&#10;,&#10;U&#10;±&#10;0&#10;.&#10;02&#10;%&#10;±&#10;0&#10;.&#10;4&#10;%&#10;I&#10;N&#10;A&#10;129&#10;P&#10;,&#10;U&#10;G&#10;=&#10;10&#10;I&#10;N&#10;A&#10;128&#10;PA&#10;,&#10;U&#10;A&#10;±&#10;0&#10;.&#10;5&#10;%&#10;I&#10;N&#10;A&#10;129&#10;PA&#10;,&#10;U&#10;A&#10;G&#10;a&#10;i&#10;n&#10;E&#10;rr&#10;o&#10;r&#10;I&#10;N&#10;A&#10;128&#10;P&#10;,&#10;U&#10;±&#10;0&#10;.&#10;05&#10;%&#10;±&#10;0&#10;.&#10;5&#10;%&#10;I&#10;N&#10;A&#10;129&#10;P&#10;,&#10;U&#10;G&#10;=&#10;100&#10;I&#10;N&#10;A&#10;128&#10;PA&#10;,&#10;U&#10;A&#10;±&#10;0&#10;.&#10;7&#10;%&#10;I&#10;N&#10;A&#10;129&#10;PA&#10;,&#10;U&#10;A&#10;I&#10;N&#10;A&#10;128&#10;P&#10;,&#10;U&#10;±&#10;0&#10;.&#10;5&#10;%&#10;±&#10;1&#10;%&#10;I&#10;N&#10;A&#10;129&#10;P&#10;,&#10;U&#10;G&#10;=&#10;1000&#10;I&#10;N&#10;A&#10;128&#10;PA&#10;,&#10;U&#10;A&#10;±&#10;2&#10;%&#10;I&#10;N&#10;A&#10;129&#10;PA&#10;,&#10;U&#10;A&#10;C&#10;op&#10;yri&#10;gh&#10;t&#10;©&#10;1995–2015&#10;,&#10;T&#10;e&#10;x&#10;a&#10;s&#10;I&#10;n&#10;s&#10;t&#10;r&#10;u&#10;m&#10;en&#10;t&#10;s&#10;I&#10;n&#10;c&#10;o&#10;r&#10;po&#10;r&#10;a&#10;t&#10;ed&#10;S&#10;ub&#10;mi&#10;t&#10;D&#10;o&#10;c&#10;u&#10;m&#10;en&#10;t&#10;a&#10;t&#10;i&#10;on&#10;F&#10;eedba&#10;ck&#10;5&#10;P&#10;r&#10;odu&#10;c&#10;t&#10;F&#10;o&#10;l&#10;de&#10;r&#10;L&#10;i&#10;n&#10;ks&#10;:&#10;I&#10;N&#10;A&#10;128&#10;I&#10;N&#10;A&#10;129&#10;"/>
                    <pic:cNvPicPr>
                      <a:picLocks noChangeAspect="1" noChangeArrowheads="1"/>
                    </pic:cNvPicPr>
                  </pic:nvPicPr>
                  <pic:blipFill rotWithShape="1">
                    <a:blip r:embed="rId72">
                      <a:extLst>
                        <a:ext uri="{28A0092B-C50C-407E-A947-70E740481C1C}">
                          <a14:useLocalDpi xmlns:a14="http://schemas.microsoft.com/office/drawing/2010/main" val="0"/>
                        </a:ext>
                      </a:extLst>
                    </a:blip>
                    <a:srcRect l="6667" t="3310" r="32146" b="31224"/>
                    <a:stretch/>
                  </pic:blipFill>
                  <pic:spPr bwMode="auto">
                    <a:xfrm>
                      <a:off x="0" y="0"/>
                      <a:ext cx="5744944" cy="7960601"/>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734105" cy="7730836"/>
            <wp:effectExtent l="0" t="0" r="0" b="3810"/>
            <wp:docPr id="64" name="Picture 64" descr="Machine generated alternative text:&#10;I&#10;NA&#10;128&#10;,&#10;I&#10;NA&#10;129&#10;SB&#10;O&#10;S&#10;051&#10;C&#10;–&#10;O&#10;C&#10;T&#10;O&#10;BE&#10;R&#10;1995–&#10;R&#10;EV&#10;I&#10;SE&#10;D&#10;O&#10;C&#10;T&#10;O&#10;BE&#10;R&#10;2015&#10;www&#10;.&#10;t&#10;i.&#10;c&#10;o&#10;m&#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G&#10;=&#10;1&#10;±&#10;1&#10;±&#10;10&#10;G&#10;a&#10;i&#10;n&#10;vs&#10;T&#10;e&#10;m&#10;pe&#10;r&#10;a&#10;t&#10;u&#10;r&#10;e&#10;(&#10;2&#10;)&#10;pp&#10;m&#10;/&#10;°&#10;C&#10;50&#10;-kΩ(&#10;o&#10;r&#10;49&#10;.&#10;4&#10;-kΩ)R&#10;e&#10;sis&#10;t&#10;an&#10;c&#10;e&#10;(&#10;2&#10;)(&#10;3&#10;)&#10;±&#10;25&#10;±&#10;100&#10;I&#10;N&#10;A&#10;128&#10;P&#10;,&#10;U&#10;±&#10;0&#10;.&#10;0001&#10;±&#10;0&#10;.&#10;001&#10;I&#10;N&#10;A&#10;129&#10;P&#10;,&#10;U&#10;V&#10;O&#10;=&#10;±&#10;13&#10;.&#10;6&#10;V&#10;,&#10;G&#10;=&#10;1&#10;I&#10;N&#10;A&#10;128&#10;PA&#10;,&#10;U&#10;A&#10;±&#10;0&#10;.&#10;002&#10;I&#10;N&#10;A&#10;129&#10;PA&#10;,&#10;U&#10;A&#10;I&#10;N&#10;A&#10;128&#10;P&#10;,&#10;U&#10;±&#10;0&#10;.&#10;0003&#10;±&#10;0&#10;.&#10;002&#10;I&#10;N&#10;A&#10;129&#10;P&#10;,&#10;U&#10;G&#10;=&#10;10&#10;N&#10;on&#10;li&#10;nea&#10;ri&#10;t&#10;y&#10;I&#10;N&#10;A&#10;128&#10;PA&#10;,&#10;U&#10;A&#10;%&#10;o&#10;f&#10;F&#10;S&#10;R&#10;±&#10;0&#10;.&#10;004&#10;I&#10;N&#10;A&#10;129&#10;PA&#10;,&#10;U&#10;A&#10;I&#10;N&#10;A&#10;128&#10;P&#10;,&#10;U&#10;±&#10;0&#10;.&#10;0005&#10;±&#10;0&#10;.&#10;002&#10;I&#10;N&#10;A&#10;129&#10;P&#10;,&#10;U&#10;G&#10;=&#10;100&#10;I&#10;N&#10;A&#10;128&#10;PA&#10;,&#10;U&#10;A&#10;±&#10;0&#10;.&#10;004&#10;I&#10;N&#10;A&#10;129&#10;PA&#10;,&#10;U&#10;A&#10;G&#10;=&#10;1000&#10;±&#10;0&#10;.&#10;001&#10;(&#10;4&#10;)&#10;O&#10;U&#10;T&#10;P&#10;U&#10;T&#10;P&#10;o&#10;si&#10;t&#10;iv&#10;e&#10;R&#10;L&#10;=&#10;10&#10;kΩ(&#10;V&#10;+&#10;)-&#10;1&#10;.&#10;4&#10;(&#10;V&#10;+&#10;)-&#10;0&#10;.&#10;9&#10;V&#10;o&#10;l&#10;t&#10;age&#10;V&#10;N&#10;ega&#10;t&#10;iv&#10;e&#10;R&#10;L&#10;=&#10;10&#10;kΩ(&#10;V&#10;-)&#10;+&#10;1&#10;.&#10;4&#10;(&#10;V&#10;-)&#10;+&#10;0&#10;.&#10;8&#10;Load&#10;C&#10;apa&#10;ci&#10;t&#10;an&#10;c&#10;e&#10;S&#10;t&#10;ab&#10;ili&#10;t&#10;y&#10;1000p&#10;F&#10;S&#10;ho&#10;r&#10;t&#10;Circ&#10;u&#10;i&#10;t&#10;C&#10;u&#10;rr&#10;en&#10;t&#10;6&#10;/&#10;–15&#10;m&#10;A&#10;F&#10;R&#10;E&#10;Q&#10;U&#10;E&#10;NC&#10;Y&#10;R&#10;ESP&#10;O&#10;N&#10;SE&#10;G&#10;=&#10;11&#10;.&#10;3&#10;MHz&#10;G&#10;=&#10;10700&#10;B&#10;and&#10;wi&#10;d&#10;t&#10;h&#10;,&#10;–3d&#10;B&#10;G&#10;=&#10;100200&#10;kHz&#10;G&#10;=&#10;100020&#10;S&#10;l&#10;e&#10;wR&#10;a&#10;t&#10;e&#10;V&#10;O&#10;=&#10;±&#10;10&#10;V&#10;,&#10;G&#10;=&#10;104&#10;V&#10;/&#10;µ&#10;s&#10;G&#10;=&#10;17&#10;G&#10;=&#10;107&#10;S&#10;e&#10;tt&#10;li&#10;ng&#10;T&#10;im&#10;e&#10;,&#10;0&#10;.&#10;01&#10;%&#10;µ&#10;s&#10;G&#10;=&#10;1009&#10;G&#10;=&#10;100080&#10;O&#10;v&#10;e&#10;rl&#10;oad&#10;R&#10;e&#10;c&#10;o&#10;v&#10;e&#10;ry&#10;50&#10;%&#10;O&#10;v&#10;e&#10;r&#10;d&#10;riv&#10;e4&#10;µ&#10;s&#10;P&#10;O&#10;W&#10;E&#10;R&#10;S&#10;U&#10;PP&#10;L&#10;Y&#10;V&#10;o&#10;l&#10;t&#10;age&#10;R&#10;ange&#10;±&#10;2&#10;.&#10;25&#10;±&#10;15&#10;±&#10;18&#10;V&#10;C&#10;u&#10;rr&#10;en&#10;t,&#10;T&#10;o&#10;t&#10;a&#10;l&#10;V&#10;I&#10;N&#10;=&#10;0&#10;V&#10;±&#10;700&#10;±&#10;750&#10;µ&#10;A&#10;T&#10;E&#10;M&#10;PE&#10;RA&#10;T&#10;UR&#10;E&#10;RAN&#10;G&#10;E&#10;S&#10;pe&#10;ci&#10;f&#10;ic&#10;a&#10;t&#10;i&#10;on–4085&#10;°&#10;C&#10;O&#10;pe&#10;r&#10;a&#10;t&#10;i&#10;ng–40125&#10;°&#10;C&#10;(&#10;2&#10;)&#10;S&#10;pe&#10;ci&#10;f&#10;i&#10;edb&#10;yw&#10;a&#10;f&#10;e&#10;r&#10;t&#10;e&#10;s&#10;t.&#10;(&#10;3&#10;)&#10;T&#10;e&#10;m&#10;pe&#10;r&#10;a&#10;t&#10;u&#10;r&#10;e&#10;c&#10;oe&#10;ff&#10;ici&#10;en&#10;t&#10;o&#10;ft&#10;he50&#10;kΩ(&#10;o&#10;r&#10;49&#10;.&#10;4&#10;kΩ)&#10;t&#10;e&#10;rmi&#10;n&#10;t&#10;hega&#10;i&#10;nequa&#10;t&#10;i&#10;on&#10;.&#10;(&#10;4&#10;)N&#10;on&#10;li&#10;nea&#10;ri&#10;t&#10;ym&#10;ea&#10;s&#10;u&#10;r&#10;e&#10;m&#10;en&#10;t&#10;si&#10;n&#10;G&#10;=&#10;1000a&#10;r&#10;edo&#10;mi&#10;na&#10;t&#10;edb&#10;y&#10;no&#10;is&#10;e&#10;.&#10;T&#10;y&#10;p&#10;ic&#10;a&#10;l&#10;non&#10;-li&#10;nea&#10;ri&#10;t&#10;yis&#10;±&#10;0&#10;.&#10;001&#10;%&#10;.&#10;6&#10;S&#10;ub&#10;mi&#10;t&#10;D&#10;o&#10;c&#10;u&#10;m&#10;en&#10;t&#10;a&#10;t&#10;i&#10;on&#10;F&#10;eedba&#10;ck&#10;C&#10;op&#10;yri&#10;gh&#10;t&#10;©&#10;1995–2015&#10;,&#10;T&#10;e&#10;x&#10;a&#10;s&#10;I&#10;n&#10;s&#10;t&#10;r&#10;u&#10;m&#10;en&#10;t&#10;s&#10;I&#10;n&#10;c&#10;o&#10;r&#10;po&#10;r&#10;a&#10;t&#10;ed&#10;P&#10;r&#10;odu&#10;c&#10;t&#10;F&#10;o&#10;l&#10;de&#10;r&#10;L&#10;i&#10;n&#10;ks&#10;:&#10;I&#10;N&#10;A&#10;128&#10;I&#10;N&#10;A&#10;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I&#10;NA&#10;128&#10;,&#10;I&#10;NA&#10;129&#10;SB&#10;O&#10;S&#10;051&#10;C&#10;–&#10;O&#10;C&#10;T&#10;O&#10;BE&#10;R&#10;1995–&#10;R&#10;EV&#10;I&#10;SE&#10;D&#10;O&#10;C&#10;T&#10;O&#10;BE&#10;R&#10;2015&#10;www&#10;.&#10;t&#10;i.&#10;c&#10;o&#10;m&#10;E&#10;l&#10;ec&#10;t&#10;r&#10;i&#10;ca&#10;l&#10;C&#10;h&#10;a&#10;r&#10;ac&#10;t&#10;e&#10;r&#10;i&#10;s&#10;t&#10;i&#10;cs&#10;(&#10;c&#10;on&#10;t&#10;i&#10;nu&#10;e&#10;d&#10;)&#10;A&#10;t&#10;T&#10;A&#10;=&#10;25&#10;°&#10;C&#10;,&#10;VS&#10;=&#10;±&#10;15&#10;V&#10;,&#10;R&#10;L&#10;=&#10;10&#10;kΩ&#10;,&#10;un&#10;l&#10;e&#10;ss&#10;o&#10;t&#10;he&#10;rwis&#10;eno&#10;t&#10;ed&#10;.&#10;P&#10;ARAM&#10;E&#10;T&#10;E&#10;R&#10;T&#10;ES&#10;T&#10;C&#10;O&#10;ND&#10;I&#10;T&#10;I&#10;O&#10;N&#10;S&#10;M&#10;I&#10;N&#10;T&#10;YP&#10;MA&#10;X&#10;UN&#10;I&#10;T&#10;G&#10;=&#10;1&#10;±&#10;1&#10;±&#10;10&#10;G&#10;a&#10;i&#10;n&#10;vs&#10;T&#10;e&#10;m&#10;pe&#10;r&#10;a&#10;t&#10;u&#10;r&#10;e&#10;(&#10;2&#10;)&#10;pp&#10;m&#10;/&#10;°&#10;C&#10;50&#10;-kΩ(&#10;o&#10;r&#10;49&#10;.&#10;4&#10;-kΩ)R&#10;e&#10;sis&#10;t&#10;an&#10;c&#10;e&#10;(&#10;2&#10;)(&#10;3&#10;)&#10;±&#10;25&#10;±&#10;100&#10;I&#10;N&#10;A&#10;128&#10;P&#10;,&#10;U&#10;±&#10;0&#10;.&#10;0001&#10;±&#10;0&#10;.&#10;001&#10;I&#10;N&#10;A&#10;129&#10;P&#10;,&#10;U&#10;V&#10;O&#10;=&#10;±&#10;13&#10;.&#10;6&#10;V&#10;,&#10;G&#10;=&#10;1&#10;I&#10;N&#10;A&#10;128&#10;PA&#10;,&#10;U&#10;A&#10;±&#10;0&#10;.&#10;002&#10;I&#10;N&#10;A&#10;129&#10;PA&#10;,&#10;U&#10;A&#10;I&#10;N&#10;A&#10;128&#10;P&#10;,&#10;U&#10;±&#10;0&#10;.&#10;0003&#10;±&#10;0&#10;.&#10;002&#10;I&#10;N&#10;A&#10;129&#10;P&#10;,&#10;U&#10;G&#10;=&#10;10&#10;N&#10;on&#10;li&#10;nea&#10;ri&#10;t&#10;y&#10;I&#10;N&#10;A&#10;128&#10;PA&#10;,&#10;U&#10;A&#10;%&#10;o&#10;f&#10;F&#10;S&#10;R&#10;±&#10;0&#10;.&#10;004&#10;I&#10;N&#10;A&#10;129&#10;PA&#10;,&#10;U&#10;A&#10;I&#10;N&#10;A&#10;128&#10;P&#10;,&#10;U&#10;±&#10;0&#10;.&#10;0005&#10;±&#10;0&#10;.&#10;002&#10;I&#10;N&#10;A&#10;129&#10;P&#10;,&#10;U&#10;G&#10;=&#10;100&#10;I&#10;N&#10;A&#10;128&#10;PA&#10;,&#10;U&#10;A&#10;±&#10;0&#10;.&#10;004&#10;I&#10;N&#10;A&#10;129&#10;PA&#10;,&#10;U&#10;A&#10;G&#10;=&#10;1000&#10;±&#10;0&#10;.&#10;001&#10;(&#10;4&#10;)&#10;O&#10;U&#10;T&#10;P&#10;U&#10;T&#10;P&#10;o&#10;si&#10;t&#10;iv&#10;e&#10;R&#10;L&#10;=&#10;10&#10;kΩ(&#10;V&#10;+&#10;)-&#10;1&#10;.&#10;4&#10;(&#10;V&#10;+&#10;)-&#10;0&#10;.&#10;9&#10;V&#10;o&#10;l&#10;t&#10;age&#10;V&#10;N&#10;ega&#10;t&#10;iv&#10;e&#10;R&#10;L&#10;=&#10;10&#10;kΩ(&#10;V&#10;-)&#10;+&#10;1&#10;.&#10;4&#10;(&#10;V&#10;-)&#10;+&#10;0&#10;.&#10;8&#10;Load&#10;C&#10;apa&#10;ci&#10;t&#10;an&#10;c&#10;e&#10;S&#10;t&#10;ab&#10;ili&#10;t&#10;y&#10;1000p&#10;F&#10;S&#10;ho&#10;r&#10;t&#10;Circ&#10;u&#10;i&#10;t&#10;C&#10;u&#10;rr&#10;en&#10;t&#10;6&#10;/&#10;–15&#10;m&#10;A&#10;F&#10;R&#10;E&#10;Q&#10;U&#10;E&#10;NC&#10;Y&#10;R&#10;ESP&#10;O&#10;N&#10;SE&#10;G&#10;=&#10;11&#10;.&#10;3&#10;MHz&#10;G&#10;=&#10;10700&#10;B&#10;and&#10;wi&#10;d&#10;t&#10;h&#10;,&#10;–3d&#10;B&#10;G&#10;=&#10;100200&#10;kHz&#10;G&#10;=&#10;100020&#10;S&#10;l&#10;e&#10;wR&#10;a&#10;t&#10;e&#10;V&#10;O&#10;=&#10;±&#10;10&#10;V&#10;,&#10;G&#10;=&#10;104&#10;V&#10;/&#10;µ&#10;s&#10;G&#10;=&#10;17&#10;G&#10;=&#10;107&#10;S&#10;e&#10;tt&#10;li&#10;ng&#10;T&#10;im&#10;e&#10;,&#10;0&#10;.&#10;01&#10;%&#10;µ&#10;s&#10;G&#10;=&#10;1009&#10;G&#10;=&#10;100080&#10;O&#10;v&#10;e&#10;rl&#10;oad&#10;R&#10;e&#10;c&#10;o&#10;v&#10;e&#10;ry&#10;50&#10;%&#10;O&#10;v&#10;e&#10;r&#10;d&#10;riv&#10;e4&#10;µ&#10;s&#10;P&#10;O&#10;W&#10;E&#10;R&#10;S&#10;U&#10;PP&#10;L&#10;Y&#10;V&#10;o&#10;l&#10;t&#10;age&#10;R&#10;ange&#10;±&#10;2&#10;.&#10;25&#10;±&#10;15&#10;±&#10;18&#10;V&#10;C&#10;u&#10;rr&#10;en&#10;t,&#10;T&#10;o&#10;t&#10;a&#10;l&#10;V&#10;I&#10;N&#10;=&#10;0&#10;V&#10;±&#10;700&#10;±&#10;750&#10;µ&#10;A&#10;T&#10;E&#10;M&#10;PE&#10;RA&#10;T&#10;UR&#10;E&#10;RAN&#10;G&#10;E&#10;S&#10;pe&#10;ci&#10;f&#10;ic&#10;a&#10;t&#10;i&#10;on–4085&#10;°&#10;C&#10;O&#10;pe&#10;r&#10;a&#10;t&#10;i&#10;ng–40125&#10;°&#10;C&#10;(&#10;2&#10;)&#10;S&#10;pe&#10;ci&#10;f&#10;i&#10;edb&#10;yw&#10;a&#10;f&#10;e&#10;r&#10;t&#10;e&#10;s&#10;t.&#10;(&#10;3&#10;)&#10;T&#10;e&#10;m&#10;pe&#10;r&#10;a&#10;t&#10;u&#10;r&#10;e&#10;c&#10;oe&#10;ff&#10;ici&#10;en&#10;t&#10;o&#10;ft&#10;he50&#10;kΩ(&#10;o&#10;r&#10;49&#10;.&#10;4&#10;kΩ)&#10;t&#10;e&#10;rmi&#10;n&#10;t&#10;hega&#10;i&#10;nequa&#10;t&#10;i&#10;on&#10;.&#10;(&#10;4&#10;)N&#10;on&#10;li&#10;nea&#10;ri&#10;t&#10;ym&#10;ea&#10;s&#10;u&#10;r&#10;e&#10;m&#10;en&#10;t&#10;si&#10;n&#10;G&#10;=&#10;1000a&#10;r&#10;edo&#10;mi&#10;na&#10;t&#10;edb&#10;y&#10;no&#10;is&#10;e&#10;.&#10;T&#10;y&#10;p&#10;ic&#10;a&#10;l&#10;non&#10;-li&#10;nea&#10;ri&#10;t&#10;yis&#10;±&#10;0&#10;.&#10;001&#10;%&#10;.&#10;6&#10;S&#10;ub&#10;mi&#10;t&#10;D&#10;o&#10;c&#10;u&#10;m&#10;en&#10;t&#10;a&#10;t&#10;i&#10;on&#10;F&#10;eedba&#10;ck&#10;C&#10;op&#10;yri&#10;gh&#10;t&#10;©&#10;1995–2015&#10;,&#10;T&#10;e&#10;x&#10;a&#10;s&#10;I&#10;n&#10;s&#10;t&#10;r&#10;u&#10;m&#10;en&#10;t&#10;s&#10;I&#10;n&#10;c&#10;o&#10;r&#10;po&#10;r&#10;a&#10;t&#10;ed&#10;P&#10;r&#10;odu&#10;c&#10;t&#10;F&#10;o&#10;l&#10;de&#10;r&#10;L&#10;i&#10;n&#10;ks&#10;:&#10;I&#10;N&#10;A&#10;128&#10;I&#10;N&#10;A&#10;129&#10;"/>
                    <pic:cNvPicPr>
                      <a:picLocks noChangeAspect="1" noChangeArrowheads="1"/>
                    </pic:cNvPicPr>
                  </pic:nvPicPr>
                  <pic:blipFill rotWithShape="1">
                    <a:blip r:embed="rId73">
                      <a:extLst>
                        <a:ext uri="{28A0092B-C50C-407E-A947-70E740481C1C}">
                          <a14:useLocalDpi xmlns:a14="http://schemas.microsoft.com/office/drawing/2010/main" val="0"/>
                        </a:ext>
                      </a:extLst>
                    </a:blip>
                    <a:srcRect l="7008" t="3733" r="31134" b="31870"/>
                    <a:stretch/>
                  </pic:blipFill>
                  <pic:spPr bwMode="auto">
                    <a:xfrm>
                      <a:off x="0" y="0"/>
                      <a:ext cx="5737757" cy="7735760"/>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628230" cy="7478973"/>
            <wp:effectExtent l="0" t="0" r="0" b="8255"/>
            <wp:docPr id="68" name="Picture 68" descr="Machine generated alternative text:&#10;L&#10;M&#10;741&#10;S&#10;N&#10;O&#10;S&#10;C&#10;25&#10;D&#10;–&#10;M&#10;AY&#10;1998–&#10;R&#10;EV&#10;I&#10;SE&#10;D&#10;O&#10;C&#10;T&#10;O&#10;BE&#10;R&#10;2015&#10;L&#10;M&#10;741&#10;O&#10;p&#10;e&#10;r&#10;a&#10;t&#10;i&#10;on&#10;a&#10;l&#10;A&#10;m&#10;p&#10;li&#10;f&#10;i&#10;e&#10;r&#10;1&#10;F&#10;ea&#10;t&#10;u&#10;r&#10;es3&#10;D&#10;esc&#10;r&#10;i&#10;p&#10;t&#10;i&#10;on&#10;T&#10;heL&#10;M&#10;741&#10;s&#10;e&#10;ri&#10;e&#10;s&#10;a&#10;r&#10;egene&#10;r&#10;a&#10;l-&#10;pu&#10;r&#10;po&#10;s&#10;eope&#10;r&#10;a&#10;t&#10;i&#10;ona&#10;l&#10;1&#10;•&#10;O&#10;v&#10;e&#10;rl&#10;oad&#10;P&#10;r&#10;o&#10;t&#10;e&#10;c&#10;t&#10;i&#10;onon&#10;t&#10;he&#10;I&#10;npu&#10;t&#10;and&#10;O&#10;u&#10;t&#10;pu&#10;t&#10;a&#10;m&#10;p&#10;li&#10;f&#10;i&#10;e&#10;rsw&#10;h&#10;ic&#10;h&#10;f&#10;ea&#10;t&#10;u&#10;r&#10;e&#10;im&#10;p&#10;r&#10;o&#10;v&#10;edpe&#10;r&#10;f&#10;o&#10;rm&#10;an&#10;c&#10;eo&#10;v&#10;e&#10;r&#10;•N&#10;oLa&#10;t&#10;c&#10;h&#10;-U&#10;p&#10;W&#10;hen&#10;t&#10;he&#10;C&#10;o&#10;mm&#10;on&#10;-M&#10;ode&#10;R&#10;ange&#10;is&#10;i&#10;ndu&#10;s&#10;t&#10;rys&#10;t&#10;anda&#10;r&#10;d&#10;slik&#10;e&#10;t&#10;heL&#10;M&#10;709&#10;.&#10;T&#10;he&#10;y&#10;a&#10;r&#10;ed&#10;ir&#10;e&#10;c&#10;t,&#10;E&#10;xc&#10;eeded&#10;p&#10;l&#10;ug&#10;-i&#10;n&#10;r&#10;ep&#10;l&#10;a&#10;c&#10;e&#10;m&#10;en&#10;t&#10;s&#10;f&#10;o&#10;r&#10;t&#10;he709&#10;C&#10;,&#10;L&#10;M&#10;201&#10;,&#10;MC&#10;1439&#10;,&#10;and748&#10;i&#10;n&#10;m&#10;o&#10;s&#10;t&#10;app&#10;lic&#10;a&#10;t&#10;i&#10;on&#10;s&#10;.&#10;2&#10;A&#10;pp&#10;li&#10;ca&#10;t&#10;i&#10;on&#10;s&#10;T&#10;hea&#10;m&#10;p&#10;li&#10;f&#10;i&#10;e&#10;rs&#10;o&#10;ff&#10;e&#10;rm&#10;an&#10;y&#10;f&#10;ea&#10;t&#10;u&#10;r&#10;e&#10;sw&#10;h&#10;ic&#10;h&#10;m&#10;a&#10;k&#10;e&#10;t&#10;he&#10;ir&#10;•C&#10;o&#10;m&#10;pa&#10;r&#10;a&#10;t&#10;o&#10;rs&#10;app&#10;lic&#10;a&#10;t&#10;i&#10;onnea&#10;rly&#10;f&#10;oo&#10;l&#10;p&#10;r&#10;oo&#10;f:&#10;o&#10;v&#10;e&#10;rl&#10;oadp&#10;r&#10;o&#10;t&#10;e&#10;c&#10;t&#10;i&#10;onon&#10;t&#10;he&#10;i&#10;npu&#10;t&#10;andou&#10;t&#10;pu&#10;t,&#10;no&#10;l&#10;a&#10;t&#10;c&#10;h&#10;-&#10;up&#10;w&#10;hen&#10;t&#10;he&#10;c&#10;o&#10;mm&#10;on&#10;-&#10;•M&#10;u&#10;l&#10;t&#10;ivi&#10;b&#10;r&#10;a&#10;t&#10;o&#10;rs&#10;m&#10;ode&#10;r&#10;ange&#10;is&#10;e&#10;xc&#10;eeded&#10;,&#10;a&#10;sw&#10;e&#10;ll&#10;a&#10;s&#10;f&#10;r&#10;eedo&#10;m&#10;f&#10;r&#10;o&#10;m&#10;•DC&#10;A&#10;m&#10;p&#10;li&#10;f&#10;i&#10;e&#10;rs&#10;o&#10;scill&#10;a&#10;t&#10;i&#10;on&#10;s&#10;.&#10;•&#10;S&#10;u&#10;mmi&#10;ng&#10;A&#10;m&#10;p&#10;li&#10;f&#10;i&#10;e&#10;rs&#10;T&#10;heL&#10;M&#10;741&#10;Cisi&#10;den&#10;t&#10;ic&#10;a&#10;l&#10;t&#10;o&#10;t&#10;heL&#10;M&#10;741andL&#10;M&#10;741&#10;A&#10;•&#10;I&#10;n&#10;t&#10;eg&#10;r&#10;a&#10;t&#10;o&#10;r&#10;o&#10;rDi&#10;ff&#10;e&#10;r&#10;en&#10;t&#10;i&#10;a&#10;t&#10;o&#10;rs&#10;e&#10;xc&#10;ep&#10;tt&#10;ha&#10;tt&#10;heL&#10;M&#10;741&#10;C&#10;ha&#10;s&#10;t&#10;he&#10;ir&#10;pe&#10;r&#10;f&#10;o&#10;rm&#10;an&#10;c&#10;e&#10;•&#10;A&#10;c&#10;t&#10;iv&#10;e&#10;F&#10;il&#10;t&#10;e&#10;rs&#10;en&#10;s&#10;u&#10;r&#10;edo&#10;v&#10;e&#10;r&#10;a0&#10;°&#10;C&#10;t&#10;o&#10;+&#10;70&#10;°&#10;C&#10;t&#10;e&#10;m&#10;pe&#10;r&#10;a&#10;t&#10;u&#10;r&#10;e&#10;r&#10;ange&#10;,&#10;i&#10;n&#10;s&#10;t&#10;eado&#10;f&#10;55&#10;°&#10;C&#10;t&#10;o&#10;+&#10;125&#10;°&#10;C&#10;.&#10;D&#10;ev&#10;i&#10;ce&#10;I&#10;n&#10;f&#10;o&#10;r&#10;m&#10;a&#10;t&#10;i&#10;on&#10;(&#10;1&#10;)&#10;P&#10;AR&#10;T&#10;NUMB&#10;E&#10;R&#10;P&#10;ACKA&#10;G&#10;E&#10;B&#10;O&#10;D&#10;YS&#10;I&#10;Z&#10;E&#10;(N&#10;O&#10;M)&#10;T&#10;O&#10;-&#10;99&#10;(&#10;8&#10;)&#10;9&#10;.&#10;08&#10;mm&#10;×&#10;9&#10;.&#10;08&#10;mm&#10;L&#10;M&#10;741&#10;CD&#10;I&#10;P&#10;(&#10;8&#10;)&#10;10&#10;.&#10;16&#10;mm&#10;×&#10;6&#10;.&#10;502&#10;mm&#10;P&#10;D&#10;I&#10;P&#10;(&#10;8&#10;)&#10;9&#10;.&#10;81&#10;mm&#10;×&#10;6&#10;.&#10;35&#10;mm&#10;(&#10;1&#10;)&#10;F&#10;o&#10;r&#10;a&#10;ll&#10;a&#10;v&#10;a&#10;il&#10;ab&#10;l&#10;epa&#10;ck&#10;age&#10;s&#10;,&#10;s&#10;ee&#10;t&#10;heo&#10;r&#10;de&#10;r&#10;ab&#10;l&#10;eaddendu&#10;m&#10;a&#10;t&#10;t&#10;heendo&#10;ft&#10;heda&#10;t&#10;a&#10;s&#10;hee&#10;t.&#10;T&#10;y&#10;p&#10;i&#10;ca&#10;l&#10;A&#10;pp&#10;li&#10;ca&#10;t&#10;i&#10;on&#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L&#10;M&#10;741&#10;S&#10;N&#10;O&#10;S&#10;C&#10;25&#10;D&#10;–&#10;M&#10;AY&#10;1998–&#10;R&#10;EV&#10;I&#10;SE&#10;D&#10;O&#10;C&#10;T&#10;O&#10;BE&#10;R&#10;2015&#10;L&#10;M&#10;741&#10;O&#10;p&#10;e&#10;r&#10;a&#10;t&#10;i&#10;on&#10;a&#10;l&#10;A&#10;m&#10;p&#10;li&#10;f&#10;i&#10;e&#10;r&#10;1&#10;F&#10;ea&#10;t&#10;u&#10;r&#10;es3&#10;D&#10;esc&#10;r&#10;i&#10;p&#10;t&#10;i&#10;on&#10;T&#10;heL&#10;M&#10;741&#10;s&#10;e&#10;ri&#10;e&#10;s&#10;a&#10;r&#10;egene&#10;r&#10;a&#10;l-&#10;pu&#10;r&#10;po&#10;s&#10;eope&#10;r&#10;a&#10;t&#10;i&#10;ona&#10;l&#10;1&#10;•&#10;O&#10;v&#10;e&#10;rl&#10;oad&#10;P&#10;r&#10;o&#10;t&#10;e&#10;c&#10;t&#10;i&#10;onon&#10;t&#10;he&#10;I&#10;npu&#10;t&#10;and&#10;O&#10;u&#10;t&#10;pu&#10;t&#10;a&#10;m&#10;p&#10;li&#10;f&#10;i&#10;e&#10;rsw&#10;h&#10;ic&#10;h&#10;f&#10;ea&#10;t&#10;u&#10;r&#10;e&#10;im&#10;p&#10;r&#10;o&#10;v&#10;edpe&#10;r&#10;f&#10;o&#10;rm&#10;an&#10;c&#10;eo&#10;v&#10;e&#10;r&#10;•N&#10;oLa&#10;t&#10;c&#10;h&#10;-U&#10;p&#10;W&#10;hen&#10;t&#10;he&#10;C&#10;o&#10;mm&#10;on&#10;-M&#10;ode&#10;R&#10;ange&#10;is&#10;i&#10;ndu&#10;s&#10;t&#10;rys&#10;t&#10;anda&#10;r&#10;d&#10;slik&#10;e&#10;t&#10;heL&#10;M&#10;709&#10;.&#10;T&#10;he&#10;y&#10;a&#10;r&#10;ed&#10;ir&#10;e&#10;c&#10;t,&#10;E&#10;xc&#10;eeded&#10;p&#10;l&#10;ug&#10;-i&#10;n&#10;r&#10;ep&#10;l&#10;a&#10;c&#10;e&#10;m&#10;en&#10;t&#10;s&#10;f&#10;o&#10;r&#10;t&#10;he709&#10;C&#10;,&#10;L&#10;M&#10;201&#10;,&#10;MC&#10;1439&#10;,&#10;and748&#10;i&#10;n&#10;m&#10;o&#10;s&#10;t&#10;app&#10;lic&#10;a&#10;t&#10;i&#10;on&#10;s&#10;.&#10;2&#10;A&#10;pp&#10;li&#10;ca&#10;t&#10;i&#10;on&#10;s&#10;T&#10;hea&#10;m&#10;p&#10;li&#10;f&#10;i&#10;e&#10;rs&#10;o&#10;ff&#10;e&#10;rm&#10;an&#10;y&#10;f&#10;ea&#10;t&#10;u&#10;r&#10;e&#10;sw&#10;h&#10;ic&#10;h&#10;m&#10;a&#10;k&#10;e&#10;t&#10;he&#10;ir&#10;•C&#10;o&#10;m&#10;pa&#10;r&#10;a&#10;t&#10;o&#10;rs&#10;app&#10;lic&#10;a&#10;t&#10;i&#10;onnea&#10;rly&#10;f&#10;oo&#10;l&#10;p&#10;r&#10;oo&#10;f:&#10;o&#10;v&#10;e&#10;rl&#10;oadp&#10;r&#10;o&#10;t&#10;e&#10;c&#10;t&#10;i&#10;onon&#10;t&#10;he&#10;i&#10;npu&#10;t&#10;andou&#10;t&#10;pu&#10;t,&#10;no&#10;l&#10;a&#10;t&#10;c&#10;h&#10;-&#10;up&#10;w&#10;hen&#10;t&#10;he&#10;c&#10;o&#10;mm&#10;on&#10;-&#10;•M&#10;u&#10;l&#10;t&#10;ivi&#10;b&#10;r&#10;a&#10;t&#10;o&#10;rs&#10;m&#10;ode&#10;r&#10;ange&#10;is&#10;e&#10;xc&#10;eeded&#10;,&#10;a&#10;sw&#10;e&#10;ll&#10;a&#10;s&#10;f&#10;r&#10;eedo&#10;m&#10;f&#10;r&#10;o&#10;m&#10;•DC&#10;A&#10;m&#10;p&#10;li&#10;f&#10;i&#10;e&#10;rs&#10;o&#10;scill&#10;a&#10;t&#10;i&#10;on&#10;s&#10;.&#10;•&#10;S&#10;u&#10;mmi&#10;ng&#10;A&#10;m&#10;p&#10;li&#10;f&#10;i&#10;e&#10;rs&#10;T&#10;heL&#10;M&#10;741&#10;Cisi&#10;den&#10;t&#10;ic&#10;a&#10;l&#10;t&#10;o&#10;t&#10;heL&#10;M&#10;741andL&#10;M&#10;741&#10;A&#10;•&#10;I&#10;n&#10;t&#10;eg&#10;r&#10;a&#10;t&#10;o&#10;r&#10;o&#10;rDi&#10;ff&#10;e&#10;r&#10;en&#10;t&#10;i&#10;a&#10;t&#10;o&#10;rs&#10;e&#10;xc&#10;ep&#10;tt&#10;ha&#10;tt&#10;heL&#10;M&#10;741&#10;C&#10;ha&#10;s&#10;t&#10;he&#10;ir&#10;pe&#10;r&#10;f&#10;o&#10;rm&#10;an&#10;c&#10;e&#10;•&#10;A&#10;c&#10;t&#10;iv&#10;e&#10;F&#10;il&#10;t&#10;e&#10;rs&#10;en&#10;s&#10;u&#10;r&#10;edo&#10;v&#10;e&#10;r&#10;a0&#10;°&#10;C&#10;t&#10;o&#10;+&#10;70&#10;°&#10;C&#10;t&#10;e&#10;m&#10;pe&#10;r&#10;a&#10;t&#10;u&#10;r&#10;e&#10;r&#10;ange&#10;,&#10;i&#10;n&#10;s&#10;t&#10;eado&#10;f&#10;55&#10;°&#10;C&#10;t&#10;o&#10;+&#10;125&#10;°&#10;C&#10;.&#10;D&#10;ev&#10;i&#10;ce&#10;I&#10;n&#10;f&#10;o&#10;r&#10;m&#10;a&#10;t&#10;i&#10;on&#10;(&#10;1&#10;)&#10;P&#10;AR&#10;T&#10;NUMB&#10;E&#10;R&#10;P&#10;ACKA&#10;G&#10;E&#10;B&#10;O&#10;D&#10;YS&#10;I&#10;Z&#10;E&#10;(N&#10;O&#10;M)&#10;T&#10;O&#10;-&#10;99&#10;(&#10;8&#10;)&#10;9&#10;.&#10;08&#10;mm&#10;×&#10;9&#10;.&#10;08&#10;mm&#10;L&#10;M&#10;741&#10;CD&#10;I&#10;P&#10;(&#10;8&#10;)&#10;10&#10;.&#10;16&#10;mm&#10;×&#10;6&#10;.&#10;502&#10;mm&#10;P&#10;D&#10;I&#10;P&#10;(&#10;8&#10;)&#10;9&#10;.&#10;81&#10;mm&#10;×&#10;6&#10;.&#10;35&#10;mm&#10;(&#10;1&#10;)&#10;F&#10;o&#10;r&#10;a&#10;ll&#10;a&#10;v&#10;a&#10;il&#10;ab&#10;l&#10;epa&#10;ck&#10;age&#10;s&#10;,&#10;s&#10;ee&#10;t&#10;heo&#10;r&#10;de&#10;r&#10;ab&#10;l&#10;eaddendu&#10;m&#10;a&#10;t&#10;t&#10;heendo&#10;ft&#10;heda&#10;t&#10;a&#10;s&#10;hee&#10;t.&#10;T&#10;y&#10;p&#10;i&#10;ca&#10;l&#10;A&#10;pp&#10;li&#10;ca&#10;t&#10;i&#10;on&#10;1&#10;A&#10;n&#10;I&#10;M&#10;P&#10;O&#10;R&#10;T&#10;A&#10;N&#10;T&#10;N&#10;O&#10;T&#10;I&#10;C&#10;E&#10;a&#10;tt&#10;heendo&#10;ft&#10;h&#10;is&#10;da&#10;t&#10;a&#10;s&#10;hee&#10;t&#10;add&#10;r&#10;e&#10;ss&#10;e&#10;s&#10;a&#10;v&#10;a&#10;il&#10;ab&#10;ili&#10;t&#10;y&#10;,&#10;w&#10;a&#10;rr&#10;an&#10;t&#10;y&#10;,&#10;c&#10;hange&#10;s&#10;,&#10;u&#10;s&#10;e&#10;i&#10;n&#10;s&#10;a&#10;f&#10;e&#10;t&#10;y-cri&#10;t&#10;ic&#10;a&#10;l&#10;app&#10;lic&#10;a&#10;t&#10;i&#10;on&#10;s&#10;,&#10;i&#10;n&#10;t&#10;e&#10;ll&#10;e&#10;c&#10;t&#10;ua&#10;l&#10;p&#10;r&#10;ope&#10;r&#10;t&#10;ym&#10;a&#10;tt&#10;e&#10;rs&#10;ando&#10;t&#10;he&#10;rim&#10;po&#10;r&#10;t&#10;an&#10;t&#10;d&#10;iscl&#10;a&#10;im&#10;e&#10;rs&#10;.&#10;P&#10;R&#10;O&#10;DUC&#10;T&#10;I&#10;O&#10;ND&#10;A&#10;T&#10;A&#10;.&#10;"/>
                    <pic:cNvPicPr>
                      <a:picLocks noChangeAspect="1" noChangeArrowheads="1"/>
                    </pic:cNvPicPr>
                  </pic:nvPicPr>
                  <pic:blipFill rotWithShape="1">
                    <a:blip r:embed="rId74">
                      <a:extLst>
                        <a:ext uri="{28A0092B-C50C-407E-A947-70E740481C1C}">
                          <a14:useLocalDpi xmlns:a14="http://schemas.microsoft.com/office/drawing/2010/main" val="0"/>
                        </a:ext>
                      </a:extLst>
                    </a:blip>
                    <a:srcRect l="6110" t="6471" r="31217" b="29174"/>
                    <a:stretch/>
                  </pic:blipFill>
                  <pic:spPr bwMode="auto">
                    <a:xfrm>
                      <a:off x="0" y="0"/>
                      <a:ext cx="5630884" cy="7482500"/>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r w:rsidRPr="005D385E">
        <w:rPr>
          <w:rFonts w:ascii="Calibri" w:eastAsia="Times New Roman" w:hAnsi="Calibri" w:cs="Calibri"/>
          <w:noProof/>
          <w:kern w:val="0"/>
          <w:sz w:val="22"/>
          <w:lang w:eastAsia="en-US"/>
          <w14:ligatures w14:val="none"/>
        </w:rPr>
        <w:drawing>
          <wp:inline distT="0" distB="0" distL="0" distR="0">
            <wp:extent cx="5582885" cy="7451678"/>
            <wp:effectExtent l="0" t="0" r="0" b="0"/>
            <wp:docPr id="70" name="Picture 70" descr="Machine generated alternative text:&#10;L&#10;M&#10;741&#10;S&#10;N&#10;O&#10;S&#10;C&#10;25&#10;D&#10;–&#10;M&#10;AY&#10;1998–&#10;R&#10;EV&#10;I&#10;SE&#10;D&#10;O&#10;C&#10;T&#10;O&#10;BE&#10;R&#10;2015&#10;www&#10;.&#10;t&#10;i.&#10;c&#10;o&#10;m&#10;6&#10;S&#10;p&#10;ec&#10;i&#10;f&#10;i&#10;ca&#10;t&#10;i&#10;on&#10;s&#10;6&#10;.&#10;1&#10;A&#10;b&#10;s&#10;o&#10;l&#10;u&#10;t&#10;e&#10;M&#10;ax&#10;i&#10;m&#10;u&#10;m&#10;R&#10;a&#10;t&#10;i&#10;ng&#10;s&#10;o&#10;v&#10;e&#10;r&#10;ope&#10;r&#10;a&#10;t&#10;i&#10;ng&#10;f&#10;r&#10;ee&#10;-&#10;a&#10;ir&#10;t&#10;e&#10;m&#10;pe&#10;r&#10;a&#10;t&#10;u&#10;r&#10;e&#10;r&#10;ange&#10;(&#10;un&#10;l&#10;e&#10;ss&#10;o&#10;t&#10;he&#10;rwis&#10;eno&#10;t&#10;ed&#10;)&#10;(&#10;1&#10;)(&#10;2&#10;)(&#10;3&#10;)&#10;M&#10;I&#10;NMA&#10;X&#10;UN&#10;I&#10;T&#10;L&#10;M&#10;741&#10;,&#10;L&#10;M&#10;741&#10;A&#10;±&#10;22&#10;S&#10;upp&#10;lyv&#10;o&#10;l&#10;t&#10;age&#10;V&#10;L&#10;M&#10;741&#10;C&#10;±&#10;18&#10;P&#10;o&#10;w&#10;e&#10;r&#10;d&#10;issi&#10;pa&#10;t&#10;i&#10;on&#10;(&#10;4&#10;)&#10;500&#10;m&#10;W&#10;Di&#10;ff&#10;e&#10;r&#10;en&#10;t&#10;i&#10;a&#10;li&#10;npu&#10;t&#10;v&#10;o&#10;l&#10;t&#10;age&#10;±&#10;30&#10;V&#10;I&#10;npu&#10;t&#10;v&#10;o&#10;l&#10;t&#10;age&#10;(&#10;5&#10;)&#10;±&#10;15&#10;V&#10;O&#10;u&#10;t&#10;pu&#10;t&#10;s&#10;ho&#10;r&#10;t&#10;circ&#10;u&#10;i&#10;t&#10;du&#10;r&#10;a&#10;t&#10;i&#10;on&#10;C&#10;on&#10;t&#10;i&#10;nuou&#10;s&#10;L&#10;M&#10;741&#10;,&#10;L&#10;M&#10;741&#10;A&#10;–50125&#10;O&#10;pe&#10;r&#10;a&#10;t&#10;i&#10;ng&#10;t&#10;e&#10;m&#10;pe&#10;r&#10;a&#10;t&#10;u&#10;r&#10;e&#10;°&#10;C&#10;L&#10;M&#10;741&#10;C&#10;070&#10;L&#10;M&#10;741&#10;,&#10;L&#10;M&#10;741&#10;A&#10;150&#10;J&#10;un&#10;c&#10;t&#10;i&#10;on&#10;t&#10;e&#10;m&#10;pe&#10;r&#10;a&#10;t&#10;u&#10;r&#10;e&#10;°&#10;C&#10;L&#10;M&#10;741&#10;C&#10;100&#10;P&#10;D&#10;I&#10;P&#10;pa&#10;ck&#10;age&#10;(&#10;10&#10;s&#10;e&#10;c&#10;ond&#10;s)&#10;260&#10;°&#10;C&#10;S&#10;o&#10;l&#10;de&#10;ri&#10;ng&#10;i&#10;n&#10;f&#10;o&#10;rm&#10;a&#10;t&#10;i&#10;on&#10;CD&#10;I&#10;P&#10;o&#10;r&#10;T&#10;O&#10;-&#10;99pa&#10;ck&#10;age&#10;(&#10;10&#10;s&#10;e&#10;c&#10;ond&#10;s)&#10;300&#10;°&#10;C&#10;S&#10;t&#10;o&#10;r&#10;age&#10;t&#10;e&#10;m&#10;pe&#10;r&#10;a&#10;t&#10;u&#10;r&#10;e&#10;,&#10;T&#10;s&#10;t&#10;g&#10;–65150&#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10;2&#10;)&#10;F&#10;o&#10;rmili&#10;t&#10;a&#10;rys&#10;pe&#10;ci&#10;f&#10;ic&#10;a&#10;t&#10;i&#10;on&#10;ss&#10;ee&#10;R&#10;E&#10;T&#10;S&#10;741&#10;X&#10;f&#10;o&#10;r&#10;L&#10;M&#10;741and&#10;R&#10;E&#10;T&#10;S&#10;741&#10;AX&#10;f&#10;o&#10;r&#10;L&#10;M&#10;741&#10;A&#10;.&#10;(&#10;3&#10;)&#10;If&#10;Mili&#10;t&#10;a&#10;ry&#10;/&#10;A&#10;e&#10;r&#10;o&#10;s&#10;pa&#10;c&#10;e&#10;s&#10;pe&#10;ci&#10;f&#10;i&#10;edde&#10;vic&#10;e&#10;s&#10;a&#10;r&#10;e&#10;r&#10;equ&#10;ir&#10;ed&#10;,&#10;p&#10;l&#10;ea&#10;s&#10;e&#10;c&#10;on&#10;t&#10;a&#10;c&#10;tt&#10;he&#10;T&#10;I&#10;S&#10;a&#10;l&#10;e&#10;s&#10;O&#10;ff&#10;ic&#10;e&#10;/&#10;Dis&#10;t&#10;ri&#10;bu&#10;t&#10;o&#10;rs&#10;f&#10;o&#10;r&#10;a&#10;v&#10;a&#10;il&#10;ab&#10;ili&#10;t&#10;y&#10;and&#10;s&#10;pe&#10;ci&#10;f&#10;ic&#10;a&#10;t&#10;i&#10;on&#10;s&#10;.&#10;(&#10;4&#10;)&#10;F&#10;o&#10;r&#10;ope&#10;r&#10;a&#10;t&#10;i&#10;ona&#10;t&#10;e&#10;l&#10;e&#10;v&#10;a&#10;t&#10;ed&#10;t&#10;e&#10;m&#10;pe&#10;r&#10;a&#10;t&#10;u&#10;r&#10;e&#10;s&#10;,t&#10;he&#10;s&#10;ede&#10;vic&#10;e&#10;sm&#10;u&#10;s&#10;t&#10;bede&#10;r&#10;a&#10;t&#10;edba&#10;s&#10;edon&#10;t&#10;he&#10;rm&#10;a&#10;lr&#10;e&#10;sis&#10;t&#10;an&#10;c&#10;e&#10;,&#10;and&#10;T&#10;j&#10;m&#10;a&#10;x&#10;.&#10;(lis&#10;t&#10;edunde&#10;r“&#10;A&#10;b&#10;s&#10;o&#10;l&#10;u&#10;t&#10;e&#10;M&#10;a&#10;xim&#10;u&#10;mR&#10;a&#10;t&#10;i&#10;ng&#10;s”)&#10;.&#10;T&#10;j&#10;=&#10;T&#10;A&#10;+&#10;(&#10;j&#10;A&#10;P&#10;D&#10;)&#10;.&#10;(&#10;5&#10;)&#10;F&#10;o&#10;rs&#10;upp&#10;lyv&#10;o&#10;l&#10;t&#10;age&#10;sl&#10;e&#10;ss&#10;t&#10;han&#10;±&#10;15&#10;V&#10;,t&#10;heab&#10;s&#10;o&#10;l&#10;u&#10;t&#10;e&#10;m&#10;a&#10;xim&#10;u&#10;mi&#10;npu&#10;t&#10;v&#10;o&#10;l&#10;t&#10;age&#10;is&#10;equa&#10;l&#10;t&#10;o&#10;t&#10;he&#10;s&#10;upp&#10;lyv&#10;o&#10;l&#10;t&#10;age&#10;.&#10;6&#10;.&#10;2&#10;ES&#10;DR&#10;a&#10;t&#10;i&#10;ng&#10;s&#10;V&#10;A&#10;L&#10;U&#10;E&#10;UN&#10;I&#10;T&#10;V&#10;(&#10;ES&#10;D)&#10;E&#10;l&#10;e&#10;c&#10;t&#10;r&#10;o&#10;s&#10;t&#10;a&#10;t&#10;ic&#10;d&#10;isc&#10;ha&#10;r&#10;ge&#10;H&#10;u&#10;m&#10;anbod&#10;ym&#10;ode&#10;l(H&#10;B&#10;M)&#10;,&#10;pe&#10;r&#10;A&#10;N&#10;S&#10;I/&#10;ES&#10;D&#10;A&#10;/&#10;J&#10;E&#10;D&#10;E&#10;CJ&#10;S&#10;-&#10;001&#10;(&#10;1&#10;)&#10;±&#10;400&#10;V&#10;(&#10;1&#10;)&#10;Le&#10;v&#10;e&#10;llis&#10;t&#10;edabo&#10;v&#10;e&#10;is&#10;t&#10;hepa&#10;ssi&#10;ng&#10;l&#10;e&#10;v&#10;e&#10;l&#10;pe&#10;r&#10;A&#10;N&#10;S&#10;I,&#10;ES&#10;D&#10;A&#10;,&#10;and&#10;J&#10;E&#10;D&#10;E&#10;CJ&#10;S&#10;-&#10;001&#10;.&#10;J&#10;E&#10;D&#10;E&#10;C&#10;do&#10;c&#10;u&#10;m&#10;en&#10;t&#10;J&#10;EP&#10;155&#10;s&#10;t&#10;a&#10;t&#10;e&#10;s&#10;t&#10;ha&#10;t&#10;500&#10;-&#10;V&#10;H&#10;B&#10;M&#10;a&#10;ll&#10;o&#10;ws&#10;s&#10;a&#10;f&#10;e&#10;m&#10;anu&#10;f&#10;a&#10;c&#10;t&#10;u&#10;ri&#10;ng&#10;wi&#10;t&#10;ha&#10;s&#10;t&#10;anda&#10;r&#10;d&#10;ES&#10;Dc&#10;on&#10;t&#10;r&#10;o&#10;l&#10;p&#10;r&#10;o&#10;c&#10;e&#10;ss&#10;.&#10;6&#10;.&#10;3&#10;R&#10;ec&#10;o&#10;mm&#10;e&#10;nd&#10;e&#10;d&#10;O&#10;p&#10;e&#10;r&#10;a&#10;t&#10;i&#10;ng&#10;C&#10;ond&#10;i&#10;t&#10;i&#10;on&#10;s&#10;o&#10;v&#10;e&#10;r&#10;ope&#10;r&#10;a&#10;t&#10;i&#10;ng&#10;f&#10;r&#10;ee&#10;-&#10;a&#10;ir&#10;t&#10;e&#10;m&#10;pe&#10;r&#10;a&#10;t&#10;u&#10;r&#10;e&#10;r&#10;ange&#10;(&#10;un&#10;l&#10;e&#10;ss&#10;o&#10;t&#10;he&#10;rwis&#10;eno&#10;t&#10;ed&#10;)&#10;M&#10;I&#10;NN&#10;O&#10;MMA&#10;X&#10;UN&#10;I&#10;T&#10;L&#10;M&#10;741&#10;,&#10;L&#10;M&#10;741&#10;A&#10;±&#10;10&#10;±&#10;15&#10;±&#10;22&#10;S&#10;upp&#10;lyv&#10;o&#10;l&#10;t&#10;age&#10;(&#10;V&#10;DD-&#10;G&#10;ND)&#10;V&#10;L&#10;M&#10;741&#10;C&#10;±&#10;10&#10;±&#10;15&#10;±&#10;18&#10;L&#10;M&#10;741&#10;,&#10;L&#10;M&#10;741&#10;A&#10;–55125&#10;T&#10;e&#10;m&#10;pe&#10;r&#10;a&#10;t&#10;u&#10;r&#10;e&#10;°&#10;C&#10;L&#10;M&#10;741&#10;C&#10;070&#10;6&#10;.&#10;4&#10;Th&#10;e&#10;r&#10;m&#10;a&#10;lI&#10;n&#10;f&#10;o&#10;r&#10;m&#10;a&#10;t&#10;i&#10;on&#10;L&#10;M&#10;741&#10;T&#10;H&#10;E&#10;RMA&#10;L&#10;M&#10;E&#10;T&#10;R&#10;I&#10;C&#10;(&#10;1&#10;)&#10;L&#10;MC(&#10;T&#10;O&#10;-&#10;99&#10;)NAB(CD&#10;I&#10;P&#10;)&#10;P&#10;(&#10;P&#10;D&#10;I&#10;P&#10;)UN&#10;I&#10;T&#10;8&#10;P&#10;I&#10;N&#10;S&#10;8&#10;P&#10;I&#10;N&#10;S&#10;8&#10;P&#10;I&#10;N&#10;S&#10;R&#10;J&#10;A&#10;J&#10;un&#10;c&#10;t&#10;i&#10;on&#10;-&#10;t&#10;o&#10;-&#10;a&#10;m&#10;b&#10;i&#10;en&#10;tt&#10;he&#10;rm&#10;a&#10;lr&#10;e&#10;sis&#10;t&#10;an&#10;c&#10;e170100100&#10;°&#10;C&#10;/&#10;W&#10;R&#10;JC(&#10;t&#10;op&#10;)&#10;J&#10;un&#10;c&#10;t&#10;i&#10;on&#10;-&#10;t&#10;o&#10;-c&#10;a&#10;s&#10;e&#10;(&#10;t&#10;op&#10;)&#10;t&#10;he&#10;rm&#10;a&#10;lr&#10;e&#10;sis&#10;t&#10;an&#10;c&#10;e25&#10;——&#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4&#10;S&#10;ub&#10;mi&#10;t&#10;D&#10;o&#10;c&#10;u&#10;m&#10;en&#10;t&#10;a&#10;t&#10;i&#10;on&#10;F&#10;eedba&#10;ck&#10;C&#10;op&#10;yri&#10;gh&#10;t&#10;©&#10;1998–2015&#10;,&#10;T&#10;e&#10;x&#10;a&#10;s&#10;I&#10;n&#10;s&#10;t&#10;r&#10;u&#10;m&#10;en&#10;t&#10;s&#10;I&#10;n&#10;c&#10;o&#10;r&#10;po&#10;r&#10;a&#10;t&#10;ed&#10;P&#10;r&#10;odu&#10;c&#10;t&#10;F&#10;o&#10;l&#10;de&#10;r&#10;L&#10;i&#10;n&#10;ks&#10;:&#10;L&#10;M&#10;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10;M&#10;741&#10;S&#10;N&#10;O&#10;S&#10;C&#10;25&#10;D&#10;–&#10;M&#10;AY&#10;1998–&#10;R&#10;EV&#10;I&#10;SE&#10;D&#10;O&#10;C&#10;T&#10;O&#10;BE&#10;R&#10;2015&#10;www&#10;.&#10;t&#10;i.&#10;c&#10;o&#10;m&#10;6&#10;S&#10;p&#10;ec&#10;i&#10;f&#10;i&#10;ca&#10;t&#10;i&#10;on&#10;s&#10;6&#10;.&#10;1&#10;A&#10;b&#10;s&#10;o&#10;l&#10;u&#10;t&#10;e&#10;M&#10;ax&#10;i&#10;m&#10;u&#10;m&#10;R&#10;a&#10;t&#10;i&#10;ng&#10;s&#10;o&#10;v&#10;e&#10;r&#10;ope&#10;r&#10;a&#10;t&#10;i&#10;ng&#10;f&#10;r&#10;ee&#10;-&#10;a&#10;ir&#10;t&#10;e&#10;m&#10;pe&#10;r&#10;a&#10;t&#10;u&#10;r&#10;e&#10;r&#10;ange&#10;(&#10;un&#10;l&#10;e&#10;ss&#10;o&#10;t&#10;he&#10;rwis&#10;eno&#10;t&#10;ed&#10;)&#10;(&#10;1&#10;)(&#10;2&#10;)(&#10;3&#10;)&#10;M&#10;I&#10;NMA&#10;X&#10;UN&#10;I&#10;T&#10;L&#10;M&#10;741&#10;,&#10;L&#10;M&#10;741&#10;A&#10;±&#10;22&#10;S&#10;upp&#10;lyv&#10;o&#10;l&#10;t&#10;age&#10;V&#10;L&#10;M&#10;741&#10;C&#10;±&#10;18&#10;P&#10;o&#10;w&#10;e&#10;r&#10;d&#10;issi&#10;pa&#10;t&#10;i&#10;on&#10;(&#10;4&#10;)&#10;500&#10;m&#10;W&#10;Di&#10;ff&#10;e&#10;r&#10;en&#10;t&#10;i&#10;a&#10;li&#10;npu&#10;t&#10;v&#10;o&#10;l&#10;t&#10;age&#10;±&#10;30&#10;V&#10;I&#10;npu&#10;t&#10;v&#10;o&#10;l&#10;t&#10;age&#10;(&#10;5&#10;)&#10;±&#10;15&#10;V&#10;O&#10;u&#10;t&#10;pu&#10;t&#10;s&#10;ho&#10;r&#10;t&#10;circ&#10;u&#10;i&#10;t&#10;du&#10;r&#10;a&#10;t&#10;i&#10;on&#10;C&#10;on&#10;t&#10;i&#10;nuou&#10;s&#10;L&#10;M&#10;741&#10;,&#10;L&#10;M&#10;741&#10;A&#10;–50125&#10;O&#10;pe&#10;r&#10;a&#10;t&#10;i&#10;ng&#10;t&#10;e&#10;m&#10;pe&#10;r&#10;a&#10;t&#10;u&#10;r&#10;e&#10;°&#10;C&#10;L&#10;M&#10;741&#10;C&#10;070&#10;L&#10;M&#10;741&#10;,&#10;L&#10;M&#10;741&#10;A&#10;150&#10;J&#10;un&#10;c&#10;t&#10;i&#10;on&#10;t&#10;e&#10;m&#10;pe&#10;r&#10;a&#10;t&#10;u&#10;r&#10;e&#10;°&#10;C&#10;L&#10;M&#10;741&#10;C&#10;100&#10;P&#10;D&#10;I&#10;P&#10;pa&#10;ck&#10;age&#10;(&#10;10&#10;s&#10;e&#10;c&#10;ond&#10;s)&#10;260&#10;°&#10;C&#10;S&#10;o&#10;l&#10;de&#10;ri&#10;ng&#10;i&#10;n&#10;f&#10;o&#10;rm&#10;a&#10;t&#10;i&#10;on&#10;CD&#10;I&#10;P&#10;o&#10;r&#10;T&#10;O&#10;-&#10;99pa&#10;ck&#10;age&#10;(&#10;10&#10;s&#10;e&#10;c&#10;ond&#10;s)&#10;300&#10;°&#10;C&#10;S&#10;t&#10;o&#10;r&#10;age&#10;t&#10;e&#10;m&#10;pe&#10;r&#10;a&#10;t&#10;u&#10;r&#10;e&#10;,&#10;T&#10;s&#10;t&#10;g&#10;–65150&#10;°&#10;C&#10;(&#10;1&#10;)&#10;S&#10;t&#10;r&#10;e&#10;ss&#10;e&#10;s&#10;be&#10;y&#10;ond&#10;t&#10;ho&#10;s&#10;e&#10;lis&#10;t&#10;edunde&#10;r&#10;A&#10;b&#10;s&#10;o&#10;l&#10;u&#10;t&#10;e&#10;M&#10;a&#10;xim&#10;u&#10;mR&#10;a&#10;t&#10;i&#10;ng&#10;s&#10;m&#10;a&#10;yc&#10;au&#10;s&#10;epe&#10;rm&#10;anen&#10;t&#10;da&#10;m&#10;age&#10;t&#10;o&#10;t&#10;hede&#10;vic&#10;e&#10;.&#10;T&#10;he&#10;s&#10;ea&#10;r&#10;e&#10;s&#10;t&#10;r&#10;e&#10;ssr&#10;a&#10;t&#10;i&#10;ng&#10;s&#10;on&#10;ly&#10;,&#10;w&#10;h&#10;ic&#10;hdono&#10;t&#10;im&#10;p&#10;ly&#10;f&#10;un&#10;c&#10;t&#10;i&#10;ona&#10;l&#10;ope&#10;r&#10;a&#10;t&#10;i&#10;ono&#10;ft&#10;hede&#10;vic&#10;ea&#10;tt&#10;he&#10;s&#10;eo&#10;r&#10;an&#10;y&#10;o&#10;t&#10;he&#10;rc&#10;ond&#10;i&#10;t&#10;i&#10;on&#10;s&#10;be&#10;y&#10;ond&#10;t&#10;ho&#10;s&#10;e&#10;i&#10;nd&#10;ic&#10;a&#10;t&#10;edunde&#10;r&#10;R&#10;e&#10;c&#10;o&#10;mm&#10;ended&#10;O&#10;pe&#10;r&#10;a&#10;t&#10;i&#10;ng&#10;C&#10;ond&#10;i&#10;t&#10;i&#10;on&#10;s&#10;.&#10;E&#10;x&#10;po&#10;s&#10;u&#10;r&#10;e&#10;t&#10;oab&#10;s&#10;o&#10;l&#10;u&#10;t&#10;e&#10;-m&#10;a&#10;xim&#10;u&#10;m-r&#10;a&#10;t&#10;ed&#10;c&#10;ond&#10;i&#10;t&#10;i&#10;on&#10;s&#10;f&#10;o&#10;r&#10;e&#10;x&#10;t&#10;endedpe&#10;ri&#10;od&#10;sm&#10;a&#10;y&#10;a&#10;ff&#10;e&#10;c&#10;t&#10;de&#10;vic&#10;e&#10;r&#10;e&#10;li&#10;ab&#10;ili&#10;t&#10;y&#10;.&#10;(&#10;2&#10;)&#10;F&#10;o&#10;rmili&#10;t&#10;a&#10;rys&#10;pe&#10;ci&#10;f&#10;ic&#10;a&#10;t&#10;i&#10;on&#10;ss&#10;ee&#10;R&#10;E&#10;T&#10;S&#10;741&#10;X&#10;f&#10;o&#10;r&#10;L&#10;M&#10;741and&#10;R&#10;E&#10;T&#10;S&#10;741&#10;AX&#10;f&#10;o&#10;r&#10;L&#10;M&#10;741&#10;A&#10;.&#10;(&#10;3&#10;)&#10;If&#10;Mili&#10;t&#10;a&#10;ry&#10;/&#10;A&#10;e&#10;r&#10;o&#10;s&#10;pa&#10;c&#10;e&#10;s&#10;pe&#10;ci&#10;f&#10;i&#10;edde&#10;vic&#10;e&#10;s&#10;a&#10;r&#10;e&#10;r&#10;equ&#10;ir&#10;ed&#10;,&#10;p&#10;l&#10;ea&#10;s&#10;e&#10;c&#10;on&#10;t&#10;a&#10;c&#10;tt&#10;he&#10;T&#10;I&#10;S&#10;a&#10;l&#10;e&#10;s&#10;O&#10;ff&#10;ic&#10;e&#10;/&#10;Dis&#10;t&#10;ri&#10;bu&#10;t&#10;o&#10;rs&#10;f&#10;o&#10;r&#10;a&#10;v&#10;a&#10;il&#10;ab&#10;ili&#10;t&#10;y&#10;and&#10;s&#10;pe&#10;ci&#10;f&#10;ic&#10;a&#10;t&#10;i&#10;on&#10;s&#10;.&#10;(&#10;4&#10;)&#10;F&#10;o&#10;r&#10;ope&#10;r&#10;a&#10;t&#10;i&#10;ona&#10;t&#10;e&#10;l&#10;e&#10;v&#10;a&#10;t&#10;ed&#10;t&#10;e&#10;m&#10;pe&#10;r&#10;a&#10;t&#10;u&#10;r&#10;e&#10;s&#10;,t&#10;he&#10;s&#10;ede&#10;vic&#10;e&#10;sm&#10;u&#10;s&#10;t&#10;bede&#10;r&#10;a&#10;t&#10;edba&#10;s&#10;edon&#10;t&#10;he&#10;rm&#10;a&#10;lr&#10;e&#10;sis&#10;t&#10;an&#10;c&#10;e&#10;,&#10;and&#10;T&#10;j&#10;m&#10;a&#10;x&#10;.&#10;(lis&#10;t&#10;edunde&#10;r“&#10;A&#10;b&#10;s&#10;o&#10;l&#10;u&#10;t&#10;e&#10;M&#10;a&#10;xim&#10;u&#10;mR&#10;a&#10;t&#10;i&#10;ng&#10;s”)&#10;.&#10;T&#10;j&#10;=&#10;T&#10;A&#10;+&#10;(&#10;j&#10;A&#10;P&#10;D&#10;)&#10;.&#10;(&#10;5&#10;)&#10;F&#10;o&#10;rs&#10;upp&#10;lyv&#10;o&#10;l&#10;t&#10;age&#10;sl&#10;e&#10;ss&#10;t&#10;han&#10;±&#10;15&#10;V&#10;,t&#10;heab&#10;s&#10;o&#10;l&#10;u&#10;t&#10;e&#10;m&#10;a&#10;xim&#10;u&#10;mi&#10;npu&#10;t&#10;v&#10;o&#10;l&#10;t&#10;age&#10;is&#10;equa&#10;l&#10;t&#10;o&#10;t&#10;he&#10;s&#10;upp&#10;lyv&#10;o&#10;l&#10;t&#10;age&#10;.&#10;6&#10;.&#10;2&#10;ES&#10;DR&#10;a&#10;t&#10;i&#10;ng&#10;s&#10;V&#10;A&#10;L&#10;U&#10;E&#10;UN&#10;I&#10;T&#10;V&#10;(&#10;ES&#10;D)&#10;E&#10;l&#10;e&#10;c&#10;t&#10;r&#10;o&#10;s&#10;t&#10;a&#10;t&#10;ic&#10;d&#10;isc&#10;ha&#10;r&#10;ge&#10;H&#10;u&#10;m&#10;anbod&#10;ym&#10;ode&#10;l(H&#10;B&#10;M)&#10;,&#10;pe&#10;r&#10;A&#10;N&#10;S&#10;I/&#10;ES&#10;D&#10;A&#10;/&#10;J&#10;E&#10;D&#10;E&#10;CJ&#10;S&#10;-&#10;001&#10;(&#10;1&#10;)&#10;±&#10;400&#10;V&#10;(&#10;1&#10;)&#10;Le&#10;v&#10;e&#10;llis&#10;t&#10;edabo&#10;v&#10;e&#10;is&#10;t&#10;hepa&#10;ssi&#10;ng&#10;l&#10;e&#10;v&#10;e&#10;l&#10;pe&#10;r&#10;A&#10;N&#10;S&#10;I,&#10;ES&#10;D&#10;A&#10;,&#10;and&#10;J&#10;E&#10;D&#10;E&#10;CJ&#10;S&#10;-&#10;001&#10;.&#10;J&#10;E&#10;D&#10;E&#10;C&#10;do&#10;c&#10;u&#10;m&#10;en&#10;t&#10;J&#10;EP&#10;155&#10;s&#10;t&#10;a&#10;t&#10;e&#10;s&#10;t&#10;ha&#10;t&#10;500&#10;-&#10;V&#10;H&#10;B&#10;M&#10;a&#10;ll&#10;o&#10;ws&#10;s&#10;a&#10;f&#10;e&#10;m&#10;anu&#10;f&#10;a&#10;c&#10;t&#10;u&#10;ri&#10;ng&#10;wi&#10;t&#10;ha&#10;s&#10;t&#10;anda&#10;r&#10;d&#10;ES&#10;Dc&#10;on&#10;t&#10;r&#10;o&#10;l&#10;p&#10;r&#10;o&#10;c&#10;e&#10;ss&#10;.&#10;6&#10;.&#10;3&#10;R&#10;ec&#10;o&#10;mm&#10;e&#10;nd&#10;e&#10;d&#10;O&#10;p&#10;e&#10;r&#10;a&#10;t&#10;i&#10;ng&#10;C&#10;ond&#10;i&#10;t&#10;i&#10;on&#10;s&#10;o&#10;v&#10;e&#10;r&#10;ope&#10;r&#10;a&#10;t&#10;i&#10;ng&#10;f&#10;r&#10;ee&#10;-&#10;a&#10;ir&#10;t&#10;e&#10;m&#10;pe&#10;r&#10;a&#10;t&#10;u&#10;r&#10;e&#10;r&#10;ange&#10;(&#10;un&#10;l&#10;e&#10;ss&#10;o&#10;t&#10;he&#10;rwis&#10;eno&#10;t&#10;ed&#10;)&#10;M&#10;I&#10;NN&#10;O&#10;MMA&#10;X&#10;UN&#10;I&#10;T&#10;L&#10;M&#10;741&#10;,&#10;L&#10;M&#10;741&#10;A&#10;±&#10;10&#10;±&#10;15&#10;±&#10;22&#10;S&#10;upp&#10;lyv&#10;o&#10;l&#10;t&#10;age&#10;(&#10;V&#10;DD-&#10;G&#10;ND)&#10;V&#10;L&#10;M&#10;741&#10;C&#10;±&#10;10&#10;±&#10;15&#10;±&#10;18&#10;L&#10;M&#10;741&#10;,&#10;L&#10;M&#10;741&#10;A&#10;–55125&#10;T&#10;e&#10;m&#10;pe&#10;r&#10;a&#10;t&#10;u&#10;r&#10;e&#10;°&#10;C&#10;L&#10;M&#10;741&#10;C&#10;070&#10;6&#10;.&#10;4&#10;Th&#10;e&#10;r&#10;m&#10;a&#10;lI&#10;n&#10;f&#10;o&#10;r&#10;m&#10;a&#10;t&#10;i&#10;on&#10;L&#10;M&#10;741&#10;T&#10;H&#10;E&#10;RMA&#10;L&#10;M&#10;E&#10;T&#10;R&#10;I&#10;C&#10;(&#10;1&#10;)&#10;L&#10;MC(&#10;T&#10;O&#10;-&#10;99&#10;)NAB(CD&#10;I&#10;P&#10;)&#10;P&#10;(&#10;P&#10;D&#10;I&#10;P&#10;)UN&#10;I&#10;T&#10;8&#10;P&#10;I&#10;N&#10;S&#10;8&#10;P&#10;I&#10;N&#10;S&#10;8&#10;P&#10;I&#10;N&#10;S&#10;R&#10;J&#10;A&#10;J&#10;un&#10;c&#10;t&#10;i&#10;on&#10;-&#10;t&#10;o&#10;-&#10;a&#10;m&#10;b&#10;i&#10;en&#10;tt&#10;he&#10;rm&#10;a&#10;lr&#10;e&#10;sis&#10;t&#10;an&#10;c&#10;e170100100&#10;°&#10;C&#10;/&#10;W&#10;R&#10;JC(&#10;t&#10;op&#10;)&#10;J&#10;un&#10;c&#10;t&#10;i&#10;on&#10;-&#10;t&#10;o&#10;-c&#10;a&#10;s&#10;e&#10;(&#10;t&#10;op&#10;)&#10;t&#10;he&#10;rm&#10;a&#10;lr&#10;e&#10;sis&#10;t&#10;an&#10;c&#10;e25&#10;——&#10;°&#10;C&#10;/&#10;W&#10;(&#10;1&#10;)&#10;F&#10;o&#10;rm&#10;o&#10;r&#10;e&#10;i&#10;n&#10;f&#10;o&#10;rm&#10;a&#10;t&#10;i&#10;onabou&#10;tt&#10;r&#10;ad&#10;i&#10;t&#10;i&#10;ona&#10;l&#10;andne&#10;w&#10;t&#10;he&#10;rm&#10;a&#10;lm&#10;e&#10;t&#10;rics&#10;,&#10;s&#10;ee&#10;t&#10;he&#10;S&#10;e&#10;mic&#10;ondu&#10;c&#10;t&#10;o&#10;r&#10;and&#10;I&#10;C&#10;P&#10;a&#10;ck&#10;age&#10;T&#10;he&#10;rm&#10;a&#10;lM&#10;e&#10;t&#10;rics&#10;app&#10;lic&#10;a&#10;t&#10;i&#10;on&#10;r&#10;epo&#10;r&#10;t,&#10;SP&#10;R&#10;A&#10;953&#10;.&#10;4&#10;S&#10;ub&#10;mi&#10;t&#10;D&#10;o&#10;c&#10;u&#10;m&#10;en&#10;t&#10;a&#10;t&#10;i&#10;on&#10;F&#10;eedba&#10;ck&#10;C&#10;op&#10;yri&#10;gh&#10;t&#10;©&#10;1998–2015&#10;,&#10;T&#10;e&#10;x&#10;a&#10;s&#10;I&#10;n&#10;s&#10;t&#10;r&#10;u&#10;m&#10;en&#10;t&#10;s&#10;I&#10;n&#10;c&#10;o&#10;r&#10;po&#10;r&#10;a&#10;t&#10;ed&#10;P&#10;r&#10;odu&#10;c&#10;t&#10;F&#10;o&#10;l&#10;de&#10;r&#10;L&#10;i&#10;n&#10;ks&#10;:&#10;L&#10;M&#10;741&#10;"/>
                    <pic:cNvPicPr>
                      <a:picLocks noChangeAspect="1" noChangeArrowheads="1"/>
                    </pic:cNvPicPr>
                  </pic:nvPicPr>
                  <pic:blipFill rotWithShape="1">
                    <a:blip r:embed="rId75">
                      <a:extLst>
                        <a:ext uri="{28A0092B-C50C-407E-A947-70E740481C1C}">
                          <a14:useLocalDpi xmlns:a14="http://schemas.microsoft.com/office/drawing/2010/main" val="0"/>
                        </a:ext>
                      </a:extLst>
                    </a:blip>
                    <a:srcRect l="4926" t="3803" r="30304" b="29454"/>
                    <a:stretch/>
                  </pic:blipFill>
                  <pic:spPr bwMode="auto">
                    <a:xfrm>
                      <a:off x="0" y="0"/>
                      <a:ext cx="5584937" cy="7454417"/>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Default="005D385E" w:rsidP="005D385E">
      <w:pPr>
        <w:spacing w:after="0"/>
        <w:ind w:left="0" w:right="0"/>
        <w:rPr>
          <w:rFonts w:ascii="Calibri" w:eastAsia="Times New Roman" w:hAnsi="Calibri" w:cs="Calibri"/>
          <w:noProof/>
          <w:kern w:val="0"/>
          <w:sz w:val="22"/>
          <w:lang w:eastAsia="en-US"/>
          <w14:ligatures w14:val="none"/>
        </w:rPr>
      </w:pPr>
    </w:p>
    <w:p w:rsidR="005D385E" w:rsidRPr="005D385E" w:rsidRDefault="005D385E" w:rsidP="005D385E">
      <w:pPr>
        <w:spacing w:after="0"/>
        <w:ind w:left="0" w:right="0"/>
        <w:rPr>
          <w:rFonts w:ascii="Calibri" w:eastAsia="Times New Roman" w:hAnsi="Calibri" w:cs="Calibri"/>
          <w:kern w:val="0"/>
          <w:sz w:val="22"/>
          <w:lang w:eastAsia="en-US"/>
          <w14:ligatures w14:val="none"/>
        </w:rPr>
      </w:pPr>
      <w:bookmarkStart w:id="95" w:name="_GoBack"/>
      <w:bookmarkEnd w:id="95"/>
      <w:r w:rsidRPr="005D385E">
        <w:rPr>
          <w:rFonts w:ascii="Calibri" w:eastAsia="Times New Roman" w:hAnsi="Calibri" w:cs="Calibri"/>
          <w:noProof/>
          <w:kern w:val="0"/>
          <w:sz w:val="22"/>
          <w:lang w:eastAsia="en-US"/>
          <w14:ligatures w14:val="none"/>
        </w:rPr>
        <w:drawing>
          <wp:inline distT="0" distB="0" distL="0" distR="0">
            <wp:extent cx="5750978" cy="8229600"/>
            <wp:effectExtent l="0" t="0" r="2540" b="0"/>
            <wp:docPr id="71" name="Picture 71" descr="Machine generated alternative text:&#10;L&#10;M&#10;741&#10;S&#10;N&#10;O&#10;S&#10;C&#10;25&#10;D&#10;–&#10;M&#10;AY&#10;1998–&#10;R&#10;EV&#10;I&#10;SE&#10;D&#10;O&#10;C&#10;T&#10;O&#10;BE&#10;R&#10;2015&#10;www&#10;.&#10;t&#10;i.&#10;c&#10;o&#10;m&#10;E&#10;l&#10;ec&#10;t&#10;r&#10;i&#10;ca&#10;l&#10;C&#10;h&#10;a&#10;r&#10;ac&#10;t&#10;e&#10;r&#10;i&#10;s&#10;t&#10;i&#10;cs&#10;,&#10;L&#10;M&#10;741&#10;A&#10;(&#10;1&#10;)&#10;(&#10;c&#10;on&#10;t&#10;i&#10;nu&#10;e&#10;d&#10;)&#10;P&#10;ARAM&#10;E&#10;T&#10;E&#10;R&#10;T&#10;ES&#10;T&#10;C&#10;O&#10;ND&#10;I&#10;T&#10;I&#10;O&#10;N&#10;S&#10;M&#10;I&#10;N&#10;T&#10;YP&#10;MA&#10;X&#10;UN&#10;I&#10;T&#10;R&#10;L&#10;10&#10;k&#10;±&#10;16&#10;O&#10;u&#10;t&#10;pu&#10;t&#10;v&#10;o&#10;l&#10;t&#10;age&#10;swi&#10;ng&#10;V&#10;S&#10;=&#10;±&#10;20&#10;VV&#10;R&#10;L&#10;2&#10;k&#10;±&#10;15&#10;T&#10;A&#10;=&#10;25&#10;°&#10;C&#10;102535&#10;O&#10;u&#10;t&#10;pu&#10;t&#10;s&#10;ho&#10;r&#10;t&#10;circ&#10;u&#10;i&#10;t&#10;c&#10;u&#10;rr&#10;en&#10;t&#10;m&#10;A&#10;T&#10;A&#10;M&#10;I&#10;N&#10;T&#10;A&#10;T&#10;A&#10;M&#10;AX&#10;1040&#10;C&#10;o&#10;mm&#10;on&#10;-m&#10;ode&#10;r&#10;e&#10;j&#10;e&#10;c&#10;t&#10;i&#10;on&#10;r&#10;a&#10;t&#10;i&#10;o&#10;R&#10;S&#10;50&#10;,&#10;V&#10;CM&#10;=&#10;±&#10;12&#10;V&#10;,&#10;T&#10;A&#10;M&#10;I&#10;N&#10;T&#10;A&#10;T&#10;A&#10;M&#10;AX&#10;8095d&#10;B&#10;S&#10;upp&#10;lyv&#10;o&#10;l&#10;t&#10;age&#10;r&#10;e&#10;j&#10;e&#10;c&#10;t&#10;i&#10;on&#10;r&#10;a&#10;t&#10;i&#10;o&#10;V&#10;S&#10;=&#10;±&#10;20&#10;V&#10;t&#10;o&#10;V&#10;S&#10;=&#10;±&#10;5&#10;V&#10;,&#10;R&#10;S&#10;50&#10;,&#10;T&#10;A&#10;M&#10;I&#10;N&#10;T&#10;A&#10;T&#10;A&#10;M&#10;AX&#10;8696d&#10;B&#10;Ris&#10;e&#10;t&#10;im&#10;e0&#10;.&#10;250&#10;.&#10;8&#10;s&#10;T&#10;r&#10;an&#10;si&#10;en&#10;t&#10;T&#10;A&#10;=&#10;25&#10;°&#10;C&#10;,&#10;un&#10;i&#10;t&#10;y&#10;ga&#10;i&#10;n&#10;r&#10;e&#10;s&#10;pon&#10;s&#10;e&#10;O&#10;v&#10;e&#10;rs&#10;hoo&#10;t&#10;6&#10;%&#10;20&#10;%&#10;B&#10;and&#10;wi&#10;d&#10;t&#10;h&#10;(&#10;2&#10;)&#10;T&#10;A&#10;=&#10;25&#10;°&#10;C&#10;0&#10;.&#10;4371&#10;.&#10;5&#10;MHz&#10;S&#10;l&#10;e&#10;wr&#10;a&#10;t&#10;e&#10;T&#10;A&#10;=&#10;25&#10;°&#10;C&#10;,&#10;un&#10;i&#10;t&#10;y&#10;ga&#10;i&#10;n0&#10;.&#10;30&#10;.&#10;7&#10;V&#10;/&#10;s&#10;T&#10;A&#10;=&#10;25&#10;°&#10;C&#10;80150&#10;P&#10;o&#10;w&#10;e&#10;rc&#10;on&#10;s&#10;u&#10;m&#10;p&#10;t&#10;i&#10;on&#10;V&#10;S&#10;=&#10;±&#10;20&#10;V&#10;T&#10;A&#10;=&#10;T&#10;A&#10;M&#10;I&#10;N&#10;165&#10;m&#10;W&#10;T&#10;A&#10;=&#10;T&#10;A&#10;M&#10;AX&#10;135&#10;(&#10;2&#10;)C&#10;a&#10;lc&#10;u&#10;l&#10;a&#10;t&#10;ed&#10;v&#10;a&#10;l&#10;ue&#10;f&#10;r&#10;o&#10;m&#10;:&#10;B&#10;W&#10;(MHz)&#10;=&#10;0&#10;.&#10;35&#10;/&#10;Ris&#10;e&#10;T&#10;im&#10;e&#10;(&#10;s)&#10;.&#10;6&#10;.&#10;7&#10;E&#10;l&#10;ec&#10;t&#10;r&#10;i&#10;ca&#10;l&#10;C&#10;h&#10;a&#10;r&#10;ac&#10;t&#10;e&#10;r&#10;i&#10;s&#10;t&#10;i&#10;cs&#10;,&#10;L&#10;M&#10;741&#10;C&#10;(&#10;1&#10;)&#10;P&#10;ARAM&#10;E&#10;T&#10;E&#10;R&#10;T&#10;ES&#10;T&#10;C&#10;O&#10;ND&#10;I&#10;T&#10;I&#10;O&#10;N&#10;S&#10;M&#10;I&#10;N&#10;T&#10;YP&#10;MA&#10;X&#10;UN&#10;I&#10;T&#10;T&#10;A&#10;=&#10;25&#10;°&#10;C&#10;26&#10;m&#10;V&#10;I&#10;npu&#10;t&#10;o&#10;ff&#10;s&#10;e&#10;t&#10;v&#10;o&#10;l&#10;t&#10;age&#10;R&#10;S&#10;10&#10;k&#10;T&#10;A&#10;M&#10;I&#10;N&#10;T&#10;A&#10;T&#10;A&#10;M&#10;AX&#10;7&#10;.&#10;5&#10;m&#10;V&#10;I&#10;npu&#10;t&#10;o&#10;ff&#10;s&#10;e&#10;t&#10;v&#10;o&#10;l&#10;t&#10;age&#10;T&#10;A&#10;=&#10;25&#10;°&#10;C&#10;,&#10;V&#10;S&#10;=&#10;±&#10;20&#10;V&#10;±&#10;15&#10;m&#10;V&#10;ad&#10;j&#10;u&#10;s&#10;t&#10;m&#10;en&#10;t&#10;r&#10;ange&#10;T&#10;A&#10;=&#10;25&#10;°&#10;C&#10;20200&#10;I&#10;npu&#10;t&#10;o&#10;ff&#10;s&#10;e&#10;t&#10;c&#10;u&#10;rr&#10;en&#10;t&#10;n&#10;A&#10;T&#10;A&#10;M&#10;I&#10;N&#10;T&#10;A&#10;T&#10;A&#10;M&#10;AX&#10;300&#10;T&#10;A&#10;=&#10;25&#10;°&#10;C&#10;80500n&#10;A&#10;I&#10;npu&#10;t&#10;b&#10;i&#10;a&#10;sc&#10;u&#10;rr&#10;en&#10;t&#10;T&#10;A&#10;M&#10;I&#10;N&#10;T&#10;A&#10;T&#10;A&#10;M&#10;AX&#10;0&#10;.&#10;8&#10;A&#10;I&#10;npu&#10;t&#10;r&#10;e&#10;sis&#10;t&#10;an&#10;c&#10;e&#10;T&#10;A&#10;=&#10;25&#10;°&#10;C&#10;,&#10;V&#10;S&#10;=&#10;±&#10;20&#10;V&#10;0&#10;.&#10;32&#10;M&#10;I&#10;npu&#10;t&#10;v&#10;o&#10;l&#10;t&#10;age&#10;r&#10;ange&#10;T&#10;A&#10;=&#10;25&#10;°&#10;C&#10;±&#10;12&#10;±&#10;13&#10;V&#10;T&#10;A&#10;=&#10;25&#10;°&#10;C&#10;20200&#10;V&#10;S&#10;=&#10;±&#10;15&#10;V&#10;,&#10;V&#10;O&#10;=&#10;±&#10;10&#10;V&#10;,&#10;R&#10;L&#10;La&#10;r&#10;ge&#10;si&#10;gna&#10;lv&#10;o&#10;l&#10;t&#10;agega&#10;i&#10;n&#10;V&#10;/&#10;m&#10;V&#10;2&#10;k&#10;T&#10;A&#10;M&#10;I&#10;N&#10;T&#10;A&#10;T&#10;A&#10;M&#10;AX&#10;15&#10;R&#10;L&#10;10&#10;k&#10;±&#10;12&#10;±&#10;14&#10;O&#10;u&#10;t&#10;pu&#10;t&#10;v&#10;o&#10;l&#10;t&#10;age&#10;swi&#10;ng&#10;V&#10;S&#10;=&#10;±&#10;15&#10;VV&#10;R&#10;L&#10;2&#10;k&#10;±&#10;10&#10;±&#10;13&#10;O&#10;u&#10;t&#10;pu&#10;t&#10;s&#10;ho&#10;r&#10;t&#10;circ&#10;u&#10;i&#10;t&#10;c&#10;u&#10;rr&#10;en&#10;t&#10;T&#10;A&#10;=&#10;25&#10;°&#10;C&#10;25&#10;m&#10;A&#10;C&#10;o&#10;mm&#10;on&#10;-m&#10;ode&#10;r&#10;e&#10;j&#10;e&#10;c&#10;t&#10;i&#10;on&#10;r&#10;a&#10;t&#10;i&#10;o&#10;R&#10;S&#10;10&#10;k&#10;,&#10;V&#10;CM&#10;=&#10;±&#10;12&#10;V&#10;,&#10;T&#10;A&#10;M&#10;I&#10;N&#10;T&#10;A&#10;T&#10;A&#10;M&#10;AX&#10;7090d&#10;B&#10;S&#10;upp&#10;lyv&#10;o&#10;l&#10;t&#10;age&#10;r&#10;e&#10;j&#10;e&#10;c&#10;t&#10;i&#10;on&#10;r&#10;a&#10;t&#10;i&#10;o&#10;V&#10;S&#10;=&#10;±&#10;20&#10;V&#10;t&#10;o&#10;V&#10;S&#10;=&#10;±&#10;5&#10;V&#10;,&#10;R&#10;S&#10;10&#10;,&#10;T&#10;A&#10;M&#10;I&#10;N&#10;T&#10;A&#10;T&#10;A&#10;M&#10;AX&#10;7796d&#10;B&#10;Ris&#10;e&#10;t&#10;im&#10;e0&#10;.&#10;3&#10;s&#10;T&#10;r&#10;an&#10;si&#10;en&#10;t&#10;r&#10;e&#10;s&#10;pon&#10;s&#10;e&#10;T&#10;A&#10;=&#10;25&#10;°&#10;C&#10;,&#10;U&#10;n&#10;i&#10;t&#10;y&#10;G&#10;a&#10;i&#10;n&#10;O&#10;v&#10;e&#10;rs&#10;hoo&#10;t&#10;5&#10;%&#10;S&#10;l&#10;e&#10;wr&#10;a&#10;t&#10;e&#10;T&#10;A&#10;=&#10;25&#10;°&#10;C&#10;,&#10;U&#10;n&#10;i&#10;t&#10;y&#10;G&#10;a&#10;i&#10;n0&#10;.&#10;5&#10;V&#10;/&#10;s&#10;S&#10;upp&#10;lyc&#10;u&#10;rr&#10;en&#10;t&#10;T&#10;A&#10;=&#10;25&#10;°&#10;C&#10;1&#10;.&#10;72&#10;.&#10;8&#10;m&#10;A&#10;P&#10;o&#10;w&#10;e&#10;rc&#10;on&#10;s&#10;u&#10;m&#10;p&#10;t&#10;i&#10;on&#10;V&#10;S&#10;=&#10;±&#10;15&#10;V&#10;,&#10;T&#10;A&#10;=&#10;25&#10;°&#10;C&#10;5085&#10;m&#10;W&#10;(&#10;1&#10;)U&#10;n&#10;l&#10;e&#10;ss&#10;o&#10;t&#10;he&#10;rwis&#10;e&#10;s&#10;pe&#10;ci&#10;f&#10;i&#10;ed&#10;,t&#10;he&#10;s&#10;e&#10;s&#10;pe&#10;ci&#10;f&#10;ic&#10;a&#10;t&#10;i&#10;on&#10;s&#10;app&#10;ly&#10;f&#10;o&#10;r&#10;V&#10;S&#10;=&#10;±&#10;15&#10;V&#10;,&#10;55&#10;°&#10;C&#10;T&#10;A&#10;+&#10;125&#10;°&#10;C(&#10;L&#10;M&#10;741&#10;/&#10;L&#10;M&#10;741&#10;A&#10;)&#10;.&#10;F&#10;o&#10;r&#10;t&#10;he&#10;L&#10;M&#10;741&#10;C&#10;/&#10;L&#10;M&#10;741&#10;E&#10;,t&#10;he&#10;s&#10;e&#10;s&#10;pe&#10;ci&#10;f&#10;ic&#10;a&#10;t&#10;i&#10;on&#10;s&#10;a&#10;r&#10;e&#10;limi&#10;t&#10;ed&#10;t&#10;o0&#10;°&#10;C&#10;T&#10;A&#10;+&#10;70&#10;°&#10;C&#10;.&#10;6&#10;S&#10;ub&#10;mi&#10;t&#10;D&#10;o&#10;c&#10;u&#10;m&#10;en&#10;t&#10;a&#10;t&#10;i&#10;on&#10;F&#10;eedba&#10;ck&#10;C&#10;op&#10;yri&#10;gh&#10;t&#10;©&#10;1998–2015&#10;,&#10;T&#10;e&#10;x&#10;a&#10;s&#10;I&#10;n&#10;s&#10;t&#10;r&#10;u&#10;m&#10;en&#10;t&#10;s&#10;I&#10;n&#10;c&#10;o&#10;r&#10;po&#10;r&#10;a&#10;t&#10;ed&#10;P&#10;r&#10;odu&#10;c&#10;t&#10;F&#10;o&#10;l&#10;de&#10;r&#10;L&#10;i&#10;n&#10;ks&#10;:&#10;L&#10;M&#10;7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L&#10;M&#10;741&#10;S&#10;N&#10;O&#10;S&#10;C&#10;25&#10;D&#10;–&#10;M&#10;AY&#10;1998–&#10;R&#10;EV&#10;I&#10;SE&#10;D&#10;O&#10;C&#10;T&#10;O&#10;BE&#10;R&#10;2015&#10;www&#10;.&#10;t&#10;i.&#10;c&#10;o&#10;m&#10;E&#10;l&#10;ec&#10;t&#10;r&#10;i&#10;ca&#10;l&#10;C&#10;h&#10;a&#10;r&#10;ac&#10;t&#10;e&#10;r&#10;i&#10;s&#10;t&#10;i&#10;cs&#10;,&#10;L&#10;M&#10;741&#10;A&#10;(&#10;1&#10;)&#10;(&#10;c&#10;on&#10;t&#10;i&#10;nu&#10;e&#10;d&#10;)&#10;P&#10;ARAM&#10;E&#10;T&#10;E&#10;R&#10;T&#10;ES&#10;T&#10;C&#10;O&#10;ND&#10;I&#10;T&#10;I&#10;O&#10;N&#10;S&#10;M&#10;I&#10;N&#10;T&#10;YP&#10;MA&#10;X&#10;UN&#10;I&#10;T&#10;R&#10;L&#10;10&#10;k&#10;±&#10;16&#10;O&#10;u&#10;t&#10;pu&#10;t&#10;v&#10;o&#10;l&#10;t&#10;age&#10;swi&#10;ng&#10;V&#10;S&#10;=&#10;±&#10;20&#10;VV&#10;R&#10;L&#10;2&#10;k&#10;±&#10;15&#10;T&#10;A&#10;=&#10;25&#10;°&#10;C&#10;102535&#10;O&#10;u&#10;t&#10;pu&#10;t&#10;s&#10;ho&#10;r&#10;t&#10;circ&#10;u&#10;i&#10;t&#10;c&#10;u&#10;rr&#10;en&#10;t&#10;m&#10;A&#10;T&#10;A&#10;M&#10;I&#10;N&#10;T&#10;A&#10;T&#10;A&#10;M&#10;AX&#10;1040&#10;C&#10;o&#10;mm&#10;on&#10;-m&#10;ode&#10;r&#10;e&#10;j&#10;e&#10;c&#10;t&#10;i&#10;on&#10;r&#10;a&#10;t&#10;i&#10;o&#10;R&#10;S&#10;50&#10;,&#10;V&#10;CM&#10;=&#10;±&#10;12&#10;V&#10;,&#10;T&#10;A&#10;M&#10;I&#10;N&#10;T&#10;A&#10;T&#10;A&#10;M&#10;AX&#10;8095d&#10;B&#10;S&#10;upp&#10;lyv&#10;o&#10;l&#10;t&#10;age&#10;r&#10;e&#10;j&#10;e&#10;c&#10;t&#10;i&#10;on&#10;r&#10;a&#10;t&#10;i&#10;o&#10;V&#10;S&#10;=&#10;±&#10;20&#10;V&#10;t&#10;o&#10;V&#10;S&#10;=&#10;±&#10;5&#10;V&#10;,&#10;R&#10;S&#10;50&#10;,&#10;T&#10;A&#10;M&#10;I&#10;N&#10;T&#10;A&#10;T&#10;A&#10;M&#10;AX&#10;8696d&#10;B&#10;Ris&#10;e&#10;t&#10;im&#10;e0&#10;.&#10;250&#10;.&#10;8&#10;s&#10;T&#10;r&#10;an&#10;si&#10;en&#10;t&#10;T&#10;A&#10;=&#10;25&#10;°&#10;C&#10;,&#10;un&#10;i&#10;t&#10;y&#10;ga&#10;i&#10;n&#10;r&#10;e&#10;s&#10;pon&#10;s&#10;e&#10;O&#10;v&#10;e&#10;rs&#10;hoo&#10;t&#10;6&#10;%&#10;20&#10;%&#10;B&#10;and&#10;wi&#10;d&#10;t&#10;h&#10;(&#10;2&#10;)&#10;T&#10;A&#10;=&#10;25&#10;°&#10;C&#10;0&#10;.&#10;4371&#10;.&#10;5&#10;MHz&#10;S&#10;l&#10;e&#10;wr&#10;a&#10;t&#10;e&#10;T&#10;A&#10;=&#10;25&#10;°&#10;C&#10;,&#10;un&#10;i&#10;t&#10;y&#10;ga&#10;i&#10;n0&#10;.&#10;30&#10;.&#10;7&#10;V&#10;/&#10;s&#10;T&#10;A&#10;=&#10;25&#10;°&#10;C&#10;80150&#10;P&#10;o&#10;w&#10;e&#10;rc&#10;on&#10;s&#10;u&#10;m&#10;p&#10;t&#10;i&#10;on&#10;V&#10;S&#10;=&#10;±&#10;20&#10;V&#10;T&#10;A&#10;=&#10;T&#10;A&#10;M&#10;I&#10;N&#10;165&#10;m&#10;W&#10;T&#10;A&#10;=&#10;T&#10;A&#10;M&#10;AX&#10;135&#10;(&#10;2&#10;)C&#10;a&#10;lc&#10;u&#10;l&#10;a&#10;t&#10;ed&#10;v&#10;a&#10;l&#10;ue&#10;f&#10;r&#10;o&#10;m&#10;:&#10;B&#10;W&#10;(MHz)&#10;=&#10;0&#10;.&#10;35&#10;/&#10;Ris&#10;e&#10;T&#10;im&#10;e&#10;(&#10;s)&#10;.&#10;6&#10;.&#10;7&#10;E&#10;l&#10;ec&#10;t&#10;r&#10;i&#10;ca&#10;l&#10;C&#10;h&#10;a&#10;r&#10;ac&#10;t&#10;e&#10;r&#10;i&#10;s&#10;t&#10;i&#10;cs&#10;,&#10;L&#10;M&#10;741&#10;C&#10;(&#10;1&#10;)&#10;P&#10;ARAM&#10;E&#10;T&#10;E&#10;R&#10;T&#10;ES&#10;T&#10;C&#10;O&#10;ND&#10;I&#10;T&#10;I&#10;O&#10;N&#10;S&#10;M&#10;I&#10;N&#10;T&#10;YP&#10;MA&#10;X&#10;UN&#10;I&#10;T&#10;T&#10;A&#10;=&#10;25&#10;°&#10;C&#10;26&#10;m&#10;V&#10;I&#10;npu&#10;t&#10;o&#10;ff&#10;s&#10;e&#10;t&#10;v&#10;o&#10;l&#10;t&#10;age&#10;R&#10;S&#10;10&#10;k&#10;T&#10;A&#10;M&#10;I&#10;N&#10;T&#10;A&#10;T&#10;A&#10;M&#10;AX&#10;7&#10;.&#10;5&#10;m&#10;V&#10;I&#10;npu&#10;t&#10;o&#10;ff&#10;s&#10;e&#10;t&#10;v&#10;o&#10;l&#10;t&#10;age&#10;T&#10;A&#10;=&#10;25&#10;°&#10;C&#10;,&#10;V&#10;S&#10;=&#10;±&#10;20&#10;V&#10;±&#10;15&#10;m&#10;V&#10;ad&#10;j&#10;u&#10;s&#10;t&#10;m&#10;en&#10;t&#10;r&#10;ange&#10;T&#10;A&#10;=&#10;25&#10;°&#10;C&#10;20200&#10;I&#10;npu&#10;t&#10;o&#10;ff&#10;s&#10;e&#10;t&#10;c&#10;u&#10;rr&#10;en&#10;t&#10;n&#10;A&#10;T&#10;A&#10;M&#10;I&#10;N&#10;T&#10;A&#10;T&#10;A&#10;M&#10;AX&#10;300&#10;T&#10;A&#10;=&#10;25&#10;°&#10;C&#10;80500n&#10;A&#10;I&#10;npu&#10;t&#10;b&#10;i&#10;a&#10;sc&#10;u&#10;rr&#10;en&#10;t&#10;T&#10;A&#10;M&#10;I&#10;N&#10;T&#10;A&#10;T&#10;A&#10;M&#10;AX&#10;0&#10;.&#10;8&#10;A&#10;I&#10;npu&#10;t&#10;r&#10;e&#10;sis&#10;t&#10;an&#10;c&#10;e&#10;T&#10;A&#10;=&#10;25&#10;°&#10;C&#10;,&#10;V&#10;S&#10;=&#10;±&#10;20&#10;V&#10;0&#10;.&#10;32&#10;M&#10;I&#10;npu&#10;t&#10;v&#10;o&#10;l&#10;t&#10;age&#10;r&#10;ange&#10;T&#10;A&#10;=&#10;25&#10;°&#10;C&#10;±&#10;12&#10;±&#10;13&#10;V&#10;T&#10;A&#10;=&#10;25&#10;°&#10;C&#10;20200&#10;V&#10;S&#10;=&#10;±&#10;15&#10;V&#10;,&#10;V&#10;O&#10;=&#10;±&#10;10&#10;V&#10;,&#10;R&#10;L&#10;La&#10;r&#10;ge&#10;si&#10;gna&#10;lv&#10;o&#10;l&#10;t&#10;agega&#10;i&#10;n&#10;V&#10;/&#10;m&#10;V&#10;2&#10;k&#10;T&#10;A&#10;M&#10;I&#10;N&#10;T&#10;A&#10;T&#10;A&#10;M&#10;AX&#10;15&#10;R&#10;L&#10;10&#10;k&#10;±&#10;12&#10;±&#10;14&#10;O&#10;u&#10;t&#10;pu&#10;t&#10;v&#10;o&#10;l&#10;t&#10;age&#10;swi&#10;ng&#10;V&#10;S&#10;=&#10;±&#10;15&#10;VV&#10;R&#10;L&#10;2&#10;k&#10;±&#10;10&#10;±&#10;13&#10;O&#10;u&#10;t&#10;pu&#10;t&#10;s&#10;ho&#10;r&#10;t&#10;circ&#10;u&#10;i&#10;t&#10;c&#10;u&#10;rr&#10;en&#10;t&#10;T&#10;A&#10;=&#10;25&#10;°&#10;C&#10;25&#10;m&#10;A&#10;C&#10;o&#10;mm&#10;on&#10;-m&#10;ode&#10;r&#10;e&#10;j&#10;e&#10;c&#10;t&#10;i&#10;on&#10;r&#10;a&#10;t&#10;i&#10;o&#10;R&#10;S&#10;10&#10;k&#10;,&#10;V&#10;CM&#10;=&#10;±&#10;12&#10;V&#10;,&#10;T&#10;A&#10;M&#10;I&#10;N&#10;T&#10;A&#10;T&#10;A&#10;M&#10;AX&#10;7090d&#10;B&#10;S&#10;upp&#10;lyv&#10;o&#10;l&#10;t&#10;age&#10;r&#10;e&#10;j&#10;e&#10;c&#10;t&#10;i&#10;on&#10;r&#10;a&#10;t&#10;i&#10;o&#10;V&#10;S&#10;=&#10;±&#10;20&#10;V&#10;t&#10;o&#10;V&#10;S&#10;=&#10;±&#10;5&#10;V&#10;,&#10;R&#10;S&#10;10&#10;,&#10;T&#10;A&#10;M&#10;I&#10;N&#10;T&#10;A&#10;T&#10;A&#10;M&#10;AX&#10;7796d&#10;B&#10;Ris&#10;e&#10;t&#10;im&#10;e0&#10;.&#10;3&#10;s&#10;T&#10;r&#10;an&#10;si&#10;en&#10;t&#10;r&#10;e&#10;s&#10;pon&#10;s&#10;e&#10;T&#10;A&#10;=&#10;25&#10;°&#10;C&#10;,&#10;U&#10;n&#10;i&#10;t&#10;y&#10;G&#10;a&#10;i&#10;n&#10;O&#10;v&#10;e&#10;rs&#10;hoo&#10;t&#10;5&#10;%&#10;S&#10;l&#10;e&#10;wr&#10;a&#10;t&#10;e&#10;T&#10;A&#10;=&#10;25&#10;°&#10;C&#10;,&#10;U&#10;n&#10;i&#10;t&#10;y&#10;G&#10;a&#10;i&#10;n0&#10;.&#10;5&#10;V&#10;/&#10;s&#10;S&#10;upp&#10;lyc&#10;u&#10;rr&#10;en&#10;t&#10;T&#10;A&#10;=&#10;25&#10;°&#10;C&#10;1&#10;.&#10;72&#10;.&#10;8&#10;m&#10;A&#10;P&#10;o&#10;w&#10;e&#10;rc&#10;on&#10;s&#10;u&#10;m&#10;p&#10;t&#10;i&#10;on&#10;V&#10;S&#10;=&#10;±&#10;15&#10;V&#10;,&#10;T&#10;A&#10;=&#10;25&#10;°&#10;C&#10;5085&#10;m&#10;W&#10;(&#10;1&#10;)U&#10;n&#10;l&#10;e&#10;ss&#10;o&#10;t&#10;he&#10;rwis&#10;e&#10;s&#10;pe&#10;ci&#10;f&#10;i&#10;ed&#10;,t&#10;he&#10;s&#10;e&#10;s&#10;pe&#10;ci&#10;f&#10;ic&#10;a&#10;t&#10;i&#10;on&#10;s&#10;app&#10;ly&#10;f&#10;o&#10;r&#10;V&#10;S&#10;=&#10;±&#10;15&#10;V&#10;,&#10;55&#10;°&#10;C&#10;T&#10;A&#10;+&#10;125&#10;°&#10;C(&#10;L&#10;M&#10;741&#10;/&#10;L&#10;M&#10;741&#10;A&#10;)&#10;.&#10;F&#10;o&#10;r&#10;t&#10;he&#10;L&#10;M&#10;741&#10;C&#10;/&#10;L&#10;M&#10;741&#10;E&#10;,t&#10;he&#10;s&#10;e&#10;s&#10;pe&#10;ci&#10;f&#10;ic&#10;a&#10;t&#10;i&#10;on&#10;s&#10;a&#10;r&#10;e&#10;limi&#10;t&#10;ed&#10;t&#10;o0&#10;°&#10;C&#10;T&#10;A&#10;+&#10;70&#10;°&#10;C&#10;.&#10;6&#10;S&#10;ub&#10;mi&#10;t&#10;D&#10;o&#10;c&#10;u&#10;m&#10;en&#10;t&#10;a&#10;t&#10;i&#10;on&#10;F&#10;eedba&#10;ck&#10;C&#10;op&#10;yri&#10;gh&#10;t&#10;©&#10;1998–2015&#10;,&#10;T&#10;e&#10;x&#10;a&#10;s&#10;I&#10;n&#10;s&#10;t&#10;r&#10;u&#10;m&#10;en&#10;t&#10;s&#10;I&#10;n&#10;c&#10;o&#10;r&#10;po&#10;r&#10;a&#10;t&#10;ed&#10;P&#10;r&#10;odu&#10;c&#10;t&#10;F&#10;o&#10;l&#10;de&#10;r&#10;L&#10;i&#10;n&#10;ks&#10;:&#10;L&#10;M&#10;741&#10;"/>
                    <pic:cNvPicPr>
                      <a:picLocks noChangeAspect="1" noChangeArrowheads="1"/>
                    </pic:cNvPicPr>
                  </pic:nvPicPr>
                  <pic:blipFill rotWithShape="1">
                    <a:blip r:embed="rId76">
                      <a:extLst>
                        <a:ext uri="{28A0092B-C50C-407E-A947-70E740481C1C}">
                          <a14:useLocalDpi xmlns:a14="http://schemas.microsoft.com/office/drawing/2010/main" val="0"/>
                        </a:ext>
                      </a:extLst>
                    </a:blip>
                    <a:srcRect l="6226" t="3143" r="33195" b="29932"/>
                    <a:stretch/>
                  </pic:blipFill>
                  <pic:spPr bwMode="auto">
                    <a:xfrm>
                      <a:off x="0" y="0"/>
                      <a:ext cx="5752292" cy="8231481"/>
                    </a:xfrm>
                    <a:prstGeom prst="rect">
                      <a:avLst/>
                    </a:prstGeom>
                    <a:noFill/>
                    <a:ln>
                      <a:noFill/>
                    </a:ln>
                    <a:extLst>
                      <a:ext uri="{53640926-AAD7-44D8-BBD7-CCE9431645EC}">
                        <a14:shadowObscured xmlns:a14="http://schemas.microsoft.com/office/drawing/2010/main"/>
                      </a:ext>
                    </a:extLst>
                  </pic:spPr>
                </pic:pic>
              </a:graphicData>
            </a:graphic>
          </wp:inline>
        </w:drawing>
      </w:r>
    </w:p>
    <w:p w:rsidR="005D385E" w:rsidRDefault="005D385E">
      <w:pPr>
        <w:spacing w:after="240" w:line="252" w:lineRule="auto"/>
        <w:ind w:left="0" w:right="0"/>
        <w:rPr>
          <w:rFonts w:eastAsiaTheme="majorEastAsia" w:cstheme="majorBidi"/>
          <w:caps/>
          <w:color w:val="548AB7" w:themeColor="accent1" w:themeShade="BF"/>
          <w:sz w:val="32"/>
          <w:szCs w:val="28"/>
        </w:rPr>
      </w:pPr>
      <w:r>
        <w:br w:type="page"/>
      </w:r>
    </w:p>
    <w:p w:rsidR="001C3AE8" w:rsidRDefault="001C3AE8" w:rsidP="002079F4">
      <w:pPr>
        <w:pStyle w:val="Heading1"/>
        <w:numPr>
          <w:ilvl w:val="0"/>
          <w:numId w:val="30"/>
        </w:numPr>
        <w:ind w:left="360"/>
      </w:pPr>
      <w:r w:rsidRPr="009F1D10">
        <w:lastRenderedPageBreak/>
        <w:t>References:</w:t>
      </w:r>
      <w:bookmarkEnd w:id="94"/>
    </w:p>
    <w:p w:rsidR="001C3AE8" w:rsidRDefault="00A45FEB" w:rsidP="00A45FEB">
      <w:pPr>
        <w:pStyle w:val="ListParagraph"/>
        <w:numPr>
          <w:ilvl w:val="0"/>
          <w:numId w:val="29"/>
        </w:numPr>
        <w:spacing w:line="360" w:lineRule="auto"/>
        <w:rPr>
          <w:rFonts w:cs="Times New Roman"/>
          <w:noProof/>
          <w:szCs w:val="24"/>
        </w:rPr>
      </w:pPr>
      <w:r>
        <w:t xml:space="preserve">Low Cost Instrumentation Amplifier: </w:t>
      </w:r>
      <w:hyperlink r:id="rId77" w:history="1">
        <w:r w:rsidR="001C3AE8" w:rsidRPr="009F679B">
          <w:rPr>
            <w:rStyle w:val="Hyperlink"/>
            <w:rFonts w:cs="Times New Roman"/>
            <w:noProof/>
            <w:color w:val="auto"/>
            <w:szCs w:val="24"/>
          </w:rPr>
          <w:t>http://www.analog.com/media/en/technical-documentation/data-sheets/AD620.pdf</w:t>
        </w:r>
      </w:hyperlink>
    </w:p>
    <w:p w:rsidR="001C3AE8" w:rsidRPr="009F679B" w:rsidRDefault="00E43232" w:rsidP="00E43232">
      <w:pPr>
        <w:pStyle w:val="ListParagraph"/>
        <w:numPr>
          <w:ilvl w:val="0"/>
          <w:numId w:val="29"/>
        </w:numPr>
        <w:spacing w:line="360" w:lineRule="auto"/>
        <w:rPr>
          <w:rFonts w:cs="Times New Roman"/>
          <w:noProof/>
          <w:szCs w:val="24"/>
        </w:rPr>
      </w:pPr>
      <w:r w:rsidRPr="00E43232">
        <w:t>The IC 741 Op-Amp tutorial and Characteris</w:t>
      </w:r>
      <w:r>
        <w:t xml:space="preserve">tics: </w:t>
      </w:r>
      <w:hyperlink r:id="rId78" w:history="1">
        <w:r w:rsidR="001C3AE8" w:rsidRPr="009F679B">
          <w:rPr>
            <w:rStyle w:val="Hyperlink"/>
            <w:rFonts w:cs="Times New Roman"/>
            <w:noProof/>
            <w:color w:val="auto"/>
            <w:szCs w:val="24"/>
          </w:rPr>
          <w:t>https://www.elprocus.com/ic-741-op-amp-tutorial-and-characteristics/</w:t>
        </w:r>
      </w:hyperlink>
    </w:p>
    <w:p w:rsidR="001C3AE8" w:rsidRPr="00E43232" w:rsidRDefault="00E43232" w:rsidP="00E43232">
      <w:pPr>
        <w:pStyle w:val="ListParagraph"/>
        <w:numPr>
          <w:ilvl w:val="0"/>
          <w:numId w:val="29"/>
        </w:numPr>
        <w:spacing w:line="360" w:lineRule="auto"/>
        <w:rPr>
          <w:rFonts w:cs="Times New Roman"/>
          <w:szCs w:val="24"/>
        </w:rPr>
      </w:pPr>
      <w:r w:rsidRPr="00E43232">
        <w:t>brain-computer interface (BCI)</w:t>
      </w:r>
      <w:r>
        <w:t xml:space="preserve">: </w:t>
      </w:r>
      <w:hyperlink r:id="rId79" w:history="1">
        <w:r w:rsidR="001C3AE8" w:rsidRPr="009F679B">
          <w:rPr>
            <w:rStyle w:val="Hyperlink"/>
            <w:rFonts w:cs="Times New Roman"/>
            <w:color w:val="auto"/>
            <w:szCs w:val="24"/>
          </w:rPr>
          <w:t>http://whatis.techtarget.com/definition/brain-computer-interface-BCI</w:t>
        </w:r>
      </w:hyperlink>
    </w:p>
    <w:p w:rsidR="001C3AE8" w:rsidRPr="009F679B" w:rsidRDefault="00E43232" w:rsidP="00E43232">
      <w:pPr>
        <w:pStyle w:val="ListParagraph"/>
        <w:numPr>
          <w:ilvl w:val="0"/>
          <w:numId w:val="29"/>
        </w:numPr>
        <w:spacing w:line="360" w:lineRule="auto"/>
        <w:rPr>
          <w:rFonts w:cs="Times New Roman"/>
          <w:szCs w:val="24"/>
        </w:rPr>
      </w:pPr>
      <w:r w:rsidRPr="00E43232">
        <w:t>Biopotential Amplifiers</w:t>
      </w:r>
      <w:r>
        <w:t xml:space="preserve">: </w:t>
      </w:r>
      <w:hyperlink r:id="rId80" w:history="1">
        <w:r w:rsidR="001C3AE8" w:rsidRPr="009F679B">
          <w:rPr>
            <w:rStyle w:val="Hyperlink"/>
            <w:rFonts w:cs="Times New Roman"/>
            <w:color w:val="auto"/>
            <w:szCs w:val="24"/>
          </w:rPr>
          <w:t>http://www.fis.uc.pt/data/20062007/apontamentos/apnt_134_6.pdf</w:t>
        </w:r>
      </w:hyperlink>
      <w:r w:rsidR="001C3AE8" w:rsidRPr="009F679B">
        <w:rPr>
          <w:rFonts w:cs="Times New Roman"/>
          <w:szCs w:val="24"/>
        </w:rPr>
        <w:t xml:space="preserve"> </w:t>
      </w:r>
    </w:p>
    <w:p w:rsidR="001C3AE8" w:rsidRPr="009F679B" w:rsidRDefault="00E43232" w:rsidP="00E43232">
      <w:pPr>
        <w:pStyle w:val="ListParagraph"/>
        <w:numPr>
          <w:ilvl w:val="0"/>
          <w:numId w:val="29"/>
        </w:numPr>
        <w:spacing w:line="360" w:lineRule="auto"/>
        <w:rPr>
          <w:rFonts w:cs="Times New Roman"/>
          <w:szCs w:val="24"/>
        </w:rPr>
      </w:pPr>
      <w:r>
        <w:t xml:space="preserve">OPAMP 741C Datasheet: </w:t>
      </w:r>
      <w:hyperlink r:id="rId81" w:history="1">
        <w:r w:rsidR="001C3AE8" w:rsidRPr="009F679B">
          <w:rPr>
            <w:rStyle w:val="Hyperlink"/>
            <w:rFonts w:cs="Times New Roman"/>
            <w:color w:val="auto"/>
            <w:szCs w:val="24"/>
          </w:rPr>
          <w:t>http://www.datasheetcafe.com/ic741-datasheet-pdf/</w:t>
        </w:r>
      </w:hyperlink>
    </w:p>
    <w:p w:rsidR="00A45FEB" w:rsidRPr="00E43232" w:rsidRDefault="00E43232" w:rsidP="00E43232">
      <w:pPr>
        <w:pStyle w:val="ListParagraph"/>
        <w:numPr>
          <w:ilvl w:val="0"/>
          <w:numId w:val="29"/>
        </w:numPr>
        <w:spacing w:line="360" w:lineRule="auto"/>
        <w:rPr>
          <w:rFonts w:cs="Times New Roman"/>
          <w:szCs w:val="28"/>
        </w:rPr>
      </w:pPr>
      <w:r w:rsidRPr="00E43232">
        <w:rPr>
          <w:rFonts w:cs="Times New Roman"/>
          <w:szCs w:val="28"/>
        </w:rPr>
        <w:t xml:space="preserve">Getting the most out of your instrumentation amplifier design: </w:t>
      </w:r>
      <w:r w:rsidR="00A45FEB" w:rsidRPr="00E43232">
        <w:rPr>
          <w:rFonts w:cs="Times New Roman"/>
          <w:szCs w:val="28"/>
          <w:u w:val="single"/>
        </w:rPr>
        <w:t>http://www.ti.com/jp/lit/an/slyt226/slyt226.pdf</w:t>
      </w:r>
    </w:p>
    <w:p w:rsidR="001C3AE8" w:rsidRPr="009F1D10" w:rsidRDefault="001C3AE8" w:rsidP="001C3AE8"/>
    <w:p w:rsidR="001C3AE8" w:rsidRPr="00182904" w:rsidRDefault="001C3AE8" w:rsidP="001C3AE8">
      <w:pPr>
        <w:rPr>
          <w:rFonts w:cs="Times New Roman"/>
          <w:szCs w:val="24"/>
        </w:rPr>
      </w:pPr>
    </w:p>
    <w:p w:rsidR="00F1624A" w:rsidRDefault="00F1624A"/>
    <w:p w:rsidR="00F1624A" w:rsidRDefault="00F1624A"/>
    <w:sectPr w:rsidR="00F1624A" w:rsidSect="00983CAF">
      <w:footerReference w:type="default" r:id="rId82"/>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7F6C" w:rsidRDefault="00777F6C">
      <w:r>
        <w:separator/>
      </w:r>
    </w:p>
    <w:p w:rsidR="00777F6C" w:rsidRDefault="00777F6C"/>
  </w:endnote>
  <w:endnote w:type="continuationSeparator" w:id="0">
    <w:p w:rsidR="00777F6C" w:rsidRDefault="00777F6C">
      <w:r>
        <w:continuationSeparator/>
      </w:r>
    </w:p>
    <w:p w:rsidR="00777F6C" w:rsidRDefault="00777F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Description w:val="Footer table"/>
    </w:tblPr>
    <w:tblGrid>
      <w:gridCol w:w="1354"/>
      <w:gridCol w:w="6318"/>
      <w:gridCol w:w="1354"/>
    </w:tblGrid>
    <w:tr w:rsidR="002079F4">
      <w:tc>
        <w:tcPr>
          <w:tcW w:w="750" w:type="pct"/>
        </w:tcPr>
        <w:p w:rsidR="002079F4" w:rsidRDefault="002079F4">
          <w:pPr>
            <w:pStyle w:val="Footer"/>
          </w:pPr>
        </w:p>
      </w:tc>
      <w:sdt>
        <w:sdtPr>
          <w:alias w:val="Title"/>
          <w:tag w:val=""/>
          <w:id w:val="1374816167"/>
          <w:placeholder>
            <w:docPart w:val="DefaultPlaceholder_2098659788"/>
          </w:placeholder>
          <w:dataBinding w:prefixMappings="xmlns:ns0='http://purl.org/dc/elements/1.1/' xmlns:ns1='http://schemas.openxmlformats.org/package/2006/metadata/core-properties' " w:xpath="/ns1:coreProperties[1]/ns0:title[1]" w:storeItemID="{6C3C8BC8-F283-45AE-878A-BAB7291924A1}"/>
          <w:text/>
        </w:sdtPr>
        <w:sdtContent>
          <w:tc>
            <w:tcPr>
              <w:tcW w:w="3500" w:type="pct"/>
            </w:tcPr>
            <w:p w:rsidR="002079F4" w:rsidRDefault="002079F4">
              <w:pPr>
                <w:pStyle w:val="Footer"/>
                <w:jc w:val="center"/>
              </w:pPr>
              <w:r>
                <w:t>Thought Recognition using Brain Computer Interface</w:t>
              </w:r>
            </w:p>
          </w:tc>
        </w:sdtContent>
      </w:sdt>
      <w:tc>
        <w:tcPr>
          <w:tcW w:w="750" w:type="pct"/>
        </w:tcPr>
        <w:p w:rsidR="002079F4" w:rsidRDefault="002079F4">
          <w:pPr>
            <w:pStyle w:val="Footer"/>
            <w:jc w:val="right"/>
          </w:pPr>
          <w:r>
            <w:fldChar w:fldCharType="begin"/>
          </w:r>
          <w:r>
            <w:instrText xml:space="preserve"> PAGE  \* Arabic </w:instrText>
          </w:r>
          <w:r>
            <w:fldChar w:fldCharType="separate"/>
          </w:r>
          <w:r w:rsidR="00476016">
            <w:rPr>
              <w:noProof/>
            </w:rPr>
            <w:t>44</w:t>
          </w:r>
          <w:r>
            <w:fldChar w:fldCharType="end"/>
          </w:r>
        </w:p>
      </w:tc>
    </w:tr>
  </w:tbl>
  <w:p w:rsidR="002079F4" w:rsidRDefault="00207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7F6C" w:rsidRDefault="00777F6C">
      <w:r>
        <w:separator/>
      </w:r>
    </w:p>
    <w:p w:rsidR="00777F6C" w:rsidRDefault="00777F6C"/>
  </w:footnote>
  <w:footnote w:type="continuationSeparator" w:id="0">
    <w:p w:rsidR="00777F6C" w:rsidRDefault="00777F6C">
      <w:r>
        <w:continuationSeparator/>
      </w:r>
    </w:p>
    <w:p w:rsidR="00777F6C" w:rsidRDefault="00777F6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AA340D"/>
    <w:multiLevelType w:val="hybridMultilevel"/>
    <w:tmpl w:val="08CCF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92581"/>
    <w:multiLevelType w:val="hybridMultilevel"/>
    <w:tmpl w:val="1B96CB52"/>
    <w:lvl w:ilvl="0" w:tplc="A350C092">
      <w:start w:val="1"/>
      <w:numFmt w:val="decimal"/>
      <w:lvlText w:val="%1"/>
      <w:lvlJc w:val="left"/>
      <w:pPr>
        <w:ind w:left="432" w:hanging="360"/>
      </w:pPr>
      <w:rPr>
        <w:rFonts w:hint="default"/>
      </w:rPr>
    </w:lvl>
    <w:lvl w:ilvl="1" w:tplc="04090019">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5193321"/>
    <w:multiLevelType w:val="hybridMultilevel"/>
    <w:tmpl w:val="6A221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C7697"/>
    <w:multiLevelType w:val="hybridMultilevel"/>
    <w:tmpl w:val="B5EA7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D334F"/>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6" w15:restartNumberingAfterBreak="0">
    <w:nsid w:val="0CC16C21"/>
    <w:multiLevelType w:val="hybridMultilevel"/>
    <w:tmpl w:val="0BCA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A1A4E"/>
    <w:multiLevelType w:val="hybridMultilevel"/>
    <w:tmpl w:val="90A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6D0E89"/>
    <w:multiLevelType w:val="multilevel"/>
    <w:tmpl w:val="B66E1240"/>
    <w:lvl w:ilvl="0">
      <w:start w:val="1"/>
      <w:numFmt w:val="decimal"/>
      <w:lvlText w:val="%1"/>
      <w:lvlJc w:val="left"/>
      <w:pPr>
        <w:ind w:left="360" w:hanging="360"/>
      </w:pPr>
      <w:rPr>
        <w:rFonts w:hint="default"/>
      </w:rPr>
    </w:lvl>
    <w:lvl w:ilvl="1">
      <w:start w:val="2"/>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920" w:hanging="1800"/>
      </w:pPr>
      <w:rPr>
        <w:rFonts w:hint="default"/>
      </w:rPr>
    </w:lvl>
  </w:abstractNum>
  <w:abstractNum w:abstractNumId="9" w15:restartNumberingAfterBreak="0">
    <w:nsid w:val="15CC78D4"/>
    <w:multiLevelType w:val="hybridMultilevel"/>
    <w:tmpl w:val="72720924"/>
    <w:lvl w:ilvl="0" w:tplc="A350C09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525757"/>
    <w:multiLevelType w:val="hybridMultilevel"/>
    <w:tmpl w:val="EC6C7376"/>
    <w:lvl w:ilvl="0" w:tplc="5B6A80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4E7DD0"/>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3" w15:restartNumberingAfterBreak="0">
    <w:nsid w:val="2B755760"/>
    <w:multiLevelType w:val="multilevel"/>
    <w:tmpl w:val="5212E0B8"/>
    <w:lvl w:ilvl="0">
      <w:start w:val="1"/>
      <w:numFmt w:val="decimal"/>
      <w:lvlText w:val="%1."/>
      <w:lvlJc w:val="left"/>
      <w:pPr>
        <w:ind w:left="72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BBB63F7"/>
    <w:multiLevelType w:val="hybridMultilevel"/>
    <w:tmpl w:val="A6D60E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795515"/>
    <w:multiLevelType w:val="multilevel"/>
    <w:tmpl w:val="8C9E0662"/>
    <w:lvl w:ilvl="0">
      <w:start w:val="1"/>
      <w:numFmt w:val="decimal"/>
      <w:lvlText w:val="%1"/>
      <w:lvlJc w:val="left"/>
      <w:pPr>
        <w:ind w:left="360" w:hanging="360"/>
      </w:pPr>
      <w:rPr>
        <w:rFonts w:hint="default"/>
      </w:rPr>
    </w:lvl>
    <w:lvl w:ilvl="1">
      <w:start w:val="1"/>
      <w:numFmt w:val="bullet"/>
      <w:lvlText w:val=""/>
      <w:lvlJc w:val="left"/>
      <w:pPr>
        <w:ind w:left="432" w:hanging="360"/>
      </w:pPr>
      <w:rPr>
        <w:rFonts w:ascii="Symbol" w:hAnsi="Symbol"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6" w15:restartNumberingAfterBreak="0">
    <w:nsid w:val="2E1C32FF"/>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7" w15:restartNumberingAfterBreak="0">
    <w:nsid w:val="2FEE71A2"/>
    <w:multiLevelType w:val="multilevel"/>
    <w:tmpl w:val="68A027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8" w15:restartNumberingAfterBreak="0">
    <w:nsid w:val="30C70B5D"/>
    <w:multiLevelType w:val="hybridMultilevel"/>
    <w:tmpl w:val="787A6B2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F51F35"/>
    <w:multiLevelType w:val="multilevel"/>
    <w:tmpl w:val="C8EA366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5B51028"/>
    <w:multiLevelType w:val="hybridMultilevel"/>
    <w:tmpl w:val="0304E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35798"/>
    <w:multiLevelType w:val="hybridMultilevel"/>
    <w:tmpl w:val="7B107F42"/>
    <w:lvl w:ilvl="0" w:tplc="DC94B36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B637C"/>
    <w:multiLevelType w:val="multilevel"/>
    <w:tmpl w:val="06761652"/>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color w:val="BA8E2C" w:themeColor="accent4" w:themeShade="BF"/>
      </w:rPr>
    </w:lvl>
    <w:lvl w:ilvl="2">
      <w:start w:val="1"/>
      <w:numFmt w:val="decimal"/>
      <w:lvlText w:val="%1.%2.%3"/>
      <w:lvlJc w:val="left"/>
      <w:pPr>
        <w:ind w:left="864" w:hanging="720"/>
      </w:pPr>
      <w:rPr>
        <w:rFonts w:hint="default"/>
        <w:i w:val="0"/>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3" w15:restartNumberingAfterBreak="0">
    <w:nsid w:val="5917137F"/>
    <w:multiLevelType w:val="hybridMultilevel"/>
    <w:tmpl w:val="6B2AB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C99346C"/>
    <w:multiLevelType w:val="multilevel"/>
    <w:tmpl w:val="1B96CB52"/>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tentative="1">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abstractNum w:abstractNumId="25" w15:restartNumberingAfterBreak="0">
    <w:nsid w:val="5EBA3D23"/>
    <w:multiLevelType w:val="multilevel"/>
    <w:tmpl w:val="BFC0C456"/>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i w:val="0"/>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6" w15:restartNumberingAfterBreak="0">
    <w:nsid w:val="6B265342"/>
    <w:multiLevelType w:val="hybridMultilevel"/>
    <w:tmpl w:val="A852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AC2D17"/>
    <w:multiLevelType w:val="hybridMultilevel"/>
    <w:tmpl w:val="BFD287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2520317"/>
    <w:multiLevelType w:val="multilevel"/>
    <w:tmpl w:val="9956FB4E"/>
    <w:lvl w:ilvl="0">
      <w:start w:val="1"/>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29" w15:restartNumberingAfterBreak="0">
    <w:nsid w:val="7E7F2490"/>
    <w:multiLevelType w:val="multilevel"/>
    <w:tmpl w:val="1B96CB52"/>
    <w:lvl w:ilvl="0">
      <w:start w:val="1"/>
      <w:numFmt w:val="decimal"/>
      <w:lvlText w:val="%1"/>
      <w:lvlJc w:val="left"/>
      <w:pPr>
        <w:ind w:left="432" w:hanging="360"/>
      </w:pPr>
      <w:rPr>
        <w:rFonts w:hint="default"/>
      </w:rPr>
    </w:lvl>
    <w:lvl w:ilvl="1">
      <w:start w:val="1"/>
      <w:numFmt w:val="lowerLetter"/>
      <w:lvlText w:val="%2."/>
      <w:lvlJc w:val="left"/>
      <w:pPr>
        <w:ind w:left="1152" w:hanging="360"/>
      </w:pPr>
    </w:lvl>
    <w:lvl w:ilvl="2" w:tentative="1">
      <w:start w:val="1"/>
      <w:numFmt w:val="lowerRoman"/>
      <w:lvlText w:val="%3."/>
      <w:lvlJc w:val="right"/>
      <w:pPr>
        <w:ind w:left="1872" w:hanging="180"/>
      </w:pPr>
    </w:lvl>
    <w:lvl w:ilvl="3" w:tentative="1">
      <w:start w:val="1"/>
      <w:numFmt w:val="decimal"/>
      <w:lvlText w:val="%4."/>
      <w:lvlJc w:val="left"/>
      <w:pPr>
        <w:ind w:left="2592" w:hanging="360"/>
      </w:pPr>
    </w:lvl>
    <w:lvl w:ilvl="4" w:tentative="1">
      <w:start w:val="1"/>
      <w:numFmt w:val="lowerLetter"/>
      <w:lvlText w:val="%5."/>
      <w:lvlJc w:val="left"/>
      <w:pPr>
        <w:ind w:left="3312" w:hanging="360"/>
      </w:pPr>
    </w:lvl>
    <w:lvl w:ilvl="5" w:tentative="1">
      <w:start w:val="1"/>
      <w:numFmt w:val="lowerRoman"/>
      <w:lvlText w:val="%6."/>
      <w:lvlJc w:val="right"/>
      <w:pPr>
        <w:ind w:left="4032" w:hanging="180"/>
      </w:pPr>
    </w:lvl>
    <w:lvl w:ilvl="6" w:tentative="1">
      <w:start w:val="1"/>
      <w:numFmt w:val="decimal"/>
      <w:lvlText w:val="%7."/>
      <w:lvlJc w:val="left"/>
      <w:pPr>
        <w:ind w:left="4752" w:hanging="360"/>
      </w:pPr>
    </w:lvl>
    <w:lvl w:ilvl="7" w:tentative="1">
      <w:start w:val="1"/>
      <w:numFmt w:val="lowerLetter"/>
      <w:lvlText w:val="%8."/>
      <w:lvlJc w:val="left"/>
      <w:pPr>
        <w:ind w:left="5472" w:hanging="360"/>
      </w:pPr>
    </w:lvl>
    <w:lvl w:ilvl="8" w:tentative="1">
      <w:start w:val="1"/>
      <w:numFmt w:val="lowerRoman"/>
      <w:lvlText w:val="%9."/>
      <w:lvlJc w:val="right"/>
      <w:pPr>
        <w:ind w:left="6192" w:hanging="180"/>
      </w:pPr>
    </w:lvl>
  </w:abstractNum>
  <w:num w:numId="1">
    <w:abstractNumId w:val="0"/>
  </w:num>
  <w:num w:numId="2">
    <w:abstractNumId w:val="11"/>
  </w:num>
  <w:num w:numId="3">
    <w:abstractNumId w:val="13"/>
  </w:num>
  <w:num w:numId="4">
    <w:abstractNumId w:val="20"/>
  </w:num>
  <w:num w:numId="5">
    <w:abstractNumId w:val="27"/>
  </w:num>
  <w:num w:numId="6">
    <w:abstractNumId w:val="6"/>
  </w:num>
  <w:num w:numId="7">
    <w:abstractNumId w:val="1"/>
  </w:num>
  <w:num w:numId="8">
    <w:abstractNumId w:val="14"/>
  </w:num>
  <w:num w:numId="9">
    <w:abstractNumId w:val="3"/>
  </w:num>
  <w:num w:numId="10">
    <w:abstractNumId w:val="4"/>
  </w:num>
  <w:num w:numId="11">
    <w:abstractNumId w:val="7"/>
  </w:num>
  <w:num w:numId="12">
    <w:abstractNumId w:val="2"/>
  </w:num>
  <w:num w:numId="13">
    <w:abstractNumId w:val="9"/>
  </w:num>
  <w:num w:numId="14">
    <w:abstractNumId w:val="19"/>
  </w:num>
  <w:num w:numId="15">
    <w:abstractNumId w:val="17"/>
  </w:num>
  <w:num w:numId="16">
    <w:abstractNumId w:val="8"/>
  </w:num>
  <w:num w:numId="17">
    <w:abstractNumId w:val="22"/>
  </w:num>
  <w:num w:numId="18">
    <w:abstractNumId w:val="15"/>
  </w:num>
  <w:num w:numId="19">
    <w:abstractNumId w:val="28"/>
  </w:num>
  <w:num w:numId="20">
    <w:abstractNumId w:val="24"/>
  </w:num>
  <w:num w:numId="21">
    <w:abstractNumId w:val="29"/>
  </w:num>
  <w:num w:numId="22">
    <w:abstractNumId w:val="12"/>
  </w:num>
  <w:num w:numId="23">
    <w:abstractNumId w:val="25"/>
  </w:num>
  <w:num w:numId="24">
    <w:abstractNumId w:val="5"/>
  </w:num>
  <w:num w:numId="25">
    <w:abstractNumId w:val="16"/>
  </w:num>
  <w:num w:numId="26">
    <w:abstractNumId w:val="23"/>
  </w:num>
  <w:num w:numId="27">
    <w:abstractNumId w:val="18"/>
  </w:num>
  <w:num w:numId="28">
    <w:abstractNumId w:val="26"/>
  </w:num>
  <w:num w:numId="29">
    <w:abstractNumId w:val="1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24A"/>
    <w:rsid w:val="000673FE"/>
    <w:rsid w:val="000F5354"/>
    <w:rsid w:val="00157AC9"/>
    <w:rsid w:val="001C3AE8"/>
    <w:rsid w:val="002079F4"/>
    <w:rsid w:val="00245BE5"/>
    <w:rsid w:val="002814CB"/>
    <w:rsid w:val="00296C86"/>
    <w:rsid w:val="003F6163"/>
    <w:rsid w:val="00463181"/>
    <w:rsid w:val="004652F3"/>
    <w:rsid w:val="00476016"/>
    <w:rsid w:val="005D385E"/>
    <w:rsid w:val="005F7576"/>
    <w:rsid w:val="00717FD9"/>
    <w:rsid w:val="00777F6C"/>
    <w:rsid w:val="007B67E4"/>
    <w:rsid w:val="008350F6"/>
    <w:rsid w:val="00901DBA"/>
    <w:rsid w:val="00983CAF"/>
    <w:rsid w:val="00983F48"/>
    <w:rsid w:val="009E2F02"/>
    <w:rsid w:val="009E59D0"/>
    <w:rsid w:val="00A26F25"/>
    <w:rsid w:val="00A45FEB"/>
    <w:rsid w:val="00AC2D8D"/>
    <w:rsid w:val="00C33986"/>
    <w:rsid w:val="00D17BB9"/>
    <w:rsid w:val="00D25B47"/>
    <w:rsid w:val="00E43232"/>
    <w:rsid w:val="00E450B7"/>
    <w:rsid w:val="00EE3F2C"/>
    <w:rsid w:val="00F1624A"/>
    <w:rsid w:val="00F2302D"/>
    <w:rsid w:val="00F4014C"/>
    <w:rsid w:val="00FD3B74"/>
    <w:rsid w:val="00FE3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DBA00A"/>
  <w15:chartTrackingRefBased/>
  <w15:docId w15:val="{24FA62B3-4691-48E7-A2F0-AC56EFD7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E30B1"/>
    <w:pPr>
      <w:spacing w:after="120" w:line="240" w:lineRule="auto"/>
      <w:ind w:left="72" w:right="72"/>
    </w:pPr>
    <w:rPr>
      <w:rFonts w:ascii="Times New Roman" w:hAnsi="Times New Roman"/>
      <w:sz w:val="24"/>
    </w:rPr>
  </w:style>
  <w:style w:type="paragraph" w:styleId="Heading1">
    <w:name w:val="heading 1"/>
    <w:basedOn w:val="Normal"/>
    <w:next w:val="Normal"/>
    <w:link w:val="Heading1Char"/>
    <w:uiPriority w:val="1"/>
    <w:qFormat/>
    <w:rsid w:val="00E450B7"/>
    <w:pPr>
      <w:keepNext/>
      <w:keepLines/>
      <w:spacing w:before="120" w:after="160"/>
      <w:outlineLvl w:val="0"/>
    </w:pPr>
    <w:rPr>
      <w:rFonts w:eastAsiaTheme="majorEastAsia" w:cstheme="majorBidi"/>
      <w:caps/>
      <w:color w:val="548AB7" w:themeColor="accent1" w:themeShade="BF"/>
      <w:sz w:val="32"/>
      <w:szCs w:val="28"/>
    </w:rPr>
  </w:style>
  <w:style w:type="paragraph" w:styleId="Heading2">
    <w:name w:val="heading 2"/>
    <w:basedOn w:val="Normal"/>
    <w:next w:val="Normal"/>
    <w:link w:val="Heading2Char"/>
    <w:uiPriority w:val="1"/>
    <w:qFormat/>
    <w:rsid w:val="00157AC9"/>
    <w:pPr>
      <w:keepNext/>
      <w:keepLines/>
      <w:spacing w:before="360" w:after="360"/>
      <w:outlineLvl w:val="1"/>
    </w:pPr>
    <w:rPr>
      <w:rFonts w:eastAsiaTheme="majorEastAsia" w:cstheme="majorBidi"/>
      <w:caps/>
      <w:color w:val="DD8047" w:themeColor="accent2"/>
      <w:sz w:val="28"/>
      <w:szCs w:val="24"/>
    </w:rPr>
  </w:style>
  <w:style w:type="paragraph" w:styleId="Heading3">
    <w:name w:val="heading 3"/>
    <w:basedOn w:val="Normal"/>
    <w:next w:val="Normal"/>
    <w:link w:val="Heading3Char"/>
    <w:uiPriority w:val="1"/>
    <w:qFormat/>
    <w:rsid w:val="00157AC9"/>
    <w:pPr>
      <w:keepNext/>
      <w:keepLines/>
      <w:spacing w:before="240" w:after="240"/>
      <w:outlineLvl w:val="2"/>
    </w:pPr>
    <w:rPr>
      <w:rFonts w:eastAsiaTheme="majorEastAsia"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450B7"/>
    <w:rPr>
      <w:rFonts w:ascii="Times New Roman" w:eastAsiaTheme="majorEastAsia" w:hAnsi="Times New Roman" w:cstheme="majorBidi"/>
      <w:caps/>
      <w:color w:val="548AB7" w:themeColor="accent1" w:themeShade="BF"/>
      <w:sz w:val="32"/>
      <w:szCs w:val="28"/>
    </w:rPr>
  </w:style>
  <w:style w:type="character" w:customStyle="1" w:styleId="Heading2Char">
    <w:name w:val="Heading 2 Char"/>
    <w:basedOn w:val="DefaultParagraphFont"/>
    <w:link w:val="Heading2"/>
    <w:uiPriority w:val="1"/>
    <w:rsid w:val="00157AC9"/>
    <w:rPr>
      <w:rFonts w:ascii="Times New Roman" w:eastAsiaTheme="majorEastAsia" w:hAnsi="Times New Roman" w:cstheme="majorBidi"/>
      <w:caps/>
      <w:color w:val="DD8047" w:themeColor="accent2"/>
      <w:sz w:val="28"/>
      <w:szCs w:val="24"/>
    </w:rPr>
  </w:style>
  <w:style w:type="character" w:customStyle="1" w:styleId="Heading3Char">
    <w:name w:val="Heading 3 Char"/>
    <w:basedOn w:val="DefaultParagraphFont"/>
    <w:link w:val="Heading3"/>
    <w:uiPriority w:val="1"/>
    <w:rsid w:val="00157AC9"/>
    <w:rPr>
      <w:rFonts w:ascii="Times New Roman" w:eastAsiaTheme="majorEastAsia" w:hAnsi="Times New Roman" w:cstheme="majorBidi"/>
      <w:caps/>
      <w:color w:val="80865A" w:themeColor="accent3" w:themeShade="BF"/>
    </w:rPr>
  </w:style>
  <w:style w:type="character" w:customStyle="1" w:styleId="Heading4Char">
    <w:name w:val="Heading 4 Char"/>
    <w:basedOn w:val="DefaultParagraphFont"/>
    <w:link w:val="Heading4"/>
    <w:uiPriority w:val="9"/>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157AC9"/>
    <w:rPr>
      <w:bCs/>
      <w:smallCaps/>
      <w:color w:val="404040" w:themeColor="text1" w:themeTint="BF"/>
    </w:rPr>
  </w:style>
  <w:style w:type="paragraph" w:styleId="Title">
    <w:name w:val="Title"/>
    <w:basedOn w:val="Normal"/>
    <w:next w:val="Normal"/>
    <w:link w:val="TitleChar"/>
    <w:uiPriority w:val="1"/>
    <w:qFormat/>
    <w:rsid w:val="00E450B7"/>
    <w:pPr>
      <w:spacing w:after="0"/>
      <w:jc w:val="right"/>
    </w:pPr>
    <w:rPr>
      <w:rFonts w:eastAsiaTheme="majorEastAsia" w:cstheme="majorBidi"/>
      <w:caps/>
      <w:color w:val="DD8047" w:themeColor="accent2"/>
      <w:sz w:val="52"/>
      <w:szCs w:val="52"/>
    </w:rPr>
  </w:style>
  <w:style w:type="character" w:customStyle="1" w:styleId="TitleChar">
    <w:name w:val="Title Char"/>
    <w:basedOn w:val="DefaultParagraphFont"/>
    <w:link w:val="Title"/>
    <w:uiPriority w:val="1"/>
    <w:rsid w:val="00E450B7"/>
    <w:rPr>
      <w:rFonts w:ascii="Times New Roman" w:eastAsiaTheme="majorEastAsia" w:hAnsi="Times New Roman" w:cstheme="majorBidi"/>
      <w:caps/>
      <w:color w:val="DD8047" w:themeColor="accent2"/>
      <w:sz w:val="52"/>
      <w:szCs w:val="52"/>
    </w:rPr>
  </w:style>
  <w:style w:type="paragraph" w:styleId="Subtitle">
    <w:name w:val="Subtitle"/>
    <w:basedOn w:val="Normal"/>
    <w:next w:val="Normal"/>
    <w:link w:val="SubtitleChar"/>
    <w:uiPriority w:val="1"/>
    <w:qFormat/>
    <w:rsid w:val="00E450B7"/>
    <w:pPr>
      <w:jc w:val="right"/>
    </w:pPr>
    <w:rPr>
      <w:rFonts w:eastAsiaTheme="majorEastAsia" w:cstheme="majorBidi"/>
      <w:caps/>
      <w:sz w:val="28"/>
      <w:szCs w:val="28"/>
    </w:rPr>
  </w:style>
  <w:style w:type="character" w:customStyle="1" w:styleId="SubtitleChar">
    <w:name w:val="Subtitle Char"/>
    <w:basedOn w:val="DefaultParagraphFont"/>
    <w:link w:val="Subtitle"/>
    <w:uiPriority w:val="1"/>
    <w:rsid w:val="00E450B7"/>
    <w:rPr>
      <w:rFonts w:ascii="Times New Roman" w:eastAsiaTheme="majorEastAsia" w:hAnsi="Times New Roman" w:cstheme="majorBidi"/>
      <w:caps/>
      <w:sz w:val="28"/>
      <w:szCs w:val="28"/>
    </w:rPr>
  </w:style>
  <w:style w:type="paragraph" w:styleId="TOCHeading">
    <w:name w:val="TOC Heading"/>
    <w:basedOn w:val="Heading1"/>
    <w:next w:val="Normal"/>
    <w:uiPriority w:val="39"/>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22"/>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styleId="ListParagraph">
    <w:name w:val="List Paragraph"/>
    <w:basedOn w:val="Normal"/>
    <w:uiPriority w:val="34"/>
    <w:qFormat/>
    <w:rsid w:val="00157AC9"/>
    <w:pPr>
      <w:spacing w:after="160" w:line="259" w:lineRule="auto"/>
      <w:ind w:left="720" w:right="0"/>
      <w:contextualSpacing/>
    </w:pPr>
    <w:rPr>
      <w:rFonts w:eastAsiaTheme="minorHAnsi"/>
      <w:kern w:val="0"/>
      <w:lang w:eastAsia="en-US"/>
      <w14:ligatures w14:val="none"/>
    </w:rPr>
  </w:style>
  <w:style w:type="character" w:customStyle="1" w:styleId="apple-converted-space">
    <w:name w:val="apple-converted-space"/>
    <w:basedOn w:val="DefaultParagraphFont"/>
    <w:rsid w:val="00983CAF"/>
  </w:style>
  <w:style w:type="paragraph" w:styleId="NormalWeb">
    <w:name w:val="Normal (Web)"/>
    <w:basedOn w:val="Normal"/>
    <w:uiPriority w:val="99"/>
    <w:unhideWhenUsed/>
    <w:rsid w:val="00983CAF"/>
    <w:pPr>
      <w:spacing w:before="100" w:beforeAutospacing="1" w:after="100" w:afterAutospacing="1"/>
      <w:ind w:left="0" w:right="0"/>
    </w:pPr>
    <w:rPr>
      <w:rFonts w:eastAsia="Times New Roman" w:cs="Times New Roman"/>
      <w:kern w:val="0"/>
      <w:szCs w:val="24"/>
      <w:lang w:eastAsia="en-US"/>
      <w14:ligatures w14:val="none"/>
    </w:rPr>
  </w:style>
  <w:style w:type="table" w:customStyle="1" w:styleId="PlainTable51">
    <w:name w:val="Plain Table 51"/>
    <w:basedOn w:val="TableNormal"/>
    <w:uiPriority w:val="45"/>
    <w:rsid w:val="00983CAF"/>
    <w:pPr>
      <w:spacing w:after="0" w:line="240" w:lineRule="auto"/>
    </w:pPr>
    <w:rPr>
      <w:rFonts w:eastAsiaTheme="minorHAnsi"/>
      <w:kern w:val="0"/>
      <w:lang w:eastAsia="en-US"/>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DefaultParagraphFont"/>
    <w:uiPriority w:val="99"/>
    <w:unhideWhenUsed/>
    <w:rsid w:val="001C3AE8"/>
    <w:rPr>
      <w:color w:val="0000FF"/>
      <w:u w:val="single"/>
    </w:rPr>
  </w:style>
  <w:style w:type="character" w:styleId="FollowedHyperlink">
    <w:name w:val="FollowedHyperlink"/>
    <w:basedOn w:val="DefaultParagraphFont"/>
    <w:uiPriority w:val="99"/>
    <w:semiHidden/>
    <w:unhideWhenUsed/>
    <w:rsid w:val="00E43232"/>
    <w:rPr>
      <w:color w:val="704404" w:themeColor="followedHyperlink"/>
      <w:u w:val="single"/>
    </w:rPr>
  </w:style>
  <w:style w:type="paragraph" w:styleId="TOC1">
    <w:name w:val="toc 1"/>
    <w:basedOn w:val="Normal"/>
    <w:next w:val="Normal"/>
    <w:autoRedefine/>
    <w:uiPriority w:val="39"/>
    <w:unhideWhenUsed/>
    <w:rsid w:val="003F6163"/>
    <w:pPr>
      <w:spacing w:after="100"/>
      <w:ind w:left="0"/>
    </w:pPr>
  </w:style>
  <w:style w:type="paragraph" w:styleId="TOC2">
    <w:name w:val="toc 2"/>
    <w:basedOn w:val="Normal"/>
    <w:next w:val="Normal"/>
    <w:autoRedefine/>
    <w:uiPriority w:val="39"/>
    <w:unhideWhenUsed/>
    <w:rsid w:val="003F6163"/>
    <w:pPr>
      <w:spacing w:after="100"/>
      <w:ind w:left="240"/>
    </w:pPr>
  </w:style>
  <w:style w:type="paragraph" w:styleId="TOC3">
    <w:name w:val="toc 3"/>
    <w:basedOn w:val="Normal"/>
    <w:next w:val="Normal"/>
    <w:autoRedefine/>
    <w:uiPriority w:val="39"/>
    <w:unhideWhenUsed/>
    <w:rsid w:val="003F6163"/>
    <w:pPr>
      <w:spacing w:after="100"/>
      <w:ind w:left="480"/>
    </w:pPr>
  </w:style>
  <w:style w:type="paragraph" w:styleId="TableofFigures">
    <w:name w:val="table of figures"/>
    <w:basedOn w:val="Normal"/>
    <w:next w:val="Normal"/>
    <w:uiPriority w:val="99"/>
    <w:unhideWhenUsed/>
    <w:rsid w:val="00D17BB9"/>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796627">
      <w:bodyDiv w:val="1"/>
      <w:marLeft w:val="0"/>
      <w:marRight w:val="0"/>
      <w:marTop w:val="0"/>
      <w:marBottom w:val="0"/>
      <w:divBdr>
        <w:top w:val="none" w:sz="0" w:space="0" w:color="auto"/>
        <w:left w:val="none" w:sz="0" w:space="0" w:color="auto"/>
        <w:bottom w:val="none" w:sz="0" w:space="0" w:color="auto"/>
        <w:right w:val="none" w:sz="0" w:space="0" w:color="auto"/>
      </w:divBdr>
      <w:divsChild>
        <w:div w:id="147478044">
          <w:marLeft w:val="0"/>
          <w:marRight w:val="0"/>
          <w:marTop w:val="0"/>
          <w:marBottom w:val="0"/>
          <w:divBdr>
            <w:top w:val="none" w:sz="0" w:space="0" w:color="auto"/>
            <w:left w:val="none" w:sz="0" w:space="0" w:color="auto"/>
            <w:bottom w:val="none" w:sz="0" w:space="0" w:color="auto"/>
            <w:right w:val="none" w:sz="0" w:space="0" w:color="auto"/>
          </w:divBdr>
          <w:divsChild>
            <w:div w:id="2061782632">
              <w:marLeft w:val="0"/>
              <w:marRight w:val="0"/>
              <w:marTop w:val="0"/>
              <w:marBottom w:val="0"/>
              <w:divBdr>
                <w:top w:val="none" w:sz="0" w:space="0" w:color="auto"/>
                <w:left w:val="none" w:sz="0" w:space="0" w:color="auto"/>
                <w:bottom w:val="none" w:sz="0" w:space="0" w:color="auto"/>
                <w:right w:val="none" w:sz="0" w:space="0" w:color="auto"/>
              </w:divBdr>
              <w:divsChild>
                <w:div w:id="106537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7494">
      <w:bodyDiv w:val="1"/>
      <w:marLeft w:val="0"/>
      <w:marRight w:val="0"/>
      <w:marTop w:val="0"/>
      <w:marBottom w:val="0"/>
      <w:divBdr>
        <w:top w:val="none" w:sz="0" w:space="0" w:color="auto"/>
        <w:left w:val="none" w:sz="0" w:space="0" w:color="auto"/>
        <w:bottom w:val="none" w:sz="0" w:space="0" w:color="auto"/>
        <w:right w:val="none" w:sz="0" w:space="0" w:color="auto"/>
      </w:divBdr>
      <w:divsChild>
        <w:div w:id="2100756670">
          <w:marLeft w:val="0"/>
          <w:marRight w:val="0"/>
          <w:marTop w:val="0"/>
          <w:marBottom w:val="0"/>
          <w:divBdr>
            <w:top w:val="none" w:sz="0" w:space="0" w:color="auto"/>
            <w:left w:val="none" w:sz="0" w:space="0" w:color="auto"/>
            <w:bottom w:val="none" w:sz="0" w:space="0" w:color="auto"/>
            <w:right w:val="none" w:sz="0" w:space="0" w:color="auto"/>
          </w:divBdr>
          <w:divsChild>
            <w:div w:id="238248333">
              <w:marLeft w:val="0"/>
              <w:marRight w:val="0"/>
              <w:marTop w:val="0"/>
              <w:marBottom w:val="0"/>
              <w:divBdr>
                <w:top w:val="none" w:sz="0" w:space="0" w:color="auto"/>
                <w:left w:val="none" w:sz="0" w:space="0" w:color="auto"/>
                <w:bottom w:val="none" w:sz="0" w:space="0" w:color="auto"/>
                <w:right w:val="none" w:sz="0" w:space="0" w:color="auto"/>
              </w:divBdr>
              <w:divsChild>
                <w:div w:id="66101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51">
      <w:bodyDiv w:val="1"/>
      <w:marLeft w:val="0"/>
      <w:marRight w:val="0"/>
      <w:marTop w:val="0"/>
      <w:marBottom w:val="0"/>
      <w:divBdr>
        <w:top w:val="none" w:sz="0" w:space="0" w:color="auto"/>
        <w:left w:val="none" w:sz="0" w:space="0" w:color="auto"/>
        <w:bottom w:val="none" w:sz="0" w:space="0" w:color="auto"/>
        <w:right w:val="none" w:sz="0" w:space="0" w:color="auto"/>
      </w:divBdr>
      <w:divsChild>
        <w:div w:id="1956600859">
          <w:marLeft w:val="0"/>
          <w:marRight w:val="0"/>
          <w:marTop w:val="0"/>
          <w:marBottom w:val="0"/>
          <w:divBdr>
            <w:top w:val="none" w:sz="0" w:space="0" w:color="auto"/>
            <w:left w:val="none" w:sz="0" w:space="0" w:color="auto"/>
            <w:bottom w:val="none" w:sz="0" w:space="0" w:color="auto"/>
            <w:right w:val="none" w:sz="0" w:space="0" w:color="auto"/>
          </w:divBdr>
          <w:divsChild>
            <w:div w:id="1609049417">
              <w:marLeft w:val="0"/>
              <w:marRight w:val="0"/>
              <w:marTop w:val="0"/>
              <w:marBottom w:val="0"/>
              <w:divBdr>
                <w:top w:val="none" w:sz="0" w:space="0" w:color="auto"/>
                <w:left w:val="none" w:sz="0" w:space="0" w:color="auto"/>
                <w:bottom w:val="none" w:sz="0" w:space="0" w:color="auto"/>
                <w:right w:val="none" w:sz="0" w:space="0" w:color="auto"/>
              </w:divBdr>
              <w:divsChild>
                <w:div w:id="6222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677103">
      <w:bodyDiv w:val="1"/>
      <w:marLeft w:val="0"/>
      <w:marRight w:val="0"/>
      <w:marTop w:val="0"/>
      <w:marBottom w:val="0"/>
      <w:divBdr>
        <w:top w:val="none" w:sz="0" w:space="0" w:color="auto"/>
        <w:left w:val="none" w:sz="0" w:space="0" w:color="auto"/>
        <w:bottom w:val="none" w:sz="0" w:space="0" w:color="auto"/>
        <w:right w:val="none" w:sz="0" w:space="0" w:color="auto"/>
      </w:divBdr>
      <w:divsChild>
        <w:div w:id="1053042065">
          <w:marLeft w:val="0"/>
          <w:marRight w:val="0"/>
          <w:marTop w:val="0"/>
          <w:marBottom w:val="0"/>
          <w:divBdr>
            <w:top w:val="none" w:sz="0" w:space="0" w:color="auto"/>
            <w:left w:val="none" w:sz="0" w:space="0" w:color="auto"/>
            <w:bottom w:val="none" w:sz="0" w:space="0" w:color="auto"/>
            <w:right w:val="none" w:sz="0" w:space="0" w:color="auto"/>
          </w:divBdr>
          <w:divsChild>
            <w:div w:id="2105221788">
              <w:marLeft w:val="0"/>
              <w:marRight w:val="0"/>
              <w:marTop w:val="0"/>
              <w:marBottom w:val="0"/>
              <w:divBdr>
                <w:top w:val="none" w:sz="0" w:space="0" w:color="auto"/>
                <w:left w:val="none" w:sz="0" w:space="0" w:color="auto"/>
                <w:bottom w:val="none" w:sz="0" w:space="0" w:color="auto"/>
                <w:right w:val="none" w:sz="0" w:space="0" w:color="auto"/>
              </w:divBdr>
              <w:divsChild>
                <w:div w:id="65649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1201">
      <w:bodyDiv w:val="1"/>
      <w:marLeft w:val="0"/>
      <w:marRight w:val="0"/>
      <w:marTop w:val="0"/>
      <w:marBottom w:val="0"/>
      <w:divBdr>
        <w:top w:val="none" w:sz="0" w:space="0" w:color="auto"/>
        <w:left w:val="none" w:sz="0" w:space="0" w:color="auto"/>
        <w:bottom w:val="none" w:sz="0" w:space="0" w:color="auto"/>
        <w:right w:val="none" w:sz="0" w:space="0" w:color="auto"/>
      </w:divBdr>
      <w:divsChild>
        <w:div w:id="677586421">
          <w:marLeft w:val="0"/>
          <w:marRight w:val="0"/>
          <w:marTop w:val="0"/>
          <w:marBottom w:val="0"/>
          <w:divBdr>
            <w:top w:val="none" w:sz="0" w:space="0" w:color="auto"/>
            <w:left w:val="none" w:sz="0" w:space="0" w:color="auto"/>
            <w:bottom w:val="none" w:sz="0" w:space="0" w:color="auto"/>
            <w:right w:val="none" w:sz="0" w:space="0" w:color="auto"/>
          </w:divBdr>
          <w:divsChild>
            <w:div w:id="1889101505">
              <w:marLeft w:val="0"/>
              <w:marRight w:val="0"/>
              <w:marTop w:val="0"/>
              <w:marBottom w:val="0"/>
              <w:divBdr>
                <w:top w:val="none" w:sz="0" w:space="0" w:color="auto"/>
                <w:left w:val="none" w:sz="0" w:space="0" w:color="auto"/>
                <w:bottom w:val="none" w:sz="0" w:space="0" w:color="auto"/>
                <w:right w:val="none" w:sz="0" w:space="0" w:color="auto"/>
              </w:divBdr>
              <w:divsChild>
                <w:div w:id="11838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21553">
      <w:bodyDiv w:val="1"/>
      <w:marLeft w:val="0"/>
      <w:marRight w:val="0"/>
      <w:marTop w:val="0"/>
      <w:marBottom w:val="0"/>
      <w:divBdr>
        <w:top w:val="none" w:sz="0" w:space="0" w:color="auto"/>
        <w:left w:val="none" w:sz="0" w:space="0" w:color="auto"/>
        <w:bottom w:val="none" w:sz="0" w:space="0" w:color="auto"/>
        <w:right w:val="none" w:sz="0" w:space="0" w:color="auto"/>
      </w:divBdr>
      <w:divsChild>
        <w:div w:id="1732195313">
          <w:marLeft w:val="0"/>
          <w:marRight w:val="0"/>
          <w:marTop w:val="0"/>
          <w:marBottom w:val="0"/>
          <w:divBdr>
            <w:top w:val="none" w:sz="0" w:space="0" w:color="auto"/>
            <w:left w:val="none" w:sz="0" w:space="0" w:color="auto"/>
            <w:bottom w:val="none" w:sz="0" w:space="0" w:color="auto"/>
            <w:right w:val="none" w:sz="0" w:space="0" w:color="auto"/>
          </w:divBdr>
          <w:divsChild>
            <w:div w:id="1720786445">
              <w:marLeft w:val="0"/>
              <w:marRight w:val="0"/>
              <w:marTop w:val="0"/>
              <w:marBottom w:val="0"/>
              <w:divBdr>
                <w:top w:val="none" w:sz="0" w:space="0" w:color="auto"/>
                <w:left w:val="none" w:sz="0" w:space="0" w:color="auto"/>
                <w:bottom w:val="none" w:sz="0" w:space="0" w:color="auto"/>
                <w:right w:val="none" w:sz="0" w:space="0" w:color="auto"/>
              </w:divBdr>
              <w:divsChild>
                <w:div w:id="24854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315198">
      <w:bodyDiv w:val="1"/>
      <w:marLeft w:val="0"/>
      <w:marRight w:val="0"/>
      <w:marTop w:val="0"/>
      <w:marBottom w:val="0"/>
      <w:divBdr>
        <w:top w:val="none" w:sz="0" w:space="0" w:color="auto"/>
        <w:left w:val="none" w:sz="0" w:space="0" w:color="auto"/>
        <w:bottom w:val="none" w:sz="0" w:space="0" w:color="auto"/>
        <w:right w:val="none" w:sz="0" w:space="0" w:color="auto"/>
      </w:divBdr>
      <w:divsChild>
        <w:div w:id="691029109">
          <w:marLeft w:val="0"/>
          <w:marRight w:val="0"/>
          <w:marTop w:val="0"/>
          <w:marBottom w:val="0"/>
          <w:divBdr>
            <w:top w:val="none" w:sz="0" w:space="0" w:color="auto"/>
            <w:left w:val="none" w:sz="0" w:space="0" w:color="auto"/>
            <w:bottom w:val="none" w:sz="0" w:space="0" w:color="auto"/>
            <w:right w:val="none" w:sz="0" w:space="0" w:color="auto"/>
          </w:divBdr>
          <w:divsChild>
            <w:div w:id="44984975">
              <w:marLeft w:val="0"/>
              <w:marRight w:val="0"/>
              <w:marTop w:val="0"/>
              <w:marBottom w:val="0"/>
              <w:divBdr>
                <w:top w:val="none" w:sz="0" w:space="0" w:color="auto"/>
                <w:left w:val="none" w:sz="0" w:space="0" w:color="auto"/>
                <w:bottom w:val="none" w:sz="0" w:space="0" w:color="auto"/>
                <w:right w:val="none" w:sz="0" w:space="0" w:color="auto"/>
              </w:divBdr>
              <w:divsChild>
                <w:div w:id="20361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23658">
      <w:bodyDiv w:val="1"/>
      <w:marLeft w:val="0"/>
      <w:marRight w:val="0"/>
      <w:marTop w:val="0"/>
      <w:marBottom w:val="0"/>
      <w:divBdr>
        <w:top w:val="none" w:sz="0" w:space="0" w:color="auto"/>
        <w:left w:val="none" w:sz="0" w:space="0" w:color="auto"/>
        <w:bottom w:val="none" w:sz="0" w:space="0" w:color="auto"/>
        <w:right w:val="none" w:sz="0" w:space="0" w:color="auto"/>
      </w:divBdr>
      <w:divsChild>
        <w:div w:id="1428845385">
          <w:marLeft w:val="0"/>
          <w:marRight w:val="0"/>
          <w:marTop w:val="0"/>
          <w:marBottom w:val="0"/>
          <w:divBdr>
            <w:top w:val="none" w:sz="0" w:space="0" w:color="auto"/>
            <w:left w:val="none" w:sz="0" w:space="0" w:color="auto"/>
            <w:bottom w:val="none" w:sz="0" w:space="0" w:color="auto"/>
            <w:right w:val="none" w:sz="0" w:space="0" w:color="auto"/>
          </w:divBdr>
          <w:divsChild>
            <w:div w:id="521671600">
              <w:marLeft w:val="0"/>
              <w:marRight w:val="0"/>
              <w:marTop w:val="0"/>
              <w:marBottom w:val="0"/>
              <w:divBdr>
                <w:top w:val="none" w:sz="0" w:space="0" w:color="auto"/>
                <w:left w:val="none" w:sz="0" w:space="0" w:color="auto"/>
                <w:bottom w:val="none" w:sz="0" w:space="0" w:color="auto"/>
                <w:right w:val="none" w:sz="0" w:space="0" w:color="auto"/>
              </w:divBdr>
              <w:divsChild>
                <w:div w:id="140510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137949">
      <w:bodyDiv w:val="1"/>
      <w:marLeft w:val="0"/>
      <w:marRight w:val="0"/>
      <w:marTop w:val="0"/>
      <w:marBottom w:val="0"/>
      <w:divBdr>
        <w:top w:val="none" w:sz="0" w:space="0" w:color="auto"/>
        <w:left w:val="none" w:sz="0" w:space="0" w:color="auto"/>
        <w:bottom w:val="none" w:sz="0" w:space="0" w:color="auto"/>
        <w:right w:val="none" w:sz="0" w:space="0" w:color="auto"/>
      </w:divBdr>
      <w:divsChild>
        <w:div w:id="1568373564">
          <w:marLeft w:val="0"/>
          <w:marRight w:val="0"/>
          <w:marTop w:val="0"/>
          <w:marBottom w:val="0"/>
          <w:divBdr>
            <w:top w:val="none" w:sz="0" w:space="0" w:color="auto"/>
            <w:left w:val="none" w:sz="0" w:space="0" w:color="auto"/>
            <w:bottom w:val="none" w:sz="0" w:space="0" w:color="auto"/>
            <w:right w:val="none" w:sz="0" w:space="0" w:color="auto"/>
          </w:divBdr>
          <w:divsChild>
            <w:div w:id="21905618">
              <w:marLeft w:val="0"/>
              <w:marRight w:val="0"/>
              <w:marTop w:val="0"/>
              <w:marBottom w:val="0"/>
              <w:divBdr>
                <w:top w:val="none" w:sz="0" w:space="0" w:color="auto"/>
                <w:left w:val="none" w:sz="0" w:space="0" w:color="auto"/>
                <w:bottom w:val="none" w:sz="0" w:space="0" w:color="auto"/>
                <w:right w:val="none" w:sz="0" w:space="0" w:color="auto"/>
              </w:divBdr>
              <w:divsChild>
                <w:div w:id="22619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92372">
      <w:bodyDiv w:val="1"/>
      <w:marLeft w:val="0"/>
      <w:marRight w:val="0"/>
      <w:marTop w:val="0"/>
      <w:marBottom w:val="0"/>
      <w:divBdr>
        <w:top w:val="none" w:sz="0" w:space="0" w:color="auto"/>
        <w:left w:val="none" w:sz="0" w:space="0" w:color="auto"/>
        <w:bottom w:val="none" w:sz="0" w:space="0" w:color="auto"/>
        <w:right w:val="none" w:sz="0" w:space="0" w:color="auto"/>
      </w:divBdr>
      <w:divsChild>
        <w:div w:id="269437473">
          <w:marLeft w:val="0"/>
          <w:marRight w:val="0"/>
          <w:marTop w:val="0"/>
          <w:marBottom w:val="0"/>
          <w:divBdr>
            <w:top w:val="none" w:sz="0" w:space="0" w:color="auto"/>
            <w:left w:val="none" w:sz="0" w:space="0" w:color="auto"/>
            <w:bottom w:val="none" w:sz="0" w:space="0" w:color="auto"/>
            <w:right w:val="none" w:sz="0" w:space="0" w:color="auto"/>
          </w:divBdr>
          <w:divsChild>
            <w:div w:id="255870574">
              <w:marLeft w:val="0"/>
              <w:marRight w:val="0"/>
              <w:marTop w:val="0"/>
              <w:marBottom w:val="0"/>
              <w:divBdr>
                <w:top w:val="none" w:sz="0" w:space="0" w:color="auto"/>
                <w:left w:val="none" w:sz="0" w:space="0" w:color="auto"/>
                <w:bottom w:val="none" w:sz="0" w:space="0" w:color="auto"/>
                <w:right w:val="none" w:sz="0" w:space="0" w:color="auto"/>
              </w:divBdr>
              <w:divsChild>
                <w:div w:id="9630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hyperlink" Target="file:///C:\Users\roy\Desktop\major_proj\Report.docx" TargetMode="External"/><Relationship Id="rId42" Type="http://schemas.openxmlformats.org/officeDocument/2006/relationships/image" Target="media/image8.png"/><Relationship Id="rId47" Type="http://schemas.openxmlformats.org/officeDocument/2006/relationships/image" Target="media/image13.jpe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glossaryDocument" Target="glossary/document.xml"/><Relationship Id="rId16" Type="http://schemas.openxmlformats.org/officeDocument/2006/relationships/hyperlink" Target="file:///C:\Users\roy\Desktop\major_proj\Report.docx" TargetMode="External"/><Relationship Id="rId11" Type="http://schemas.openxmlformats.org/officeDocument/2006/relationships/hyperlink" Target="file:///C:\Users\roy\Desktop\major_proj\Report.docx" TargetMode="External"/><Relationship Id="rId32" Type="http://schemas.openxmlformats.org/officeDocument/2006/relationships/image" Target="media/image3.png"/><Relationship Id="rId37" Type="http://schemas.openxmlformats.org/officeDocument/2006/relationships/diagramData" Target="diagrams/data2.xml"/><Relationship Id="rId53" Type="http://schemas.openxmlformats.org/officeDocument/2006/relationships/image" Target="media/image19.png"/><Relationship Id="rId58" Type="http://schemas.openxmlformats.org/officeDocument/2006/relationships/image" Target="media/image24.jpeg"/><Relationship Id="rId74" Type="http://schemas.openxmlformats.org/officeDocument/2006/relationships/image" Target="media/image40.png"/><Relationship Id="rId79" Type="http://schemas.openxmlformats.org/officeDocument/2006/relationships/hyperlink" Target="http://whatis.techtarget.com/definition/brain-computer-interface-BCI" TargetMode="External"/><Relationship Id="rId5" Type="http://schemas.openxmlformats.org/officeDocument/2006/relationships/settings" Target="settings.xml"/><Relationship Id="rId19" Type="http://schemas.openxmlformats.org/officeDocument/2006/relationships/hyperlink" Target="file:///C:\Users\roy\Desktop\major_proj\Report.docx" TargetMode="External"/><Relationship Id="rId14" Type="http://schemas.openxmlformats.org/officeDocument/2006/relationships/hyperlink" Target="file:///C:\Users\roy\Desktop\major_proj\Report.docx" TargetMode="External"/><Relationship Id="rId22" Type="http://schemas.openxmlformats.org/officeDocument/2006/relationships/hyperlink" Target="file:///C:\Users\roy\Desktop\major_proj\Report.docx"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6.png"/><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www.analog.com/media/en/technical-documentation/data-sheets/AD620.pdf" TargetMode="External"/><Relationship Id="rId8" Type="http://schemas.openxmlformats.org/officeDocument/2006/relationships/endnotes" Target="endnotes.xml"/><Relationship Id="rId51" Type="http://schemas.openxmlformats.org/officeDocument/2006/relationships/image" Target="media/image17.jpeg"/><Relationship Id="rId72" Type="http://schemas.openxmlformats.org/officeDocument/2006/relationships/image" Target="media/image38.png"/><Relationship Id="rId80" Type="http://schemas.openxmlformats.org/officeDocument/2006/relationships/hyperlink" Target="http://www.fis.uc.pt/data/20062007/apontamentos/apnt_134_6.pdf"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roy\Desktop\major_proj\Report.docx" TargetMode="External"/><Relationship Id="rId17" Type="http://schemas.openxmlformats.org/officeDocument/2006/relationships/hyperlink" Target="file:///C:\Users\roy\Desktop\major_proj\Report.docx" TargetMode="External"/><Relationship Id="rId25" Type="http://schemas.openxmlformats.org/officeDocument/2006/relationships/hyperlink" Target="file:///C:\Users\roy\Desktop\major_proj\Report.docx" TargetMode="External"/><Relationship Id="rId33" Type="http://schemas.openxmlformats.org/officeDocument/2006/relationships/image" Target="media/image4.png"/><Relationship Id="rId38" Type="http://schemas.openxmlformats.org/officeDocument/2006/relationships/diagramLayout" Target="diagrams/layout2.xml"/><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hyperlink" Target="file:///C:\Users\roy\Desktop\major_proj\Report.docx" TargetMode="External"/><Relationship Id="rId41" Type="http://schemas.microsoft.com/office/2007/relationships/diagramDrawing" Target="diagrams/drawing2.xml"/><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roy\Desktop\major_proj\Report.docx" TargetMode="External"/><Relationship Id="rId23" Type="http://schemas.openxmlformats.org/officeDocument/2006/relationships/hyperlink" Target="file:///C:\Users\roy\Desktop\major_proj\Report.docx" TargetMode="External"/><Relationship Id="rId28" Type="http://schemas.openxmlformats.org/officeDocument/2006/relationships/diagramQuickStyle" Target="diagrams/quickStyle1.xml"/><Relationship Id="rId36" Type="http://schemas.openxmlformats.org/officeDocument/2006/relationships/image" Target="media/image7.jpeg"/><Relationship Id="rId49" Type="http://schemas.openxmlformats.org/officeDocument/2006/relationships/image" Target="media/image15.jpeg"/><Relationship Id="rId57" Type="http://schemas.openxmlformats.org/officeDocument/2006/relationships/image" Target="media/image23.jpeg"/><Relationship Id="rId10" Type="http://schemas.openxmlformats.org/officeDocument/2006/relationships/hyperlink" Target="file:///C:\Users\roy\Desktop\major_proj\Report.docx" TargetMode="External"/><Relationship Id="rId31" Type="http://schemas.openxmlformats.org/officeDocument/2006/relationships/image" Target="media/image2.jpeg"/><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hyperlink" Target="https://www.elprocus.com/ic-741-op-amp-tutorial-and-characteristics/" TargetMode="External"/><Relationship Id="rId81" Type="http://schemas.openxmlformats.org/officeDocument/2006/relationships/hyperlink" Target="http://www.datasheetcafe.com/ic741-datasheet-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roy\Desktop\major_proj\Report.docx" TargetMode="External"/><Relationship Id="rId18" Type="http://schemas.openxmlformats.org/officeDocument/2006/relationships/hyperlink" Target="file:///C:\Users\roy\Desktop\major_proj\Report.docx" TargetMode="External"/><Relationship Id="rId39" Type="http://schemas.openxmlformats.org/officeDocument/2006/relationships/diagramQuickStyle" Target="diagrams/quickStyle2.xml"/><Relationship Id="rId34" Type="http://schemas.openxmlformats.org/officeDocument/2006/relationships/image" Target="media/image5.png"/><Relationship Id="rId50" Type="http://schemas.openxmlformats.org/officeDocument/2006/relationships/image" Target="media/image16.jpe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hyperlink" Target="file:///C:\Users\roy\Desktop\major_proj\Report.docx" TargetMode="External"/><Relationship Id="rId40" Type="http://schemas.openxmlformats.org/officeDocument/2006/relationships/diagramColors" Target="diagrams/colors2.xml"/><Relationship Id="rId45" Type="http://schemas.openxmlformats.org/officeDocument/2006/relationships/image" Target="media/image11.jpeg"/><Relationship Id="rId66" Type="http://schemas.openxmlformats.org/officeDocument/2006/relationships/image" Target="media/image32.png"/><Relationship Id="rId61" Type="http://schemas.openxmlformats.org/officeDocument/2006/relationships/image" Target="media/image27.jpe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y\AppData\Roaming\Microsoft\Templates\Project%20communication%20plan.dotx"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95227FF-52C1-4F2A-885E-820EFD6CF843}" type="doc">
      <dgm:prSet loTypeId="urn:microsoft.com/office/officeart/2011/layout/CircleProcess" loCatId="process" qsTypeId="urn:microsoft.com/office/officeart/2005/8/quickstyle/simple1" qsCatId="simple" csTypeId="urn:microsoft.com/office/officeart/2005/8/colors/colorful5" csCatId="colorful" phldr="1"/>
      <dgm:spPr/>
    </dgm:pt>
    <dgm:pt modelId="{7FE13690-98FA-4F8A-9175-96EF2ED3D506}">
      <dgm:prSet phldrT="[Text]"/>
      <dgm:spPr/>
      <dgm:t>
        <a:bodyPr/>
        <a:lstStyle/>
        <a:p>
          <a:pPr algn="ctr"/>
          <a:r>
            <a:rPr lang="en-US"/>
            <a:t>Signal Acquisition</a:t>
          </a:r>
        </a:p>
      </dgm:t>
    </dgm:pt>
    <dgm:pt modelId="{EBF83154-064F-4805-8EF3-710E62B98FDF}" type="parTrans" cxnId="{812DF30E-F69B-4175-8A8B-89B285A1B3A1}">
      <dgm:prSet/>
      <dgm:spPr/>
      <dgm:t>
        <a:bodyPr/>
        <a:lstStyle/>
        <a:p>
          <a:pPr algn="ctr"/>
          <a:endParaRPr lang="en-US"/>
        </a:p>
      </dgm:t>
    </dgm:pt>
    <dgm:pt modelId="{91DF7889-B376-4D06-BAFD-305BF3547841}" type="sibTrans" cxnId="{812DF30E-F69B-4175-8A8B-89B285A1B3A1}">
      <dgm:prSet/>
      <dgm:spPr/>
      <dgm:t>
        <a:bodyPr/>
        <a:lstStyle/>
        <a:p>
          <a:pPr algn="ctr"/>
          <a:endParaRPr lang="en-US"/>
        </a:p>
      </dgm:t>
    </dgm:pt>
    <dgm:pt modelId="{D5E4206A-B810-4B60-82A8-A3D14B772395}">
      <dgm:prSet phldrT="[Text]"/>
      <dgm:spPr/>
      <dgm:t>
        <a:bodyPr/>
        <a:lstStyle/>
        <a:p>
          <a:pPr algn="ctr"/>
          <a:r>
            <a:rPr lang="en-US"/>
            <a:t>Preprocessing</a:t>
          </a:r>
        </a:p>
      </dgm:t>
    </dgm:pt>
    <dgm:pt modelId="{13561F0E-ACF5-4BA6-8F58-27889F0C472F}" type="parTrans" cxnId="{DE5CF42D-5E15-42B3-9E94-27721AD3068A}">
      <dgm:prSet/>
      <dgm:spPr/>
      <dgm:t>
        <a:bodyPr/>
        <a:lstStyle/>
        <a:p>
          <a:pPr algn="ctr"/>
          <a:endParaRPr lang="en-US"/>
        </a:p>
      </dgm:t>
    </dgm:pt>
    <dgm:pt modelId="{8EA6B103-468D-4E7B-992B-19A00E50078B}" type="sibTrans" cxnId="{DE5CF42D-5E15-42B3-9E94-27721AD3068A}">
      <dgm:prSet/>
      <dgm:spPr/>
      <dgm:t>
        <a:bodyPr/>
        <a:lstStyle/>
        <a:p>
          <a:pPr algn="ctr"/>
          <a:endParaRPr lang="en-US"/>
        </a:p>
      </dgm:t>
    </dgm:pt>
    <dgm:pt modelId="{B1DD1B7B-CDE8-4AE2-A12A-BCBEF505E08C}">
      <dgm:prSet phldrT="[Text]"/>
      <dgm:spPr/>
      <dgm:t>
        <a:bodyPr/>
        <a:lstStyle/>
        <a:p>
          <a:pPr algn="ctr"/>
          <a:r>
            <a:rPr lang="en-US"/>
            <a:t>Feature Extraction</a:t>
          </a:r>
        </a:p>
      </dgm:t>
    </dgm:pt>
    <dgm:pt modelId="{FED3CBD2-E214-461A-AE77-B2FC4715E7C3}" type="parTrans" cxnId="{B68A985B-6365-45F6-96D9-C97180B4803D}">
      <dgm:prSet/>
      <dgm:spPr/>
      <dgm:t>
        <a:bodyPr/>
        <a:lstStyle/>
        <a:p>
          <a:pPr algn="ctr"/>
          <a:endParaRPr lang="en-US"/>
        </a:p>
      </dgm:t>
    </dgm:pt>
    <dgm:pt modelId="{46C1644F-EF63-478E-BD03-8F68A922D530}" type="sibTrans" cxnId="{B68A985B-6365-45F6-96D9-C97180B4803D}">
      <dgm:prSet/>
      <dgm:spPr/>
      <dgm:t>
        <a:bodyPr/>
        <a:lstStyle/>
        <a:p>
          <a:pPr algn="ctr"/>
          <a:endParaRPr lang="en-US"/>
        </a:p>
      </dgm:t>
    </dgm:pt>
    <dgm:pt modelId="{FBB90513-6F56-4C92-A8ED-1AB43CBA8D4D}">
      <dgm:prSet phldrT="[Text]"/>
      <dgm:spPr/>
      <dgm:t>
        <a:bodyPr/>
        <a:lstStyle/>
        <a:p>
          <a:pPr algn="ctr"/>
          <a:r>
            <a:rPr lang="en-US"/>
            <a:t>Signal Classification</a:t>
          </a:r>
        </a:p>
      </dgm:t>
    </dgm:pt>
    <dgm:pt modelId="{4D07938D-F2B1-45DD-A589-806133FEDBA8}" type="parTrans" cxnId="{E16CDE59-77B6-4C33-9E7C-F6FD24B1BCFF}">
      <dgm:prSet/>
      <dgm:spPr/>
      <dgm:t>
        <a:bodyPr/>
        <a:lstStyle/>
        <a:p>
          <a:pPr algn="ctr"/>
          <a:endParaRPr lang="en-US"/>
        </a:p>
      </dgm:t>
    </dgm:pt>
    <dgm:pt modelId="{37E2C325-7AAA-4283-B61A-10B047EA66A9}" type="sibTrans" cxnId="{E16CDE59-77B6-4C33-9E7C-F6FD24B1BCFF}">
      <dgm:prSet/>
      <dgm:spPr/>
      <dgm:t>
        <a:bodyPr/>
        <a:lstStyle/>
        <a:p>
          <a:pPr algn="ctr"/>
          <a:endParaRPr lang="en-US"/>
        </a:p>
      </dgm:t>
    </dgm:pt>
    <dgm:pt modelId="{96287562-1BFD-4253-99B4-E4BC2B8DEC08}">
      <dgm:prSet phldrT="[Text]"/>
      <dgm:spPr/>
      <dgm:t>
        <a:bodyPr/>
        <a:lstStyle/>
        <a:p>
          <a:pPr algn="ctr"/>
          <a:r>
            <a:rPr lang="en-US"/>
            <a:t>Output</a:t>
          </a:r>
        </a:p>
      </dgm:t>
    </dgm:pt>
    <dgm:pt modelId="{21B314D7-AE93-42D5-80F2-E9A0103BF592}" type="parTrans" cxnId="{BB617B31-A9C3-4310-9689-6138E75655DD}">
      <dgm:prSet/>
      <dgm:spPr/>
      <dgm:t>
        <a:bodyPr/>
        <a:lstStyle/>
        <a:p>
          <a:pPr algn="ctr"/>
          <a:endParaRPr lang="en-US"/>
        </a:p>
      </dgm:t>
    </dgm:pt>
    <dgm:pt modelId="{667C5DD8-2A64-484F-BCFD-761DD149A005}" type="sibTrans" cxnId="{BB617B31-A9C3-4310-9689-6138E75655DD}">
      <dgm:prSet/>
      <dgm:spPr/>
      <dgm:t>
        <a:bodyPr/>
        <a:lstStyle/>
        <a:p>
          <a:pPr algn="ctr"/>
          <a:endParaRPr lang="en-US"/>
        </a:p>
      </dgm:t>
    </dgm:pt>
    <dgm:pt modelId="{A1E3DACB-123E-4F03-B074-0C92FFADEFF5}" type="pres">
      <dgm:prSet presAssocID="{A95227FF-52C1-4F2A-885E-820EFD6CF843}" presName="Name0" presStyleCnt="0">
        <dgm:presLayoutVars>
          <dgm:chMax val="11"/>
          <dgm:chPref val="11"/>
          <dgm:dir/>
          <dgm:resizeHandles/>
        </dgm:presLayoutVars>
      </dgm:prSet>
      <dgm:spPr/>
    </dgm:pt>
    <dgm:pt modelId="{725A3286-BB58-4742-9D67-901AE41D14AD}" type="pres">
      <dgm:prSet presAssocID="{96287562-1BFD-4253-99B4-E4BC2B8DEC08}" presName="Accent5" presStyleCnt="0"/>
      <dgm:spPr/>
    </dgm:pt>
    <dgm:pt modelId="{EEC914BC-2583-437C-881E-34D4F7DDBD67}" type="pres">
      <dgm:prSet presAssocID="{96287562-1BFD-4253-99B4-E4BC2B8DEC08}" presName="Accent" presStyleLbl="node1" presStyleIdx="0" presStyleCnt="5"/>
      <dgm:spPr/>
    </dgm:pt>
    <dgm:pt modelId="{3F6813F3-5F35-4F9C-A2FE-48D464E207F4}" type="pres">
      <dgm:prSet presAssocID="{96287562-1BFD-4253-99B4-E4BC2B8DEC08}" presName="ParentBackground5" presStyleCnt="0"/>
      <dgm:spPr/>
    </dgm:pt>
    <dgm:pt modelId="{7F526A1D-6127-42DB-A3E2-3DA614BE56CC}" type="pres">
      <dgm:prSet presAssocID="{96287562-1BFD-4253-99B4-E4BC2B8DEC08}" presName="ParentBackground" presStyleLbl="fgAcc1" presStyleIdx="0" presStyleCnt="5"/>
      <dgm:spPr/>
    </dgm:pt>
    <dgm:pt modelId="{0013E7D3-AF20-4684-A368-684DAEE7D315}" type="pres">
      <dgm:prSet presAssocID="{96287562-1BFD-4253-99B4-E4BC2B8DEC08}" presName="Parent5" presStyleLbl="revTx" presStyleIdx="0" presStyleCnt="0">
        <dgm:presLayoutVars>
          <dgm:chMax val="1"/>
          <dgm:chPref val="1"/>
          <dgm:bulletEnabled val="1"/>
        </dgm:presLayoutVars>
      </dgm:prSet>
      <dgm:spPr/>
    </dgm:pt>
    <dgm:pt modelId="{61A8DC9D-5942-491C-9A23-009C06538527}" type="pres">
      <dgm:prSet presAssocID="{FBB90513-6F56-4C92-A8ED-1AB43CBA8D4D}" presName="Accent4" presStyleCnt="0"/>
      <dgm:spPr/>
    </dgm:pt>
    <dgm:pt modelId="{CFE816CB-C1BC-4BF1-8663-6D9E97D138E7}" type="pres">
      <dgm:prSet presAssocID="{FBB90513-6F56-4C92-A8ED-1AB43CBA8D4D}" presName="Accent" presStyleLbl="node1" presStyleIdx="1" presStyleCnt="5"/>
      <dgm:spPr/>
    </dgm:pt>
    <dgm:pt modelId="{65C1EA0E-5F95-47B0-B983-33A3DB1F8950}" type="pres">
      <dgm:prSet presAssocID="{FBB90513-6F56-4C92-A8ED-1AB43CBA8D4D}" presName="ParentBackground4" presStyleCnt="0"/>
      <dgm:spPr/>
    </dgm:pt>
    <dgm:pt modelId="{D5791B87-A9FC-48DF-A5C3-6683E014721C}" type="pres">
      <dgm:prSet presAssocID="{FBB90513-6F56-4C92-A8ED-1AB43CBA8D4D}" presName="ParentBackground" presStyleLbl="fgAcc1" presStyleIdx="1" presStyleCnt="5"/>
      <dgm:spPr/>
    </dgm:pt>
    <dgm:pt modelId="{12018BC5-2C33-410F-AB0F-9C37D8E5C3AD}" type="pres">
      <dgm:prSet presAssocID="{FBB90513-6F56-4C92-A8ED-1AB43CBA8D4D}" presName="Parent4" presStyleLbl="revTx" presStyleIdx="0" presStyleCnt="0">
        <dgm:presLayoutVars>
          <dgm:chMax val="1"/>
          <dgm:chPref val="1"/>
          <dgm:bulletEnabled val="1"/>
        </dgm:presLayoutVars>
      </dgm:prSet>
      <dgm:spPr/>
    </dgm:pt>
    <dgm:pt modelId="{A8B3FAD7-F516-4FB0-996A-580D550F6507}" type="pres">
      <dgm:prSet presAssocID="{B1DD1B7B-CDE8-4AE2-A12A-BCBEF505E08C}" presName="Accent3" presStyleCnt="0"/>
      <dgm:spPr/>
    </dgm:pt>
    <dgm:pt modelId="{8BFDACD7-DE2A-405C-8F73-79F4B3077F3B}" type="pres">
      <dgm:prSet presAssocID="{B1DD1B7B-CDE8-4AE2-A12A-BCBEF505E08C}" presName="Accent" presStyleLbl="node1" presStyleIdx="2" presStyleCnt="5"/>
      <dgm:spPr/>
    </dgm:pt>
    <dgm:pt modelId="{DAD7F6F1-8D27-4AF0-8C90-B0A5E7C254A7}" type="pres">
      <dgm:prSet presAssocID="{B1DD1B7B-CDE8-4AE2-A12A-BCBEF505E08C}" presName="ParentBackground3" presStyleCnt="0"/>
      <dgm:spPr/>
    </dgm:pt>
    <dgm:pt modelId="{D5C74D96-BEBF-4886-B920-7AA41405DD7C}" type="pres">
      <dgm:prSet presAssocID="{B1DD1B7B-CDE8-4AE2-A12A-BCBEF505E08C}" presName="ParentBackground" presStyleLbl="fgAcc1" presStyleIdx="2" presStyleCnt="5"/>
      <dgm:spPr/>
    </dgm:pt>
    <dgm:pt modelId="{234F46C0-D167-4347-973E-3590BC385536}" type="pres">
      <dgm:prSet presAssocID="{B1DD1B7B-CDE8-4AE2-A12A-BCBEF505E08C}" presName="Parent3" presStyleLbl="revTx" presStyleIdx="0" presStyleCnt="0">
        <dgm:presLayoutVars>
          <dgm:chMax val="1"/>
          <dgm:chPref val="1"/>
          <dgm:bulletEnabled val="1"/>
        </dgm:presLayoutVars>
      </dgm:prSet>
      <dgm:spPr/>
    </dgm:pt>
    <dgm:pt modelId="{318D2CA8-61E0-441E-A39F-EB5730606248}" type="pres">
      <dgm:prSet presAssocID="{D5E4206A-B810-4B60-82A8-A3D14B772395}" presName="Accent2" presStyleCnt="0"/>
      <dgm:spPr/>
    </dgm:pt>
    <dgm:pt modelId="{D75D4C73-E700-4566-8BD6-95D49F92B44A}" type="pres">
      <dgm:prSet presAssocID="{D5E4206A-B810-4B60-82A8-A3D14B772395}" presName="Accent" presStyleLbl="node1" presStyleIdx="3" presStyleCnt="5"/>
      <dgm:spPr/>
    </dgm:pt>
    <dgm:pt modelId="{A509BBDF-2B14-41B1-8B57-E60BC5DD278A}" type="pres">
      <dgm:prSet presAssocID="{D5E4206A-B810-4B60-82A8-A3D14B772395}" presName="ParentBackground2" presStyleCnt="0"/>
      <dgm:spPr/>
    </dgm:pt>
    <dgm:pt modelId="{5182EF21-2CDE-4D3C-8355-EEC1DADBF25D}" type="pres">
      <dgm:prSet presAssocID="{D5E4206A-B810-4B60-82A8-A3D14B772395}" presName="ParentBackground" presStyleLbl="fgAcc1" presStyleIdx="3" presStyleCnt="5"/>
      <dgm:spPr/>
    </dgm:pt>
    <dgm:pt modelId="{7D87D588-97E3-405C-8BCB-1E5152D5460C}" type="pres">
      <dgm:prSet presAssocID="{D5E4206A-B810-4B60-82A8-A3D14B772395}" presName="Parent2" presStyleLbl="revTx" presStyleIdx="0" presStyleCnt="0">
        <dgm:presLayoutVars>
          <dgm:chMax val="1"/>
          <dgm:chPref val="1"/>
          <dgm:bulletEnabled val="1"/>
        </dgm:presLayoutVars>
      </dgm:prSet>
      <dgm:spPr/>
    </dgm:pt>
    <dgm:pt modelId="{BB703E94-1EF0-4AAA-9063-98071D221104}" type="pres">
      <dgm:prSet presAssocID="{7FE13690-98FA-4F8A-9175-96EF2ED3D506}" presName="Accent1" presStyleCnt="0"/>
      <dgm:spPr/>
    </dgm:pt>
    <dgm:pt modelId="{A58E1095-8DC6-4880-AC38-363C1047FFA6}" type="pres">
      <dgm:prSet presAssocID="{7FE13690-98FA-4F8A-9175-96EF2ED3D506}" presName="Accent" presStyleLbl="node1" presStyleIdx="4" presStyleCnt="5"/>
      <dgm:spPr/>
    </dgm:pt>
    <dgm:pt modelId="{BD29FEBB-EE83-4E02-BC6D-30E6CF23D8BF}" type="pres">
      <dgm:prSet presAssocID="{7FE13690-98FA-4F8A-9175-96EF2ED3D506}" presName="ParentBackground1" presStyleCnt="0"/>
      <dgm:spPr/>
    </dgm:pt>
    <dgm:pt modelId="{787B2418-09CC-4CEC-952C-3A4AFF2B807E}" type="pres">
      <dgm:prSet presAssocID="{7FE13690-98FA-4F8A-9175-96EF2ED3D506}" presName="ParentBackground" presStyleLbl="fgAcc1" presStyleIdx="4" presStyleCnt="5"/>
      <dgm:spPr/>
    </dgm:pt>
    <dgm:pt modelId="{EFB799CB-E4CA-4867-A84B-BE9037C9A3B0}" type="pres">
      <dgm:prSet presAssocID="{7FE13690-98FA-4F8A-9175-96EF2ED3D506}" presName="Parent1" presStyleLbl="revTx" presStyleIdx="0" presStyleCnt="0">
        <dgm:presLayoutVars>
          <dgm:chMax val="1"/>
          <dgm:chPref val="1"/>
          <dgm:bulletEnabled val="1"/>
        </dgm:presLayoutVars>
      </dgm:prSet>
      <dgm:spPr/>
    </dgm:pt>
  </dgm:ptLst>
  <dgm:cxnLst>
    <dgm:cxn modelId="{812DF30E-F69B-4175-8A8B-89B285A1B3A1}" srcId="{A95227FF-52C1-4F2A-885E-820EFD6CF843}" destId="{7FE13690-98FA-4F8A-9175-96EF2ED3D506}" srcOrd="0" destOrd="0" parTransId="{EBF83154-064F-4805-8EF3-710E62B98FDF}" sibTransId="{91DF7889-B376-4D06-BAFD-305BF3547841}"/>
    <dgm:cxn modelId="{80E8AC21-09CE-47F9-94A9-87EF50DDC3DB}" type="presOf" srcId="{7FE13690-98FA-4F8A-9175-96EF2ED3D506}" destId="{787B2418-09CC-4CEC-952C-3A4AFF2B807E}" srcOrd="0" destOrd="0" presId="urn:microsoft.com/office/officeart/2011/layout/CircleProcess"/>
    <dgm:cxn modelId="{233EE425-A1A9-447D-BDAB-CF8F8EEEDCFD}" type="presOf" srcId="{D5E4206A-B810-4B60-82A8-A3D14B772395}" destId="{5182EF21-2CDE-4D3C-8355-EEC1DADBF25D}" srcOrd="0" destOrd="0" presId="urn:microsoft.com/office/officeart/2011/layout/CircleProcess"/>
    <dgm:cxn modelId="{DE5CF42D-5E15-42B3-9E94-27721AD3068A}" srcId="{A95227FF-52C1-4F2A-885E-820EFD6CF843}" destId="{D5E4206A-B810-4B60-82A8-A3D14B772395}" srcOrd="1" destOrd="0" parTransId="{13561F0E-ACF5-4BA6-8F58-27889F0C472F}" sibTransId="{8EA6B103-468D-4E7B-992B-19A00E50078B}"/>
    <dgm:cxn modelId="{BB617B31-A9C3-4310-9689-6138E75655DD}" srcId="{A95227FF-52C1-4F2A-885E-820EFD6CF843}" destId="{96287562-1BFD-4253-99B4-E4BC2B8DEC08}" srcOrd="4" destOrd="0" parTransId="{21B314D7-AE93-42D5-80F2-E9A0103BF592}" sibTransId="{667C5DD8-2A64-484F-BCFD-761DD149A005}"/>
    <dgm:cxn modelId="{B68A985B-6365-45F6-96D9-C97180B4803D}" srcId="{A95227FF-52C1-4F2A-885E-820EFD6CF843}" destId="{B1DD1B7B-CDE8-4AE2-A12A-BCBEF505E08C}" srcOrd="2" destOrd="0" parTransId="{FED3CBD2-E214-461A-AE77-B2FC4715E7C3}" sibTransId="{46C1644F-EF63-478E-BD03-8F68A922D530}"/>
    <dgm:cxn modelId="{E16CDE59-77B6-4C33-9E7C-F6FD24B1BCFF}" srcId="{A95227FF-52C1-4F2A-885E-820EFD6CF843}" destId="{FBB90513-6F56-4C92-A8ED-1AB43CBA8D4D}" srcOrd="3" destOrd="0" parTransId="{4D07938D-F2B1-45DD-A589-806133FEDBA8}" sibTransId="{37E2C325-7AAA-4283-B61A-10B047EA66A9}"/>
    <dgm:cxn modelId="{BC59E1AA-CFCF-416E-9DF6-FEAD7FC39C6B}" type="presOf" srcId="{FBB90513-6F56-4C92-A8ED-1AB43CBA8D4D}" destId="{D5791B87-A9FC-48DF-A5C3-6683E014721C}" srcOrd="0" destOrd="0" presId="urn:microsoft.com/office/officeart/2011/layout/CircleProcess"/>
    <dgm:cxn modelId="{1D5788B4-4E55-480D-B887-3EF5F746F921}" type="presOf" srcId="{B1DD1B7B-CDE8-4AE2-A12A-BCBEF505E08C}" destId="{D5C74D96-BEBF-4886-B920-7AA41405DD7C}" srcOrd="0" destOrd="0" presId="urn:microsoft.com/office/officeart/2011/layout/CircleProcess"/>
    <dgm:cxn modelId="{F9A23CCC-2A32-49CD-BF06-3471557FE92E}" type="presOf" srcId="{A95227FF-52C1-4F2A-885E-820EFD6CF843}" destId="{A1E3DACB-123E-4F03-B074-0C92FFADEFF5}" srcOrd="0" destOrd="0" presId="urn:microsoft.com/office/officeart/2011/layout/CircleProcess"/>
    <dgm:cxn modelId="{4CA1C8D0-3370-4591-A22B-57FB843E26D6}" type="presOf" srcId="{D5E4206A-B810-4B60-82A8-A3D14B772395}" destId="{7D87D588-97E3-405C-8BCB-1E5152D5460C}" srcOrd="1" destOrd="0" presId="urn:microsoft.com/office/officeart/2011/layout/CircleProcess"/>
    <dgm:cxn modelId="{1735D7E2-8D52-43B5-8899-B9E51B5412B5}" type="presOf" srcId="{96287562-1BFD-4253-99B4-E4BC2B8DEC08}" destId="{7F526A1D-6127-42DB-A3E2-3DA614BE56CC}" srcOrd="0" destOrd="0" presId="urn:microsoft.com/office/officeart/2011/layout/CircleProcess"/>
    <dgm:cxn modelId="{E195D6E5-50AC-4017-8686-94C80306AF93}" type="presOf" srcId="{7FE13690-98FA-4F8A-9175-96EF2ED3D506}" destId="{EFB799CB-E4CA-4867-A84B-BE9037C9A3B0}" srcOrd="1" destOrd="0" presId="urn:microsoft.com/office/officeart/2011/layout/CircleProcess"/>
    <dgm:cxn modelId="{AA1BC0E6-5E99-4D73-80C5-A87BB03FEEF2}" type="presOf" srcId="{FBB90513-6F56-4C92-A8ED-1AB43CBA8D4D}" destId="{12018BC5-2C33-410F-AB0F-9C37D8E5C3AD}" srcOrd="1" destOrd="0" presId="urn:microsoft.com/office/officeart/2011/layout/CircleProcess"/>
    <dgm:cxn modelId="{6A6C4EEE-EFDB-4AA0-8EB5-B3C18DEF1E61}" type="presOf" srcId="{96287562-1BFD-4253-99B4-E4BC2B8DEC08}" destId="{0013E7D3-AF20-4684-A368-684DAEE7D315}" srcOrd="1" destOrd="0" presId="urn:microsoft.com/office/officeart/2011/layout/CircleProcess"/>
    <dgm:cxn modelId="{972B44FC-DA1D-4C56-B102-5AC4FD4C2D42}" type="presOf" srcId="{B1DD1B7B-CDE8-4AE2-A12A-BCBEF505E08C}" destId="{234F46C0-D167-4347-973E-3590BC385536}" srcOrd="1" destOrd="0" presId="urn:microsoft.com/office/officeart/2011/layout/CircleProcess"/>
    <dgm:cxn modelId="{9748CC98-50AC-4EB5-B282-E081E18D2BF7}" type="presParOf" srcId="{A1E3DACB-123E-4F03-B074-0C92FFADEFF5}" destId="{725A3286-BB58-4742-9D67-901AE41D14AD}" srcOrd="0" destOrd="0" presId="urn:microsoft.com/office/officeart/2011/layout/CircleProcess"/>
    <dgm:cxn modelId="{F92BEB2F-B821-4D06-893A-B742B71F4963}" type="presParOf" srcId="{725A3286-BB58-4742-9D67-901AE41D14AD}" destId="{EEC914BC-2583-437C-881E-34D4F7DDBD67}" srcOrd="0" destOrd="0" presId="urn:microsoft.com/office/officeart/2011/layout/CircleProcess"/>
    <dgm:cxn modelId="{ED265931-D6FB-42B8-AD62-C0AD7E984EA8}" type="presParOf" srcId="{A1E3DACB-123E-4F03-B074-0C92FFADEFF5}" destId="{3F6813F3-5F35-4F9C-A2FE-48D464E207F4}" srcOrd="1" destOrd="0" presId="urn:microsoft.com/office/officeart/2011/layout/CircleProcess"/>
    <dgm:cxn modelId="{B18DEB43-BDD1-4D9B-8F7F-67E21F719C4C}" type="presParOf" srcId="{3F6813F3-5F35-4F9C-A2FE-48D464E207F4}" destId="{7F526A1D-6127-42DB-A3E2-3DA614BE56CC}" srcOrd="0" destOrd="0" presId="urn:microsoft.com/office/officeart/2011/layout/CircleProcess"/>
    <dgm:cxn modelId="{11D20817-98C2-4C13-93A5-4924C278E618}" type="presParOf" srcId="{A1E3DACB-123E-4F03-B074-0C92FFADEFF5}" destId="{0013E7D3-AF20-4684-A368-684DAEE7D315}" srcOrd="2" destOrd="0" presId="urn:microsoft.com/office/officeart/2011/layout/CircleProcess"/>
    <dgm:cxn modelId="{8152AF25-D3A4-4FB2-ADF3-364906B51272}" type="presParOf" srcId="{A1E3DACB-123E-4F03-B074-0C92FFADEFF5}" destId="{61A8DC9D-5942-491C-9A23-009C06538527}" srcOrd="3" destOrd="0" presId="urn:microsoft.com/office/officeart/2011/layout/CircleProcess"/>
    <dgm:cxn modelId="{A8CBE104-4C3A-45AE-B3DE-590FDB605AC6}" type="presParOf" srcId="{61A8DC9D-5942-491C-9A23-009C06538527}" destId="{CFE816CB-C1BC-4BF1-8663-6D9E97D138E7}" srcOrd="0" destOrd="0" presId="urn:microsoft.com/office/officeart/2011/layout/CircleProcess"/>
    <dgm:cxn modelId="{9C83CF7B-7071-4D2C-8A1E-E405EF02C96F}" type="presParOf" srcId="{A1E3DACB-123E-4F03-B074-0C92FFADEFF5}" destId="{65C1EA0E-5F95-47B0-B983-33A3DB1F8950}" srcOrd="4" destOrd="0" presId="urn:microsoft.com/office/officeart/2011/layout/CircleProcess"/>
    <dgm:cxn modelId="{B47D63EC-EB70-4986-8FE1-F47389899616}" type="presParOf" srcId="{65C1EA0E-5F95-47B0-B983-33A3DB1F8950}" destId="{D5791B87-A9FC-48DF-A5C3-6683E014721C}" srcOrd="0" destOrd="0" presId="urn:microsoft.com/office/officeart/2011/layout/CircleProcess"/>
    <dgm:cxn modelId="{03921795-0BF2-438C-804F-C6CE6A2BFB39}" type="presParOf" srcId="{A1E3DACB-123E-4F03-B074-0C92FFADEFF5}" destId="{12018BC5-2C33-410F-AB0F-9C37D8E5C3AD}" srcOrd="5" destOrd="0" presId="urn:microsoft.com/office/officeart/2011/layout/CircleProcess"/>
    <dgm:cxn modelId="{55B4E5E7-9BC5-43BB-9EC0-CDD4FFA439DB}" type="presParOf" srcId="{A1E3DACB-123E-4F03-B074-0C92FFADEFF5}" destId="{A8B3FAD7-F516-4FB0-996A-580D550F6507}" srcOrd="6" destOrd="0" presId="urn:microsoft.com/office/officeart/2011/layout/CircleProcess"/>
    <dgm:cxn modelId="{F7D2E3CE-286B-434C-A48F-3DB7B437FB05}" type="presParOf" srcId="{A8B3FAD7-F516-4FB0-996A-580D550F6507}" destId="{8BFDACD7-DE2A-405C-8F73-79F4B3077F3B}" srcOrd="0" destOrd="0" presId="urn:microsoft.com/office/officeart/2011/layout/CircleProcess"/>
    <dgm:cxn modelId="{990C93BD-EF07-4FBA-B41F-14D82A949807}" type="presParOf" srcId="{A1E3DACB-123E-4F03-B074-0C92FFADEFF5}" destId="{DAD7F6F1-8D27-4AF0-8C90-B0A5E7C254A7}" srcOrd="7" destOrd="0" presId="urn:microsoft.com/office/officeart/2011/layout/CircleProcess"/>
    <dgm:cxn modelId="{576D35FA-85F2-433C-982B-D422B256C6DC}" type="presParOf" srcId="{DAD7F6F1-8D27-4AF0-8C90-B0A5E7C254A7}" destId="{D5C74D96-BEBF-4886-B920-7AA41405DD7C}" srcOrd="0" destOrd="0" presId="urn:microsoft.com/office/officeart/2011/layout/CircleProcess"/>
    <dgm:cxn modelId="{91A20C91-E0C3-4E1F-BFF1-4F24BE6FF788}" type="presParOf" srcId="{A1E3DACB-123E-4F03-B074-0C92FFADEFF5}" destId="{234F46C0-D167-4347-973E-3590BC385536}" srcOrd="8" destOrd="0" presId="urn:microsoft.com/office/officeart/2011/layout/CircleProcess"/>
    <dgm:cxn modelId="{5EBDD318-F4D9-4E5F-B16B-68F28CCD44AA}" type="presParOf" srcId="{A1E3DACB-123E-4F03-B074-0C92FFADEFF5}" destId="{318D2CA8-61E0-441E-A39F-EB5730606248}" srcOrd="9" destOrd="0" presId="urn:microsoft.com/office/officeart/2011/layout/CircleProcess"/>
    <dgm:cxn modelId="{3178BA6F-B239-44C3-A4D7-52D7D025F400}" type="presParOf" srcId="{318D2CA8-61E0-441E-A39F-EB5730606248}" destId="{D75D4C73-E700-4566-8BD6-95D49F92B44A}" srcOrd="0" destOrd="0" presId="urn:microsoft.com/office/officeart/2011/layout/CircleProcess"/>
    <dgm:cxn modelId="{4E861B7D-0658-475E-8FE8-B4EF8918BED1}" type="presParOf" srcId="{A1E3DACB-123E-4F03-B074-0C92FFADEFF5}" destId="{A509BBDF-2B14-41B1-8B57-E60BC5DD278A}" srcOrd="10" destOrd="0" presId="urn:microsoft.com/office/officeart/2011/layout/CircleProcess"/>
    <dgm:cxn modelId="{FAC52C4C-B759-4B3E-B8AF-8A9187DA2623}" type="presParOf" srcId="{A509BBDF-2B14-41B1-8B57-E60BC5DD278A}" destId="{5182EF21-2CDE-4D3C-8355-EEC1DADBF25D}" srcOrd="0" destOrd="0" presId="urn:microsoft.com/office/officeart/2011/layout/CircleProcess"/>
    <dgm:cxn modelId="{F4CA5CD9-1110-4ACE-A89B-BCA46417B936}" type="presParOf" srcId="{A1E3DACB-123E-4F03-B074-0C92FFADEFF5}" destId="{7D87D588-97E3-405C-8BCB-1E5152D5460C}" srcOrd="11" destOrd="0" presId="urn:microsoft.com/office/officeart/2011/layout/CircleProcess"/>
    <dgm:cxn modelId="{4E3BF85D-0182-4930-B797-921590D7CE60}" type="presParOf" srcId="{A1E3DACB-123E-4F03-B074-0C92FFADEFF5}" destId="{BB703E94-1EF0-4AAA-9063-98071D221104}" srcOrd="12" destOrd="0" presId="urn:microsoft.com/office/officeart/2011/layout/CircleProcess"/>
    <dgm:cxn modelId="{7071382B-A489-4879-A7D5-33AB68CE99D1}" type="presParOf" srcId="{BB703E94-1EF0-4AAA-9063-98071D221104}" destId="{A58E1095-8DC6-4880-AC38-363C1047FFA6}" srcOrd="0" destOrd="0" presId="urn:microsoft.com/office/officeart/2011/layout/CircleProcess"/>
    <dgm:cxn modelId="{CE358DDF-C1B3-4F0B-84C6-BCE0C9E45CEB}" type="presParOf" srcId="{A1E3DACB-123E-4F03-B074-0C92FFADEFF5}" destId="{BD29FEBB-EE83-4E02-BC6D-30E6CF23D8BF}" srcOrd="13" destOrd="0" presId="urn:microsoft.com/office/officeart/2011/layout/CircleProcess"/>
    <dgm:cxn modelId="{497FC53C-F383-45A9-8300-152007CE11D1}" type="presParOf" srcId="{BD29FEBB-EE83-4E02-BC6D-30E6CF23D8BF}" destId="{787B2418-09CC-4CEC-952C-3A4AFF2B807E}" srcOrd="0" destOrd="0" presId="urn:microsoft.com/office/officeart/2011/layout/CircleProcess"/>
    <dgm:cxn modelId="{84B17001-C9B1-4F69-B466-A852E29DB252}" type="presParOf" srcId="{A1E3DACB-123E-4F03-B074-0C92FFADEFF5}" destId="{EFB799CB-E4CA-4867-A84B-BE9037C9A3B0}" srcOrd="14" destOrd="0" presId="urn:microsoft.com/office/officeart/2011/layout/CircleProcess"/>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6473BA-F9EC-4A0A-96C6-878D22C34DAE}" type="doc">
      <dgm:prSet loTypeId="urn:microsoft.com/office/officeart/2005/8/layout/chevron2" loCatId="process" qsTypeId="urn:microsoft.com/office/officeart/2005/8/quickstyle/simple5" qsCatId="simple" csTypeId="urn:microsoft.com/office/officeart/2005/8/colors/colorful5" csCatId="colorful" phldr="1"/>
      <dgm:spPr/>
      <dgm:t>
        <a:bodyPr/>
        <a:lstStyle/>
        <a:p>
          <a:endParaRPr lang="en-US"/>
        </a:p>
      </dgm:t>
    </dgm:pt>
    <dgm:pt modelId="{96B8B513-D1DE-4B1E-8D09-2E3381DE884F}">
      <dgm:prSet phldrT="[Text]" custT="1"/>
      <dgm:spPr/>
      <dgm:t>
        <a:bodyPr/>
        <a:lstStyle/>
        <a:p>
          <a:r>
            <a:rPr lang="en-US" sz="1200" b="1">
              <a:latin typeface="Times New Roman" panose="02020603050405020304" pitchFamily="18" charset="0"/>
              <a:cs typeface="Times New Roman" panose="02020603050405020304" pitchFamily="18" charset="0"/>
            </a:rPr>
            <a:t>Electrodes</a:t>
          </a:r>
        </a:p>
      </dgm:t>
    </dgm:pt>
    <dgm:pt modelId="{F9925A27-2275-43A8-AA2A-DBE8DC546C5F}" type="parTrans" cxnId="{9DE51A76-79B2-4831-8181-2178CFE582F1}">
      <dgm:prSet/>
      <dgm:spPr/>
      <dgm:t>
        <a:bodyPr/>
        <a:lstStyle/>
        <a:p>
          <a:endParaRPr lang="en-US">
            <a:latin typeface="Times New Roman" panose="02020603050405020304" pitchFamily="18" charset="0"/>
            <a:cs typeface="Times New Roman" panose="02020603050405020304" pitchFamily="18" charset="0"/>
          </a:endParaRPr>
        </a:p>
      </dgm:t>
    </dgm:pt>
    <dgm:pt modelId="{8EF776BC-3E18-42D0-A0B5-9C3E7726387C}" type="sibTrans" cxnId="{9DE51A76-79B2-4831-8181-2178CFE582F1}">
      <dgm:prSet/>
      <dgm:spPr/>
      <dgm:t>
        <a:bodyPr/>
        <a:lstStyle/>
        <a:p>
          <a:endParaRPr lang="en-US">
            <a:latin typeface="Times New Roman" panose="02020603050405020304" pitchFamily="18" charset="0"/>
            <a:cs typeface="Times New Roman" panose="02020603050405020304" pitchFamily="18" charset="0"/>
          </a:endParaRPr>
        </a:p>
      </dgm:t>
    </dgm:pt>
    <dgm:pt modelId="{D8EE311F-DC76-4DF9-8ACF-95E9655AA0BA}">
      <dgm:prSet phldrT="[Text]" custT="1"/>
      <dgm:spPr/>
      <dgm:t>
        <a:bodyPr/>
        <a:lstStyle/>
        <a:p>
          <a:pPr algn="just"/>
          <a:r>
            <a:rPr lang="en-US" sz="1200">
              <a:latin typeface="Times New Roman" panose="02020603050405020304" pitchFamily="18" charset="0"/>
              <a:cs typeface="Times New Roman" panose="02020603050405020304" pitchFamily="18" charset="0"/>
            </a:rPr>
            <a:t>Electrodes are used to record the signals generated by the brain and then transferred to the Bio-Amp</a:t>
          </a:r>
        </a:p>
      </dgm:t>
    </dgm:pt>
    <dgm:pt modelId="{6BFC389E-8446-46CD-B37B-8EF9EBA1D4AA}" type="parTrans" cxnId="{7E9948B1-476A-47FC-A9AA-04CC553C86E3}">
      <dgm:prSet/>
      <dgm:spPr/>
      <dgm:t>
        <a:bodyPr/>
        <a:lstStyle/>
        <a:p>
          <a:endParaRPr lang="en-US">
            <a:latin typeface="Times New Roman" panose="02020603050405020304" pitchFamily="18" charset="0"/>
            <a:cs typeface="Times New Roman" panose="02020603050405020304" pitchFamily="18" charset="0"/>
          </a:endParaRPr>
        </a:p>
      </dgm:t>
    </dgm:pt>
    <dgm:pt modelId="{5B2CF0C9-D362-4B59-8081-304BD27EAD6A}" type="sibTrans" cxnId="{7E9948B1-476A-47FC-A9AA-04CC553C86E3}">
      <dgm:prSet/>
      <dgm:spPr/>
      <dgm:t>
        <a:bodyPr/>
        <a:lstStyle/>
        <a:p>
          <a:endParaRPr lang="en-US">
            <a:latin typeface="Times New Roman" panose="02020603050405020304" pitchFamily="18" charset="0"/>
            <a:cs typeface="Times New Roman" panose="02020603050405020304" pitchFamily="18" charset="0"/>
          </a:endParaRPr>
        </a:p>
      </dgm:t>
    </dgm:pt>
    <dgm:pt modelId="{6747FF59-49B1-4C0E-806C-39DAB14C740B}">
      <dgm:prSet phldrT="[Text]" custT="1"/>
      <dgm:spPr/>
      <dgm:t>
        <a:bodyPr/>
        <a:lstStyle/>
        <a:p>
          <a:r>
            <a:rPr lang="en-US" sz="1200" b="1">
              <a:latin typeface="Times New Roman" panose="02020603050405020304" pitchFamily="18" charset="0"/>
              <a:cs typeface="Times New Roman" panose="02020603050405020304" pitchFamily="18" charset="0"/>
            </a:rPr>
            <a:t>Bio-Amplifier</a:t>
          </a:r>
        </a:p>
      </dgm:t>
    </dgm:pt>
    <dgm:pt modelId="{FED0B219-C122-425E-B910-59868082BD29}" type="parTrans" cxnId="{598396CB-D392-42C9-9626-61879949E6AD}">
      <dgm:prSet/>
      <dgm:spPr/>
      <dgm:t>
        <a:bodyPr/>
        <a:lstStyle/>
        <a:p>
          <a:endParaRPr lang="en-US">
            <a:latin typeface="Times New Roman" panose="02020603050405020304" pitchFamily="18" charset="0"/>
            <a:cs typeface="Times New Roman" panose="02020603050405020304" pitchFamily="18" charset="0"/>
          </a:endParaRPr>
        </a:p>
      </dgm:t>
    </dgm:pt>
    <dgm:pt modelId="{E4F34DC6-96B4-4ECE-8AC1-3C981E015663}" type="sibTrans" cxnId="{598396CB-D392-42C9-9626-61879949E6AD}">
      <dgm:prSet/>
      <dgm:spPr/>
      <dgm:t>
        <a:bodyPr/>
        <a:lstStyle/>
        <a:p>
          <a:endParaRPr lang="en-US">
            <a:latin typeface="Times New Roman" panose="02020603050405020304" pitchFamily="18" charset="0"/>
            <a:cs typeface="Times New Roman" panose="02020603050405020304" pitchFamily="18" charset="0"/>
          </a:endParaRPr>
        </a:p>
      </dgm:t>
    </dgm:pt>
    <dgm:pt modelId="{F5A91FB6-4127-4A4B-9605-9B99EBE6587C}">
      <dgm:prSet phldrT="[Text]" custT="1"/>
      <dgm:spPr/>
      <dgm:t>
        <a:bodyPr/>
        <a:lstStyle/>
        <a:p>
          <a:pPr algn="just"/>
          <a:r>
            <a:rPr lang="en-US" sz="1200">
              <a:latin typeface="Times New Roman" panose="02020603050405020304" pitchFamily="18" charset="0"/>
              <a:cs typeface="Times New Roman" panose="02020603050405020304" pitchFamily="18" charset="0"/>
            </a:rPr>
            <a:t>The recorded signal are applied with Amplification (Gain) to make their amplitude of a usable value, and filtering for noise reduction</a:t>
          </a:r>
        </a:p>
      </dgm:t>
    </dgm:pt>
    <dgm:pt modelId="{97AC9937-0BF2-457A-9457-A7B25EF78159}" type="parTrans" cxnId="{BB35A6A4-E8C5-491F-99CE-59D244EF6D8A}">
      <dgm:prSet/>
      <dgm:spPr/>
      <dgm:t>
        <a:bodyPr/>
        <a:lstStyle/>
        <a:p>
          <a:endParaRPr lang="en-US">
            <a:latin typeface="Times New Roman" panose="02020603050405020304" pitchFamily="18" charset="0"/>
            <a:cs typeface="Times New Roman" panose="02020603050405020304" pitchFamily="18" charset="0"/>
          </a:endParaRPr>
        </a:p>
      </dgm:t>
    </dgm:pt>
    <dgm:pt modelId="{CB6B978D-060D-412F-9AB2-9ED4D2C92345}" type="sibTrans" cxnId="{BB35A6A4-E8C5-491F-99CE-59D244EF6D8A}">
      <dgm:prSet/>
      <dgm:spPr/>
      <dgm:t>
        <a:bodyPr/>
        <a:lstStyle/>
        <a:p>
          <a:endParaRPr lang="en-US">
            <a:latin typeface="Times New Roman" panose="02020603050405020304" pitchFamily="18" charset="0"/>
            <a:cs typeface="Times New Roman" panose="02020603050405020304" pitchFamily="18" charset="0"/>
          </a:endParaRPr>
        </a:p>
      </dgm:t>
    </dgm:pt>
    <dgm:pt modelId="{F76F5557-65AE-4947-BCCA-62103E50DA03}">
      <dgm:prSet phldrT="[Text]" custT="1"/>
      <dgm:spPr/>
      <dgm:t>
        <a:bodyPr/>
        <a:lstStyle/>
        <a:p>
          <a:r>
            <a:rPr lang="en-US" sz="1200" b="1">
              <a:latin typeface="Times New Roman" panose="02020603050405020304" pitchFamily="18" charset="0"/>
              <a:cs typeface="Times New Roman" panose="02020603050405020304" pitchFamily="18" charset="0"/>
            </a:rPr>
            <a:t>STM32F103C8T6</a:t>
          </a:r>
        </a:p>
      </dgm:t>
    </dgm:pt>
    <dgm:pt modelId="{2484CAEE-8A28-4B0D-8D6D-F22677E8B721}" type="parTrans" cxnId="{066F5493-2EDC-4C34-8D12-EBAF74DF26E8}">
      <dgm:prSet/>
      <dgm:spPr/>
      <dgm:t>
        <a:bodyPr/>
        <a:lstStyle/>
        <a:p>
          <a:endParaRPr lang="en-US">
            <a:latin typeface="Times New Roman" panose="02020603050405020304" pitchFamily="18" charset="0"/>
            <a:cs typeface="Times New Roman" panose="02020603050405020304" pitchFamily="18" charset="0"/>
          </a:endParaRPr>
        </a:p>
      </dgm:t>
    </dgm:pt>
    <dgm:pt modelId="{FA1523E3-8D12-422F-A3C4-E7FB7C5CFA1B}" type="sibTrans" cxnId="{066F5493-2EDC-4C34-8D12-EBAF74DF26E8}">
      <dgm:prSet/>
      <dgm:spPr/>
      <dgm:t>
        <a:bodyPr/>
        <a:lstStyle/>
        <a:p>
          <a:endParaRPr lang="en-US">
            <a:latin typeface="Times New Roman" panose="02020603050405020304" pitchFamily="18" charset="0"/>
            <a:cs typeface="Times New Roman" panose="02020603050405020304" pitchFamily="18" charset="0"/>
          </a:endParaRPr>
        </a:p>
      </dgm:t>
    </dgm:pt>
    <dgm:pt modelId="{8B00C9DB-F467-46CB-855C-7B60785FFB8A}">
      <dgm:prSet phldrT="[Text]" custT="1"/>
      <dgm:spPr/>
      <dgm:t>
        <a:bodyPr/>
        <a:lstStyle/>
        <a:p>
          <a:pPr algn="just"/>
          <a:r>
            <a:rPr lang="en-US" sz="1200">
              <a:latin typeface="Times New Roman" panose="02020603050405020304" pitchFamily="18" charset="0"/>
              <a:cs typeface="Times New Roman" panose="02020603050405020304" pitchFamily="18" charset="0"/>
            </a:rPr>
            <a:t>Amplified signal is fed to STM32F1 for analog to digital conversion.</a:t>
          </a:r>
        </a:p>
      </dgm:t>
    </dgm:pt>
    <dgm:pt modelId="{623DC71B-587B-4F9E-9DFF-2EE5759F2A07}" type="parTrans" cxnId="{6CED2598-AC01-4D7D-B68C-4975812EC6EB}">
      <dgm:prSet/>
      <dgm:spPr/>
      <dgm:t>
        <a:bodyPr/>
        <a:lstStyle/>
        <a:p>
          <a:endParaRPr lang="en-US">
            <a:latin typeface="Times New Roman" panose="02020603050405020304" pitchFamily="18" charset="0"/>
            <a:cs typeface="Times New Roman" panose="02020603050405020304" pitchFamily="18" charset="0"/>
          </a:endParaRPr>
        </a:p>
      </dgm:t>
    </dgm:pt>
    <dgm:pt modelId="{CDEEDB80-F36E-4543-9990-32A79838753E}" type="sibTrans" cxnId="{6CED2598-AC01-4D7D-B68C-4975812EC6EB}">
      <dgm:prSet/>
      <dgm:spPr/>
      <dgm:t>
        <a:bodyPr/>
        <a:lstStyle/>
        <a:p>
          <a:endParaRPr lang="en-US">
            <a:latin typeface="Times New Roman" panose="02020603050405020304" pitchFamily="18" charset="0"/>
            <a:cs typeface="Times New Roman" panose="02020603050405020304" pitchFamily="18" charset="0"/>
          </a:endParaRPr>
        </a:p>
      </dgm:t>
    </dgm:pt>
    <dgm:pt modelId="{25FFDCB4-33D3-432C-A5C2-78A7F5E35A1D}">
      <dgm:prSet phldrT="[Text]" custT="1"/>
      <dgm:spPr/>
      <dgm:t>
        <a:bodyPr/>
        <a:lstStyle/>
        <a:p>
          <a:r>
            <a:rPr lang="en-US" sz="1200" b="0">
              <a:latin typeface="Times New Roman" panose="02020603050405020304" pitchFamily="18" charset="0"/>
              <a:cs typeface="Times New Roman" panose="02020603050405020304" pitchFamily="18" charset="0"/>
            </a:rPr>
            <a:t>Signal Processing</a:t>
          </a:r>
        </a:p>
      </dgm:t>
    </dgm:pt>
    <dgm:pt modelId="{730DED5F-C9D8-4712-A982-A2046942F261}" type="parTrans" cxnId="{22AA24B9-6869-45F5-9679-93B6D918DD5F}">
      <dgm:prSet/>
      <dgm:spPr/>
      <dgm:t>
        <a:bodyPr/>
        <a:lstStyle/>
        <a:p>
          <a:endParaRPr lang="en-US">
            <a:latin typeface="Times New Roman" panose="02020603050405020304" pitchFamily="18" charset="0"/>
            <a:cs typeface="Times New Roman" panose="02020603050405020304" pitchFamily="18" charset="0"/>
          </a:endParaRPr>
        </a:p>
      </dgm:t>
    </dgm:pt>
    <dgm:pt modelId="{A9ACE1D5-C723-40F5-B5CF-06E5C89DB675}" type="sibTrans" cxnId="{22AA24B9-6869-45F5-9679-93B6D918DD5F}">
      <dgm:prSet/>
      <dgm:spPr/>
      <dgm:t>
        <a:bodyPr/>
        <a:lstStyle/>
        <a:p>
          <a:endParaRPr lang="en-US">
            <a:latin typeface="Times New Roman" panose="02020603050405020304" pitchFamily="18" charset="0"/>
            <a:cs typeface="Times New Roman" panose="02020603050405020304" pitchFamily="18" charset="0"/>
          </a:endParaRPr>
        </a:p>
      </dgm:t>
    </dgm:pt>
    <dgm:pt modelId="{96ACC643-EB92-46F7-ADF8-B75D29651A62}">
      <dgm:prSet phldrT="[Text]" custT="1"/>
      <dgm:spPr/>
      <dgm:t>
        <a:bodyPr/>
        <a:lstStyle/>
        <a:p>
          <a:pPr algn="just"/>
          <a:r>
            <a:rPr lang="en-US" sz="1200">
              <a:latin typeface="Times New Roman" panose="02020603050405020304" pitchFamily="18" charset="0"/>
              <a:cs typeface="Times New Roman" panose="02020603050405020304" pitchFamily="18" charset="0"/>
            </a:rPr>
            <a:t>Use of modern neural networks for classification of acquired data.</a:t>
          </a:r>
        </a:p>
      </dgm:t>
    </dgm:pt>
    <dgm:pt modelId="{32E00539-A719-4DCF-8873-CDE8ACE9ACED}" type="parTrans" cxnId="{BC416595-6B63-4C75-BBFB-EE275F20F201}">
      <dgm:prSet/>
      <dgm:spPr/>
      <dgm:t>
        <a:bodyPr/>
        <a:lstStyle/>
        <a:p>
          <a:endParaRPr lang="en-US">
            <a:latin typeface="Times New Roman" panose="02020603050405020304" pitchFamily="18" charset="0"/>
            <a:cs typeface="Times New Roman" panose="02020603050405020304" pitchFamily="18" charset="0"/>
          </a:endParaRPr>
        </a:p>
      </dgm:t>
    </dgm:pt>
    <dgm:pt modelId="{4924B076-B849-4653-AC8E-51DDF5D44A24}" type="sibTrans" cxnId="{BC416595-6B63-4C75-BBFB-EE275F20F201}">
      <dgm:prSet/>
      <dgm:spPr/>
      <dgm:t>
        <a:bodyPr/>
        <a:lstStyle/>
        <a:p>
          <a:endParaRPr lang="en-US">
            <a:latin typeface="Times New Roman" panose="02020603050405020304" pitchFamily="18" charset="0"/>
            <a:cs typeface="Times New Roman" panose="02020603050405020304" pitchFamily="18" charset="0"/>
          </a:endParaRPr>
        </a:p>
      </dgm:t>
    </dgm:pt>
    <dgm:pt modelId="{DE67605F-B962-4016-8E6E-86B2C4CF5D18}" type="pres">
      <dgm:prSet presAssocID="{0B6473BA-F9EC-4A0A-96C6-878D22C34DAE}" presName="linearFlow" presStyleCnt="0">
        <dgm:presLayoutVars>
          <dgm:dir/>
          <dgm:animLvl val="lvl"/>
          <dgm:resizeHandles val="exact"/>
        </dgm:presLayoutVars>
      </dgm:prSet>
      <dgm:spPr/>
    </dgm:pt>
    <dgm:pt modelId="{A53850B2-0F88-4458-B51D-A811A8565972}" type="pres">
      <dgm:prSet presAssocID="{96B8B513-D1DE-4B1E-8D09-2E3381DE884F}" presName="composite" presStyleCnt="0"/>
      <dgm:spPr/>
    </dgm:pt>
    <dgm:pt modelId="{ED8BBFDB-EA0F-4872-92F9-E7EEEEA56F9B}" type="pres">
      <dgm:prSet presAssocID="{96B8B513-D1DE-4B1E-8D09-2E3381DE884F}" presName="parentText" presStyleLbl="alignNode1" presStyleIdx="0" presStyleCnt="4">
        <dgm:presLayoutVars>
          <dgm:chMax val="1"/>
          <dgm:bulletEnabled val="1"/>
        </dgm:presLayoutVars>
      </dgm:prSet>
      <dgm:spPr/>
    </dgm:pt>
    <dgm:pt modelId="{BB5D0135-A916-41D1-8105-24EF85FA1F3A}" type="pres">
      <dgm:prSet presAssocID="{96B8B513-D1DE-4B1E-8D09-2E3381DE884F}" presName="descendantText" presStyleLbl="alignAcc1" presStyleIdx="0" presStyleCnt="4">
        <dgm:presLayoutVars>
          <dgm:bulletEnabled val="1"/>
        </dgm:presLayoutVars>
      </dgm:prSet>
      <dgm:spPr/>
    </dgm:pt>
    <dgm:pt modelId="{30B98C3B-7A41-4CD9-8A30-457561D1F5AA}" type="pres">
      <dgm:prSet presAssocID="{8EF776BC-3E18-42D0-A0B5-9C3E7726387C}" presName="sp" presStyleCnt="0"/>
      <dgm:spPr/>
    </dgm:pt>
    <dgm:pt modelId="{0F2AD068-E9AD-4256-9CE0-B0426C8A2560}" type="pres">
      <dgm:prSet presAssocID="{6747FF59-49B1-4C0E-806C-39DAB14C740B}" presName="composite" presStyleCnt="0"/>
      <dgm:spPr/>
    </dgm:pt>
    <dgm:pt modelId="{D4AB9831-E53B-48CA-B84D-DD16D5ED6C21}" type="pres">
      <dgm:prSet presAssocID="{6747FF59-49B1-4C0E-806C-39DAB14C740B}" presName="parentText" presStyleLbl="alignNode1" presStyleIdx="1" presStyleCnt="4">
        <dgm:presLayoutVars>
          <dgm:chMax val="1"/>
          <dgm:bulletEnabled val="1"/>
        </dgm:presLayoutVars>
      </dgm:prSet>
      <dgm:spPr/>
    </dgm:pt>
    <dgm:pt modelId="{4020FA35-CB58-4B28-A407-3F8F13DBC3CA}" type="pres">
      <dgm:prSet presAssocID="{6747FF59-49B1-4C0E-806C-39DAB14C740B}" presName="descendantText" presStyleLbl="alignAcc1" presStyleIdx="1" presStyleCnt="4">
        <dgm:presLayoutVars>
          <dgm:bulletEnabled val="1"/>
        </dgm:presLayoutVars>
      </dgm:prSet>
      <dgm:spPr/>
    </dgm:pt>
    <dgm:pt modelId="{A3D528E7-1E26-449B-AE73-4888C996302A}" type="pres">
      <dgm:prSet presAssocID="{E4F34DC6-96B4-4ECE-8AC1-3C981E015663}" presName="sp" presStyleCnt="0"/>
      <dgm:spPr/>
    </dgm:pt>
    <dgm:pt modelId="{FEEBD398-6AC6-43D0-9EC5-1714591A6DA6}" type="pres">
      <dgm:prSet presAssocID="{F76F5557-65AE-4947-BCCA-62103E50DA03}" presName="composite" presStyleCnt="0"/>
      <dgm:spPr/>
    </dgm:pt>
    <dgm:pt modelId="{A3D6289A-E8CD-4CC4-A02D-0827136D03BC}" type="pres">
      <dgm:prSet presAssocID="{F76F5557-65AE-4947-BCCA-62103E50DA03}" presName="parentText" presStyleLbl="alignNode1" presStyleIdx="2" presStyleCnt="4">
        <dgm:presLayoutVars>
          <dgm:chMax val="1"/>
          <dgm:bulletEnabled val="1"/>
        </dgm:presLayoutVars>
      </dgm:prSet>
      <dgm:spPr/>
    </dgm:pt>
    <dgm:pt modelId="{910E3247-3BDA-4269-ACCE-939948249AF4}" type="pres">
      <dgm:prSet presAssocID="{F76F5557-65AE-4947-BCCA-62103E50DA03}" presName="descendantText" presStyleLbl="alignAcc1" presStyleIdx="2" presStyleCnt="4">
        <dgm:presLayoutVars>
          <dgm:bulletEnabled val="1"/>
        </dgm:presLayoutVars>
      </dgm:prSet>
      <dgm:spPr/>
    </dgm:pt>
    <dgm:pt modelId="{722C6AE5-7B5B-45A1-A070-55727BECEA39}" type="pres">
      <dgm:prSet presAssocID="{FA1523E3-8D12-422F-A3C4-E7FB7C5CFA1B}" presName="sp" presStyleCnt="0"/>
      <dgm:spPr/>
    </dgm:pt>
    <dgm:pt modelId="{22B1C6AC-5527-48AB-A03E-AD2A73FF8445}" type="pres">
      <dgm:prSet presAssocID="{25FFDCB4-33D3-432C-A5C2-78A7F5E35A1D}" presName="composite" presStyleCnt="0"/>
      <dgm:spPr/>
    </dgm:pt>
    <dgm:pt modelId="{F3601C30-1D57-4789-AABB-8A17F5DF0D88}" type="pres">
      <dgm:prSet presAssocID="{25FFDCB4-33D3-432C-A5C2-78A7F5E35A1D}" presName="parentText" presStyleLbl="alignNode1" presStyleIdx="3" presStyleCnt="4">
        <dgm:presLayoutVars>
          <dgm:chMax val="1"/>
          <dgm:bulletEnabled val="1"/>
        </dgm:presLayoutVars>
      </dgm:prSet>
      <dgm:spPr/>
    </dgm:pt>
    <dgm:pt modelId="{57A1724D-C6FC-45AF-890C-9A5B5A2C4783}" type="pres">
      <dgm:prSet presAssocID="{25FFDCB4-33D3-432C-A5C2-78A7F5E35A1D}" presName="descendantText" presStyleLbl="alignAcc1" presStyleIdx="3" presStyleCnt="4">
        <dgm:presLayoutVars>
          <dgm:bulletEnabled val="1"/>
        </dgm:presLayoutVars>
      </dgm:prSet>
      <dgm:spPr/>
    </dgm:pt>
  </dgm:ptLst>
  <dgm:cxnLst>
    <dgm:cxn modelId="{E48A5F30-0360-41DD-A179-95C6FB561C3C}" type="presOf" srcId="{6747FF59-49B1-4C0E-806C-39DAB14C740B}" destId="{D4AB9831-E53B-48CA-B84D-DD16D5ED6C21}" srcOrd="0" destOrd="0" presId="urn:microsoft.com/office/officeart/2005/8/layout/chevron2"/>
    <dgm:cxn modelId="{A21DEF55-2D04-4928-AF8E-13791DE2357C}" type="presOf" srcId="{25FFDCB4-33D3-432C-A5C2-78A7F5E35A1D}" destId="{F3601C30-1D57-4789-AABB-8A17F5DF0D88}" srcOrd="0" destOrd="0" presId="urn:microsoft.com/office/officeart/2005/8/layout/chevron2"/>
    <dgm:cxn modelId="{9DE51A76-79B2-4831-8181-2178CFE582F1}" srcId="{0B6473BA-F9EC-4A0A-96C6-878D22C34DAE}" destId="{96B8B513-D1DE-4B1E-8D09-2E3381DE884F}" srcOrd="0" destOrd="0" parTransId="{F9925A27-2275-43A8-AA2A-DBE8DC546C5F}" sibTransId="{8EF776BC-3E18-42D0-A0B5-9C3E7726387C}"/>
    <dgm:cxn modelId="{AB3CBD57-F380-47AF-B387-842C10A3BB72}" type="presOf" srcId="{F76F5557-65AE-4947-BCCA-62103E50DA03}" destId="{A3D6289A-E8CD-4CC4-A02D-0827136D03BC}" srcOrd="0" destOrd="0" presId="urn:microsoft.com/office/officeart/2005/8/layout/chevron2"/>
    <dgm:cxn modelId="{8FE3838B-59FB-41C3-92C4-479653766359}" type="presOf" srcId="{96B8B513-D1DE-4B1E-8D09-2E3381DE884F}" destId="{ED8BBFDB-EA0F-4872-92F9-E7EEEEA56F9B}" srcOrd="0" destOrd="0" presId="urn:microsoft.com/office/officeart/2005/8/layout/chevron2"/>
    <dgm:cxn modelId="{066F5493-2EDC-4C34-8D12-EBAF74DF26E8}" srcId="{0B6473BA-F9EC-4A0A-96C6-878D22C34DAE}" destId="{F76F5557-65AE-4947-BCCA-62103E50DA03}" srcOrd="2" destOrd="0" parTransId="{2484CAEE-8A28-4B0D-8D6D-F22677E8B721}" sibTransId="{FA1523E3-8D12-422F-A3C4-E7FB7C5CFA1B}"/>
    <dgm:cxn modelId="{BC416595-6B63-4C75-BBFB-EE275F20F201}" srcId="{25FFDCB4-33D3-432C-A5C2-78A7F5E35A1D}" destId="{96ACC643-EB92-46F7-ADF8-B75D29651A62}" srcOrd="0" destOrd="0" parTransId="{32E00539-A719-4DCF-8873-CDE8ACE9ACED}" sibTransId="{4924B076-B849-4653-AC8E-51DDF5D44A24}"/>
    <dgm:cxn modelId="{6CED2598-AC01-4D7D-B68C-4975812EC6EB}" srcId="{F76F5557-65AE-4947-BCCA-62103E50DA03}" destId="{8B00C9DB-F467-46CB-855C-7B60785FFB8A}" srcOrd="0" destOrd="0" parTransId="{623DC71B-587B-4F9E-9DFF-2EE5759F2A07}" sibTransId="{CDEEDB80-F36E-4543-9990-32A79838753E}"/>
    <dgm:cxn modelId="{810F0E99-55AC-44F6-B54D-290C00267247}" type="presOf" srcId="{D8EE311F-DC76-4DF9-8ACF-95E9655AA0BA}" destId="{BB5D0135-A916-41D1-8105-24EF85FA1F3A}" srcOrd="0" destOrd="0" presId="urn:microsoft.com/office/officeart/2005/8/layout/chevron2"/>
    <dgm:cxn modelId="{96ECDE9A-B49E-4D5D-9F8B-42BB14FBAA62}" type="presOf" srcId="{96ACC643-EB92-46F7-ADF8-B75D29651A62}" destId="{57A1724D-C6FC-45AF-890C-9A5B5A2C4783}" srcOrd="0" destOrd="0" presId="urn:microsoft.com/office/officeart/2005/8/layout/chevron2"/>
    <dgm:cxn modelId="{BB35A6A4-E8C5-491F-99CE-59D244EF6D8A}" srcId="{6747FF59-49B1-4C0E-806C-39DAB14C740B}" destId="{F5A91FB6-4127-4A4B-9605-9B99EBE6587C}" srcOrd="0" destOrd="0" parTransId="{97AC9937-0BF2-457A-9457-A7B25EF78159}" sibTransId="{CB6B978D-060D-412F-9AB2-9ED4D2C92345}"/>
    <dgm:cxn modelId="{FE4AF3AA-E12D-475A-A4B7-98E7D5783515}" type="presOf" srcId="{0B6473BA-F9EC-4A0A-96C6-878D22C34DAE}" destId="{DE67605F-B962-4016-8E6E-86B2C4CF5D18}" srcOrd="0" destOrd="0" presId="urn:microsoft.com/office/officeart/2005/8/layout/chevron2"/>
    <dgm:cxn modelId="{7E9948B1-476A-47FC-A9AA-04CC553C86E3}" srcId="{96B8B513-D1DE-4B1E-8D09-2E3381DE884F}" destId="{D8EE311F-DC76-4DF9-8ACF-95E9655AA0BA}" srcOrd="0" destOrd="0" parTransId="{6BFC389E-8446-46CD-B37B-8EF9EBA1D4AA}" sibTransId="{5B2CF0C9-D362-4B59-8081-304BD27EAD6A}"/>
    <dgm:cxn modelId="{22AA24B9-6869-45F5-9679-93B6D918DD5F}" srcId="{0B6473BA-F9EC-4A0A-96C6-878D22C34DAE}" destId="{25FFDCB4-33D3-432C-A5C2-78A7F5E35A1D}" srcOrd="3" destOrd="0" parTransId="{730DED5F-C9D8-4712-A982-A2046942F261}" sibTransId="{A9ACE1D5-C723-40F5-B5CF-06E5C89DB675}"/>
    <dgm:cxn modelId="{598396CB-D392-42C9-9626-61879949E6AD}" srcId="{0B6473BA-F9EC-4A0A-96C6-878D22C34DAE}" destId="{6747FF59-49B1-4C0E-806C-39DAB14C740B}" srcOrd="1" destOrd="0" parTransId="{FED0B219-C122-425E-B910-59868082BD29}" sibTransId="{E4F34DC6-96B4-4ECE-8AC1-3C981E015663}"/>
    <dgm:cxn modelId="{151869DF-F0A5-4760-B3D7-D6C78FC6D440}" type="presOf" srcId="{8B00C9DB-F467-46CB-855C-7B60785FFB8A}" destId="{910E3247-3BDA-4269-ACCE-939948249AF4}" srcOrd="0" destOrd="0" presId="urn:microsoft.com/office/officeart/2005/8/layout/chevron2"/>
    <dgm:cxn modelId="{240BE7E7-28B2-4E9D-A022-CDB67FEE15C0}" type="presOf" srcId="{F5A91FB6-4127-4A4B-9605-9B99EBE6587C}" destId="{4020FA35-CB58-4B28-A407-3F8F13DBC3CA}" srcOrd="0" destOrd="0" presId="urn:microsoft.com/office/officeart/2005/8/layout/chevron2"/>
    <dgm:cxn modelId="{01E95D3A-98AA-4127-80EA-0BE6D260810B}" type="presParOf" srcId="{DE67605F-B962-4016-8E6E-86B2C4CF5D18}" destId="{A53850B2-0F88-4458-B51D-A811A8565972}" srcOrd="0" destOrd="0" presId="urn:microsoft.com/office/officeart/2005/8/layout/chevron2"/>
    <dgm:cxn modelId="{6F598D97-C506-48C4-95B4-57EBD6A4E1FA}" type="presParOf" srcId="{A53850B2-0F88-4458-B51D-A811A8565972}" destId="{ED8BBFDB-EA0F-4872-92F9-E7EEEEA56F9B}" srcOrd="0" destOrd="0" presId="urn:microsoft.com/office/officeart/2005/8/layout/chevron2"/>
    <dgm:cxn modelId="{048B6F98-21BD-4C43-9A8B-B6C3CC61FCD3}" type="presParOf" srcId="{A53850B2-0F88-4458-B51D-A811A8565972}" destId="{BB5D0135-A916-41D1-8105-24EF85FA1F3A}" srcOrd="1" destOrd="0" presId="urn:microsoft.com/office/officeart/2005/8/layout/chevron2"/>
    <dgm:cxn modelId="{1DDD3729-D5B8-41A4-AD5A-672C0E75B69C}" type="presParOf" srcId="{DE67605F-B962-4016-8E6E-86B2C4CF5D18}" destId="{30B98C3B-7A41-4CD9-8A30-457561D1F5AA}" srcOrd="1" destOrd="0" presId="urn:microsoft.com/office/officeart/2005/8/layout/chevron2"/>
    <dgm:cxn modelId="{1126A06A-9240-451B-A67A-19A8EE977562}" type="presParOf" srcId="{DE67605F-B962-4016-8E6E-86B2C4CF5D18}" destId="{0F2AD068-E9AD-4256-9CE0-B0426C8A2560}" srcOrd="2" destOrd="0" presId="urn:microsoft.com/office/officeart/2005/8/layout/chevron2"/>
    <dgm:cxn modelId="{8C2EB986-9F3C-4A64-8736-1147BD4DFAC8}" type="presParOf" srcId="{0F2AD068-E9AD-4256-9CE0-B0426C8A2560}" destId="{D4AB9831-E53B-48CA-B84D-DD16D5ED6C21}" srcOrd="0" destOrd="0" presId="urn:microsoft.com/office/officeart/2005/8/layout/chevron2"/>
    <dgm:cxn modelId="{7B6EF3A9-0D9D-4276-B736-66B199307400}" type="presParOf" srcId="{0F2AD068-E9AD-4256-9CE0-B0426C8A2560}" destId="{4020FA35-CB58-4B28-A407-3F8F13DBC3CA}" srcOrd="1" destOrd="0" presId="urn:microsoft.com/office/officeart/2005/8/layout/chevron2"/>
    <dgm:cxn modelId="{0C7401D4-29F1-4977-BF12-F853FA47A8EF}" type="presParOf" srcId="{DE67605F-B962-4016-8E6E-86B2C4CF5D18}" destId="{A3D528E7-1E26-449B-AE73-4888C996302A}" srcOrd="3" destOrd="0" presId="urn:microsoft.com/office/officeart/2005/8/layout/chevron2"/>
    <dgm:cxn modelId="{61242D62-7B6A-498C-B4C2-8399554F32B2}" type="presParOf" srcId="{DE67605F-B962-4016-8E6E-86B2C4CF5D18}" destId="{FEEBD398-6AC6-43D0-9EC5-1714591A6DA6}" srcOrd="4" destOrd="0" presId="urn:microsoft.com/office/officeart/2005/8/layout/chevron2"/>
    <dgm:cxn modelId="{FF3BF714-53FB-4627-B881-7A4EA8692300}" type="presParOf" srcId="{FEEBD398-6AC6-43D0-9EC5-1714591A6DA6}" destId="{A3D6289A-E8CD-4CC4-A02D-0827136D03BC}" srcOrd="0" destOrd="0" presId="urn:microsoft.com/office/officeart/2005/8/layout/chevron2"/>
    <dgm:cxn modelId="{D2AF0AA7-7067-42FB-A9B4-F91E0567A75E}" type="presParOf" srcId="{FEEBD398-6AC6-43D0-9EC5-1714591A6DA6}" destId="{910E3247-3BDA-4269-ACCE-939948249AF4}" srcOrd="1" destOrd="0" presId="urn:microsoft.com/office/officeart/2005/8/layout/chevron2"/>
    <dgm:cxn modelId="{FB700557-2784-4FCF-A14A-F5651466E2DE}" type="presParOf" srcId="{DE67605F-B962-4016-8E6E-86B2C4CF5D18}" destId="{722C6AE5-7B5B-45A1-A070-55727BECEA39}" srcOrd="5" destOrd="0" presId="urn:microsoft.com/office/officeart/2005/8/layout/chevron2"/>
    <dgm:cxn modelId="{3745ED5B-4D77-42A1-A5EF-102818224683}" type="presParOf" srcId="{DE67605F-B962-4016-8E6E-86B2C4CF5D18}" destId="{22B1C6AC-5527-48AB-A03E-AD2A73FF8445}" srcOrd="6" destOrd="0" presId="urn:microsoft.com/office/officeart/2005/8/layout/chevron2"/>
    <dgm:cxn modelId="{792AC507-77BB-4FB6-A5AE-8C937D311A7D}" type="presParOf" srcId="{22B1C6AC-5527-48AB-A03E-AD2A73FF8445}" destId="{F3601C30-1D57-4789-AABB-8A17F5DF0D88}" srcOrd="0" destOrd="0" presId="urn:microsoft.com/office/officeart/2005/8/layout/chevron2"/>
    <dgm:cxn modelId="{A70AE872-6CAA-4AC8-ACCA-6C39B1AE3052}" type="presParOf" srcId="{22B1C6AC-5527-48AB-A03E-AD2A73FF8445}" destId="{57A1724D-C6FC-45AF-890C-9A5B5A2C4783}"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C914BC-2583-437C-881E-34D4F7DDBD67}">
      <dsp:nvSpPr>
        <dsp:cNvPr id="0" name=""/>
        <dsp:cNvSpPr/>
      </dsp:nvSpPr>
      <dsp:spPr>
        <a:xfrm>
          <a:off x="4657553" y="404890"/>
          <a:ext cx="1072567" cy="107274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526A1D-6127-42DB-A3E2-3DA614BE56CC}">
      <dsp:nvSpPr>
        <dsp:cNvPr id="0" name=""/>
        <dsp:cNvSpPr/>
      </dsp:nvSpPr>
      <dsp:spPr>
        <a:xfrm>
          <a:off x="4692944" y="440654"/>
          <a:ext cx="1001215" cy="1001214"/>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Output</a:t>
          </a:r>
        </a:p>
      </dsp:txBody>
      <dsp:txXfrm>
        <a:off x="4836220" y="583712"/>
        <a:ext cx="715235" cy="715099"/>
      </dsp:txXfrm>
    </dsp:sp>
    <dsp:sp modelId="{CFE816CB-C1BC-4BF1-8663-6D9E97D138E7}">
      <dsp:nvSpPr>
        <dsp:cNvPr id="0" name=""/>
        <dsp:cNvSpPr/>
      </dsp:nvSpPr>
      <dsp:spPr>
        <a:xfrm rot="2700000">
          <a:off x="3548515" y="404946"/>
          <a:ext cx="1072443" cy="1072443"/>
        </a:xfrm>
        <a:prstGeom prst="teardrop">
          <a:avLst>
            <a:gd name="adj" fmla="val 100000"/>
          </a:avLst>
        </a:prstGeom>
        <a:solidFill>
          <a:schemeClr val="accent5">
            <a:hueOff val="-2495436"/>
            <a:satOff val="-3864"/>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791B87-A9FC-48DF-A5C3-6683E014721C}">
      <dsp:nvSpPr>
        <dsp:cNvPr id="0" name=""/>
        <dsp:cNvSpPr/>
      </dsp:nvSpPr>
      <dsp:spPr>
        <a:xfrm>
          <a:off x="3584986" y="440654"/>
          <a:ext cx="1001215" cy="1001214"/>
        </a:xfrm>
        <a:prstGeom prst="ellipse">
          <a:avLst/>
        </a:prstGeom>
        <a:solidFill>
          <a:schemeClr val="lt1">
            <a:alpha val="90000"/>
            <a:hueOff val="0"/>
            <a:satOff val="0"/>
            <a:lumOff val="0"/>
            <a:alphaOff val="0"/>
          </a:schemeClr>
        </a:solidFill>
        <a:ln w="12700" cap="flat" cmpd="sng" algn="ctr">
          <a:solidFill>
            <a:schemeClr val="accent5">
              <a:hueOff val="-2495436"/>
              <a:satOff val="-3864"/>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Signal Classification</a:t>
          </a:r>
        </a:p>
      </dsp:txBody>
      <dsp:txXfrm>
        <a:off x="3727690" y="583712"/>
        <a:ext cx="715235" cy="715099"/>
      </dsp:txXfrm>
    </dsp:sp>
    <dsp:sp modelId="{8BFDACD7-DE2A-405C-8F73-79F4B3077F3B}">
      <dsp:nvSpPr>
        <dsp:cNvPr id="0" name=""/>
        <dsp:cNvSpPr/>
      </dsp:nvSpPr>
      <dsp:spPr>
        <a:xfrm rot="2700000">
          <a:off x="2440557" y="404946"/>
          <a:ext cx="1072443" cy="1072443"/>
        </a:xfrm>
        <a:prstGeom prst="teardrop">
          <a:avLst>
            <a:gd name="adj" fmla="val 100000"/>
          </a:avLst>
        </a:prstGeom>
        <a:solidFill>
          <a:schemeClr val="accent5">
            <a:hueOff val="-4990872"/>
            <a:satOff val="-7727"/>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C74D96-BEBF-4886-B920-7AA41405DD7C}">
      <dsp:nvSpPr>
        <dsp:cNvPr id="0" name=""/>
        <dsp:cNvSpPr/>
      </dsp:nvSpPr>
      <dsp:spPr>
        <a:xfrm>
          <a:off x="2476456" y="440654"/>
          <a:ext cx="1001215" cy="1001214"/>
        </a:xfrm>
        <a:prstGeom prst="ellipse">
          <a:avLst/>
        </a:prstGeom>
        <a:solidFill>
          <a:schemeClr val="lt1">
            <a:alpha val="90000"/>
            <a:hueOff val="0"/>
            <a:satOff val="0"/>
            <a:lumOff val="0"/>
            <a:alphaOff val="0"/>
          </a:schemeClr>
        </a:solidFill>
        <a:ln w="12700" cap="flat" cmpd="sng" algn="ctr">
          <a:solidFill>
            <a:schemeClr val="accent5">
              <a:hueOff val="-4990872"/>
              <a:satOff val="-7727"/>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Feature Extraction</a:t>
          </a:r>
        </a:p>
      </dsp:txBody>
      <dsp:txXfrm>
        <a:off x="2619161" y="583712"/>
        <a:ext cx="715235" cy="715099"/>
      </dsp:txXfrm>
    </dsp:sp>
    <dsp:sp modelId="{D75D4C73-E700-4566-8BD6-95D49F92B44A}">
      <dsp:nvSpPr>
        <dsp:cNvPr id="0" name=""/>
        <dsp:cNvSpPr/>
      </dsp:nvSpPr>
      <dsp:spPr>
        <a:xfrm rot="2700000">
          <a:off x="1332027" y="404946"/>
          <a:ext cx="1072443" cy="1072443"/>
        </a:xfrm>
        <a:prstGeom prst="teardrop">
          <a:avLst>
            <a:gd name="adj" fmla="val 100000"/>
          </a:avLst>
        </a:prstGeom>
        <a:solidFill>
          <a:schemeClr val="accent5">
            <a:hueOff val="-7486308"/>
            <a:satOff val="-11591"/>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82EF21-2CDE-4D3C-8355-EEC1DADBF25D}">
      <dsp:nvSpPr>
        <dsp:cNvPr id="0" name=""/>
        <dsp:cNvSpPr/>
      </dsp:nvSpPr>
      <dsp:spPr>
        <a:xfrm>
          <a:off x="1367927" y="440654"/>
          <a:ext cx="1001215" cy="1001214"/>
        </a:xfrm>
        <a:prstGeom prst="ellipse">
          <a:avLst/>
        </a:prstGeom>
        <a:solidFill>
          <a:schemeClr val="lt1">
            <a:alpha val="90000"/>
            <a:hueOff val="0"/>
            <a:satOff val="0"/>
            <a:lumOff val="0"/>
            <a:alphaOff val="0"/>
          </a:schemeClr>
        </a:solidFill>
        <a:ln w="12700" cap="flat" cmpd="sng" algn="ctr">
          <a:solidFill>
            <a:schemeClr val="accent5">
              <a:hueOff val="-7486308"/>
              <a:satOff val="-11591"/>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Preprocessing</a:t>
          </a:r>
        </a:p>
      </dsp:txBody>
      <dsp:txXfrm>
        <a:off x="1511202" y="583712"/>
        <a:ext cx="715235" cy="715099"/>
      </dsp:txXfrm>
    </dsp:sp>
    <dsp:sp modelId="{A58E1095-8DC6-4880-AC38-363C1047FFA6}">
      <dsp:nvSpPr>
        <dsp:cNvPr id="0" name=""/>
        <dsp:cNvSpPr/>
      </dsp:nvSpPr>
      <dsp:spPr>
        <a:xfrm rot="2700000">
          <a:off x="223498" y="404946"/>
          <a:ext cx="1072443" cy="1072443"/>
        </a:xfrm>
        <a:prstGeom prst="teardrop">
          <a:avLst>
            <a:gd name="adj" fmla="val 100000"/>
          </a:avLst>
        </a:prstGeom>
        <a:solidFill>
          <a:schemeClr val="accent5">
            <a:hueOff val="-9981745"/>
            <a:satOff val="-15454"/>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87B2418-09CC-4CEC-952C-3A4AFF2B807E}">
      <dsp:nvSpPr>
        <dsp:cNvPr id="0" name=""/>
        <dsp:cNvSpPr/>
      </dsp:nvSpPr>
      <dsp:spPr>
        <a:xfrm>
          <a:off x="259398" y="440654"/>
          <a:ext cx="1001215" cy="1001214"/>
        </a:xfrm>
        <a:prstGeom prst="ellipse">
          <a:avLst/>
        </a:prstGeom>
        <a:solidFill>
          <a:schemeClr val="lt1">
            <a:alpha val="90000"/>
            <a:hueOff val="0"/>
            <a:satOff val="0"/>
            <a:lumOff val="0"/>
            <a:alphaOff val="0"/>
          </a:schemeClr>
        </a:solidFill>
        <a:ln w="12700" cap="flat" cmpd="sng" algn="ctr">
          <a:solidFill>
            <a:schemeClr val="accent5">
              <a:hueOff val="-9981745"/>
              <a:satOff val="-15454"/>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Signal Acquisition</a:t>
          </a:r>
        </a:p>
      </dsp:txBody>
      <dsp:txXfrm>
        <a:off x="402673" y="583712"/>
        <a:ext cx="715235" cy="7150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8BBFDB-EA0F-4872-92F9-E7EEEEA56F9B}">
      <dsp:nvSpPr>
        <dsp:cNvPr id="0" name=""/>
        <dsp:cNvSpPr/>
      </dsp:nvSpPr>
      <dsp:spPr>
        <a:xfrm rot="5400000">
          <a:off x="-147355" y="151262"/>
          <a:ext cx="982367" cy="687657"/>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w="6350" cap="flat" cmpd="sng" algn="ctr">
          <a:solidFill>
            <a:schemeClr val="accent5">
              <a:hueOff val="0"/>
              <a:satOff val="0"/>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Electrodes</a:t>
          </a:r>
        </a:p>
      </dsp:txBody>
      <dsp:txXfrm rot="-5400000">
        <a:off x="1" y="347736"/>
        <a:ext cx="687657" cy="294710"/>
      </dsp:txXfrm>
    </dsp:sp>
    <dsp:sp modelId="{BB5D0135-A916-41D1-8105-24EF85FA1F3A}">
      <dsp:nvSpPr>
        <dsp:cNvPr id="0" name=""/>
        <dsp:cNvSpPr/>
      </dsp:nvSpPr>
      <dsp:spPr>
        <a:xfrm rot="5400000">
          <a:off x="2996191" y="-2304626"/>
          <a:ext cx="638874" cy="5255942"/>
        </a:xfrm>
        <a:prstGeom prst="round2Same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Electrodes are used to record the signals generated by the brain and then transferred to the Bio-Amp</a:t>
          </a:r>
        </a:p>
      </dsp:txBody>
      <dsp:txXfrm rot="-5400000">
        <a:off x="687658" y="35094"/>
        <a:ext cx="5224755" cy="576500"/>
      </dsp:txXfrm>
    </dsp:sp>
    <dsp:sp modelId="{D4AB9831-E53B-48CA-B84D-DD16D5ED6C21}">
      <dsp:nvSpPr>
        <dsp:cNvPr id="0" name=""/>
        <dsp:cNvSpPr/>
      </dsp:nvSpPr>
      <dsp:spPr>
        <a:xfrm rot="5400000">
          <a:off x="-147355" y="982594"/>
          <a:ext cx="982367" cy="687657"/>
        </a:xfrm>
        <a:prstGeom prst="chevron">
          <a:avLst/>
        </a:prstGeom>
        <a:gradFill rotWithShape="0">
          <a:gsLst>
            <a:gs pos="0">
              <a:schemeClr val="accent5">
                <a:hueOff val="-3327248"/>
                <a:satOff val="-5151"/>
                <a:lumOff val="0"/>
                <a:alphaOff val="0"/>
                <a:satMod val="103000"/>
                <a:lumMod val="102000"/>
                <a:tint val="94000"/>
              </a:schemeClr>
            </a:gs>
            <a:gs pos="50000">
              <a:schemeClr val="accent5">
                <a:hueOff val="-3327248"/>
                <a:satOff val="-5151"/>
                <a:lumOff val="0"/>
                <a:alphaOff val="0"/>
                <a:satMod val="110000"/>
                <a:lumMod val="100000"/>
                <a:shade val="100000"/>
              </a:schemeClr>
            </a:gs>
            <a:gs pos="100000">
              <a:schemeClr val="accent5">
                <a:hueOff val="-3327248"/>
                <a:satOff val="-5151"/>
                <a:lumOff val="0"/>
                <a:alphaOff val="0"/>
                <a:lumMod val="99000"/>
                <a:satMod val="120000"/>
                <a:shade val="78000"/>
              </a:schemeClr>
            </a:gs>
          </a:gsLst>
          <a:lin ang="5400000" scaled="0"/>
        </a:gradFill>
        <a:ln w="6350" cap="flat" cmpd="sng" algn="ctr">
          <a:solidFill>
            <a:schemeClr val="accent5">
              <a:hueOff val="-3327248"/>
              <a:satOff val="-5151"/>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Bio-Amplifier</a:t>
          </a:r>
        </a:p>
      </dsp:txBody>
      <dsp:txXfrm rot="-5400000">
        <a:off x="1" y="1179068"/>
        <a:ext cx="687657" cy="294710"/>
      </dsp:txXfrm>
    </dsp:sp>
    <dsp:sp modelId="{4020FA35-CB58-4B28-A407-3F8F13DBC3CA}">
      <dsp:nvSpPr>
        <dsp:cNvPr id="0" name=""/>
        <dsp:cNvSpPr/>
      </dsp:nvSpPr>
      <dsp:spPr>
        <a:xfrm rot="5400000">
          <a:off x="2996359" y="-1473462"/>
          <a:ext cx="638538" cy="5255942"/>
        </a:xfrm>
        <a:prstGeom prst="round2SameRect">
          <a:avLst/>
        </a:prstGeom>
        <a:solidFill>
          <a:schemeClr val="lt1">
            <a:alpha val="90000"/>
            <a:hueOff val="0"/>
            <a:satOff val="0"/>
            <a:lumOff val="0"/>
            <a:alphaOff val="0"/>
          </a:schemeClr>
        </a:solidFill>
        <a:ln w="6350" cap="flat" cmpd="sng" algn="ctr">
          <a:solidFill>
            <a:schemeClr val="accent5">
              <a:hueOff val="-3327248"/>
              <a:satOff val="-5151"/>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The recorded signal are applied with Amplification (Gain) to make their amplitude of a usable value, and filtering for noise reduction</a:t>
          </a:r>
        </a:p>
      </dsp:txBody>
      <dsp:txXfrm rot="-5400000">
        <a:off x="687658" y="866410"/>
        <a:ext cx="5224771" cy="576196"/>
      </dsp:txXfrm>
    </dsp:sp>
    <dsp:sp modelId="{A3D6289A-E8CD-4CC4-A02D-0827136D03BC}">
      <dsp:nvSpPr>
        <dsp:cNvPr id="0" name=""/>
        <dsp:cNvSpPr/>
      </dsp:nvSpPr>
      <dsp:spPr>
        <a:xfrm rot="5400000">
          <a:off x="-147355" y="1813926"/>
          <a:ext cx="982367" cy="687657"/>
        </a:xfrm>
        <a:prstGeom prst="chevron">
          <a:avLst/>
        </a:prstGeom>
        <a:gradFill rotWithShape="0">
          <a:gsLst>
            <a:gs pos="0">
              <a:schemeClr val="accent5">
                <a:hueOff val="-6654497"/>
                <a:satOff val="-10303"/>
                <a:lumOff val="0"/>
                <a:alphaOff val="0"/>
                <a:satMod val="103000"/>
                <a:lumMod val="102000"/>
                <a:tint val="94000"/>
              </a:schemeClr>
            </a:gs>
            <a:gs pos="50000">
              <a:schemeClr val="accent5">
                <a:hueOff val="-6654497"/>
                <a:satOff val="-10303"/>
                <a:lumOff val="0"/>
                <a:alphaOff val="0"/>
                <a:satMod val="110000"/>
                <a:lumMod val="100000"/>
                <a:shade val="100000"/>
              </a:schemeClr>
            </a:gs>
            <a:gs pos="100000">
              <a:schemeClr val="accent5">
                <a:hueOff val="-6654497"/>
                <a:satOff val="-10303"/>
                <a:lumOff val="0"/>
                <a:alphaOff val="0"/>
                <a:lumMod val="99000"/>
                <a:satMod val="120000"/>
                <a:shade val="78000"/>
              </a:schemeClr>
            </a:gs>
          </a:gsLst>
          <a:lin ang="5400000" scaled="0"/>
        </a:gradFill>
        <a:ln w="6350" cap="flat" cmpd="sng" algn="ctr">
          <a:solidFill>
            <a:schemeClr val="accent5">
              <a:hueOff val="-6654497"/>
              <a:satOff val="-10303"/>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1" kern="1200">
              <a:latin typeface="Times New Roman" panose="02020603050405020304" pitchFamily="18" charset="0"/>
              <a:cs typeface="Times New Roman" panose="02020603050405020304" pitchFamily="18" charset="0"/>
            </a:rPr>
            <a:t>STM32F103C8T6</a:t>
          </a:r>
        </a:p>
      </dsp:txBody>
      <dsp:txXfrm rot="-5400000">
        <a:off x="1" y="2010400"/>
        <a:ext cx="687657" cy="294710"/>
      </dsp:txXfrm>
    </dsp:sp>
    <dsp:sp modelId="{910E3247-3BDA-4269-ACCE-939948249AF4}">
      <dsp:nvSpPr>
        <dsp:cNvPr id="0" name=""/>
        <dsp:cNvSpPr/>
      </dsp:nvSpPr>
      <dsp:spPr>
        <a:xfrm rot="5400000">
          <a:off x="2996359" y="-642130"/>
          <a:ext cx="638538" cy="5255942"/>
        </a:xfrm>
        <a:prstGeom prst="round2SameRect">
          <a:avLst/>
        </a:prstGeom>
        <a:solidFill>
          <a:schemeClr val="lt1">
            <a:alpha val="90000"/>
            <a:hueOff val="0"/>
            <a:satOff val="0"/>
            <a:lumOff val="0"/>
            <a:alphaOff val="0"/>
          </a:schemeClr>
        </a:solidFill>
        <a:ln w="6350" cap="flat" cmpd="sng" algn="ctr">
          <a:solidFill>
            <a:schemeClr val="accent5">
              <a:hueOff val="-6654497"/>
              <a:satOff val="-10303"/>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Amplified signal is fed to STM32F1 for analog to digital conversion.</a:t>
          </a:r>
        </a:p>
      </dsp:txBody>
      <dsp:txXfrm rot="-5400000">
        <a:off x="687658" y="1697742"/>
        <a:ext cx="5224771" cy="576196"/>
      </dsp:txXfrm>
    </dsp:sp>
    <dsp:sp modelId="{F3601C30-1D57-4789-AABB-8A17F5DF0D88}">
      <dsp:nvSpPr>
        <dsp:cNvPr id="0" name=""/>
        <dsp:cNvSpPr/>
      </dsp:nvSpPr>
      <dsp:spPr>
        <a:xfrm rot="5400000">
          <a:off x="-147355" y="2645258"/>
          <a:ext cx="982367" cy="687657"/>
        </a:xfrm>
        <a:prstGeom prst="chevron">
          <a:avLst/>
        </a:prstGeom>
        <a:gradFill rotWithShape="0">
          <a:gsLst>
            <a:gs pos="0">
              <a:schemeClr val="accent5">
                <a:hueOff val="-9981745"/>
                <a:satOff val="-15454"/>
                <a:lumOff val="0"/>
                <a:alphaOff val="0"/>
                <a:satMod val="103000"/>
                <a:lumMod val="102000"/>
                <a:tint val="94000"/>
              </a:schemeClr>
            </a:gs>
            <a:gs pos="50000">
              <a:schemeClr val="accent5">
                <a:hueOff val="-9981745"/>
                <a:satOff val="-15454"/>
                <a:lumOff val="0"/>
                <a:alphaOff val="0"/>
                <a:satMod val="110000"/>
                <a:lumMod val="100000"/>
                <a:shade val="100000"/>
              </a:schemeClr>
            </a:gs>
            <a:gs pos="100000">
              <a:schemeClr val="accent5">
                <a:hueOff val="-9981745"/>
                <a:satOff val="-15454"/>
                <a:lumOff val="0"/>
                <a:alphaOff val="0"/>
                <a:lumMod val="99000"/>
                <a:satMod val="120000"/>
                <a:shade val="78000"/>
              </a:schemeClr>
            </a:gs>
          </a:gsLst>
          <a:lin ang="5400000" scaled="0"/>
        </a:gradFill>
        <a:ln w="6350" cap="flat" cmpd="sng" algn="ctr">
          <a:solidFill>
            <a:schemeClr val="accent5">
              <a:hueOff val="-9981745"/>
              <a:satOff val="-15454"/>
              <a:lumOff val="0"/>
              <a:alphaOff val="0"/>
            </a:scheme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latin typeface="Times New Roman" panose="02020603050405020304" pitchFamily="18" charset="0"/>
              <a:cs typeface="Times New Roman" panose="02020603050405020304" pitchFamily="18" charset="0"/>
            </a:rPr>
            <a:t>Signal Processing</a:t>
          </a:r>
        </a:p>
      </dsp:txBody>
      <dsp:txXfrm rot="-5400000">
        <a:off x="1" y="2841732"/>
        <a:ext cx="687657" cy="294710"/>
      </dsp:txXfrm>
    </dsp:sp>
    <dsp:sp modelId="{57A1724D-C6FC-45AF-890C-9A5B5A2C4783}">
      <dsp:nvSpPr>
        <dsp:cNvPr id="0" name=""/>
        <dsp:cNvSpPr/>
      </dsp:nvSpPr>
      <dsp:spPr>
        <a:xfrm rot="5400000">
          <a:off x="2996359" y="189201"/>
          <a:ext cx="638538" cy="5255942"/>
        </a:xfrm>
        <a:prstGeom prst="round2SameRect">
          <a:avLst/>
        </a:prstGeom>
        <a:solidFill>
          <a:schemeClr val="lt1">
            <a:alpha val="90000"/>
            <a:hueOff val="0"/>
            <a:satOff val="0"/>
            <a:lumOff val="0"/>
            <a:alphaOff val="0"/>
          </a:schemeClr>
        </a:solidFill>
        <a:ln w="6350" cap="flat" cmpd="sng" algn="ctr">
          <a:solidFill>
            <a:schemeClr val="accent5">
              <a:hueOff val="-9981745"/>
              <a:satOff val="-15454"/>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Use of modern neural networks for classification of acquired data.</a:t>
          </a:r>
        </a:p>
      </dsp:txBody>
      <dsp:txXfrm rot="-5400000">
        <a:off x="687658" y="2529074"/>
        <a:ext cx="5224771" cy="576196"/>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2098659788"/>
        <w:category>
          <w:name w:val="General"/>
          <w:gallery w:val="placeholder"/>
        </w:category>
        <w:types>
          <w:type w:val="bbPlcHdr"/>
        </w:types>
        <w:behaviors>
          <w:behavior w:val="content"/>
        </w:behaviors>
        <w:guid w:val="{53D0833F-ACCA-40C3-99EF-E1B308176F96}"/>
      </w:docPartPr>
      <w:docPartBody>
        <w:p w:rsidR="00FE2C65" w:rsidRDefault="00FE2C65">
          <w:r w:rsidRPr="005170C4">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C65"/>
    <w:rsid w:val="00621D70"/>
    <w:rsid w:val="00FE2C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61C76F8BC0E4BE58145C4C58E780885">
    <w:name w:val="261C76F8BC0E4BE58145C4C58E780885"/>
  </w:style>
  <w:style w:type="paragraph" w:customStyle="1" w:styleId="60C18C3782DA4CD7AF9255A4C31A002C">
    <w:name w:val="60C18C3782DA4CD7AF9255A4C31A002C"/>
  </w:style>
  <w:style w:type="paragraph" w:customStyle="1" w:styleId="BD1E851141E54DBD8B1426526141BE61">
    <w:name w:val="BD1E851141E54DBD8B1426526141BE61"/>
  </w:style>
  <w:style w:type="paragraph" w:customStyle="1" w:styleId="45F4C74204274F2F8F9E10CD89B288E2">
    <w:name w:val="45F4C74204274F2F8F9E10CD89B288E2"/>
  </w:style>
  <w:style w:type="character" w:styleId="Strong">
    <w:name w:val="Strong"/>
    <w:basedOn w:val="DefaultParagraphFont"/>
    <w:uiPriority w:val="1"/>
    <w:qFormat/>
    <w:rPr>
      <w:b/>
      <w:bCs/>
    </w:rPr>
  </w:style>
  <w:style w:type="paragraph" w:customStyle="1" w:styleId="825084EC393B41FFB94621BE35ADF7F8">
    <w:name w:val="825084EC393B41FFB94621BE35ADF7F8"/>
  </w:style>
  <w:style w:type="paragraph" w:customStyle="1" w:styleId="A1C8992DD5484967B7C58CD997470F84">
    <w:name w:val="A1C8992DD5484967B7C58CD997470F84"/>
  </w:style>
  <w:style w:type="paragraph" w:customStyle="1" w:styleId="0239E2A8E22F462B807FA48BC08D1952">
    <w:name w:val="0239E2A8E22F462B807FA48BC08D1952"/>
  </w:style>
  <w:style w:type="paragraph" w:customStyle="1" w:styleId="3C3C313D1024444EA19F7EB4145BD6B4">
    <w:name w:val="3C3C313D1024444EA19F7EB4145BD6B4"/>
  </w:style>
  <w:style w:type="paragraph" w:customStyle="1" w:styleId="1319D662450D4BF48DD99E572238A6A1">
    <w:name w:val="1319D662450D4BF48DD99E572238A6A1"/>
  </w:style>
  <w:style w:type="paragraph" w:customStyle="1" w:styleId="19D9CD7644BC49699716CEB3CC79AECB">
    <w:name w:val="19D9CD7644BC49699716CEB3CC79AECB"/>
  </w:style>
  <w:style w:type="paragraph" w:customStyle="1" w:styleId="E9C170F257AC4302A10A2734D5E49629">
    <w:name w:val="E9C170F257AC4302A10A2734D5E49629"/>
  </w:style>
  <w:style w:type="paragraph" w:customStyle="1" w:styleId="9CB094F14C88412FAD001169C2612983">
    <w:name w:val="9CB094F14C88412FAD001169C2612983"/>
  </w:style>
  <w:style w:type="paragraph" w:customStyle="1" w:styleId="C2BAF4EED0AC4553A3CE0254B1ABE5EA">
    <w:name w:val="C2BAF4EED0AC4553A3CE0254B1ABE5EA"/>
  </w:style>
  <w:style w:type="paragraph" w:customStyle="1" w:styleId="D3F30DC6D06B41FFB76FF34B7DF8C432">
    <w:name w:val="D3F30DC6D06B41FFB76FF34B7DF8C432"/>
  </w:style>
  <w:style w:type="character" w:styleId="PlaceholderText">
    <w:name w:val="Placeholder Text"/>
    <w:basedOn w:val="DefaultParagraphFont"/>
    <w:uiPriority w:val="99"/>
    <w:semiHidden/>
    <w:rsid w:val="00FE2C6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29840-ED91-4B8B-89A3-204E03A550ED}">
  <ds:schemaRefs>
    <ds:schemaRef ds:uri="http://schemas.microsoft.com/sharepoint/v3/contenttype/forms"/>
  </ds:schemaRefs>
</ds:datastoreItem>
</file>

<file path=customXml/itemProps2.xml><?xml version="1.0" encoding="utf-8"?>
<ds:datastoreItem xmlns:ds="http://schemas.openxmlformats.org/officeDocument/2006/customXml" ds:itemID="{7C77799A-3E88-4FDE-B948-3727CEE8D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165</TotalTime>
  <Pages>1</Pages>
  <Words>5644</Words>
  <Characters>32171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Thought Recognition using Brain Computer Interface</vt:lpstr>
    </vt:vector>
  </TitlesOfParts>
  <Company/>
  <LinksUpToDate>false</LinksUpToDate>
  <CharactersWithSpaces>37740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Thought Recognition using Brain Computer Interface</dc:title>
  <dc:creator>roy</dc:creator>
  <cp:keywords/>
  <cp:lastModifiedBy>Subham Roy</cp:lastModifiedBy>
  <cp:revision>20</cp:revision>
  <cp:lastPrinted>2017-11-14T10:51:00Z</cp:lastPrinted>
  <dcterms:created xsi:type="dcterms:W3CDTF">2017-11-14T08:00:00Z</dcterms:created>
  <dcterms:modified xsi:type="dcterms:W3CDTF">2017-11-14T10:53:00Z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